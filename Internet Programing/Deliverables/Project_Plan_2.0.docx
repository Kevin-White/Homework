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95EA" w14:textId="0712A5AB" w:rsidR="00717C4A" w:rsidRDefault="008338FE">
      <w:pPr>
        <w:pStyle w:val="Title"/>
        <w:jc w:val="right"/>
      </w:pPr>
      <w:fldSimple w:instr=" SUBJECT  \* MERGEFORMAT ">
        <w:r w:rsidR="000F3DE2">
          <w:t>NoaNodz</w:t>
        </w:r>
      </w:fldSimple>
    </w:p>
    <w:p w14:paraId="4DEDEE79" w14:textId="44330931" w:rsidR="00717C4A" w:rsidRDefault="004943C0">
      <w:pPr>
        <w:pStyle w:val="Title"/>
        <w:jc w:val="right"/>
      </w:pPr>
      <w:r>
        <w:t>Project Plan</w:t>
      </w:r>
    </w:p>
    <w:p w14:paraId="3BE28833" w14:textId="77777777" w:rsidR="00717C4A" w:rsidRDefault="00717C4A">
      <w:pPr>
        <w:pStyle w:val="Title"/>
        <w:jc w:val="right"/>
      </w:pPr>
    </w:p>
    <w:p w14:paraId="7C8FEA1C" w14:textId="6339F9CE" w:rsidR="00717C4A" w:rsidRDefault="008338FE">
      <w:pPr>
        <w:pStyle w:val="Title"/>
        <w:jc w:val="right"/>
        <w:rPr>
          <w:sz w:val="28"/>
        </w:rPr>
      </w:pPr>
      <w:r>
        <w:rPr>
          <w:sz w:val="28"/>
        </w:rPr>
        <w:t xml:space="preserve">Version </w:t>
      </w:r>
      <w:r w:rsidR="00624B7D">
        <w:rPr>
          <w:sz w:val="28"/>
        </w:rPr>
        <w:t>2.0</w:t>
      </w:r>
    </w:p>
    <w:p w14:paraId="38152F5B" w14:textId="77777777" w:rsidR="00717C4A" w:rsidRDefault="00717C4A">
      <w:pPr>
        <w:pStyle w:val="Title"/>
        <w:rPr>
          <w:sz w:val="28"/>
        </w:rPr>
      </w:pPr>
    </w:p>
    <w:p w14:paraId="1FC68137" w14:textId="77777777" w:rsidR="00717C4A" w:rsidRDefault="00717C4A"/>
    <w:p w14:paraId="719E5359" w14:textId="77777777" w:rsidR="00717C4A" w:rsidRDefault="00717C4A">
      <w:pPr>
        <w:sectPr w:rsidR="00717C4A">
          <w:headerReference w:type="default" r:id="rId7"/>
          <w:pgSz w:w="12240" w:h="15840" w:code="1"/>
          <w:pgMar w:top="1440" w:right="1440" w:bottom="1440" w:left="1440" w:header="720" w:footer="720" w:gutter="0"/>
          <w:cols w:space="720"/>
          <w:vAlign w:val="center"/>
        </w:sectPr>
      </w:pPr>
    </w:p>
    <w:p w14:paraId="6AF04BBD" w14:textId="77777777" w:rsidR="000F3DE2" w:rsidRDefault="000F3DE2" w:rsidP="000F3DE2">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0F3DE2" w14:paraId="3807BFBC" w14:textId="77777777" w:rsidTr="00C93E0C">
        <w:tc>
          <w:tcPr>
            <w:tcW w:w="2304" w:type="dxa"/>
          </w:tcPr>
          <w:p w14:paraId="1F968FEB" w14:textId="77777777" w:rsidR="000F3DE2" w:rsidRDefault="000F3DE2" w:rsidP="00C93E0C">
            <w:pPr>
              <w:pStyle w:val="Tabletext"/>
              <w:jc w:val="center"/>
              <w:rPr>
                <w:b/>
              </w:rPr>
            </w:pPr>
            <w:r>
              <w:rPr>
                <w:b/>
              </w:rPr>
              <w:t>Name</w:t>
            </w:r>
          </w:p>
        </w:tc>
        <w:tc>
          <w:tcPr>
            <w:tcW w:w="2624" w:type="dxa"/>
          </w:tcPr>
          <w:p w14:paraId="6E1BE064" w14:textId="77777777" w:rsidR="000F3DE2" w:rsidRDefault="000F3DE2" w:rsidP="00C93E0C">
            <w:pPr>
              <w:pStyle w:val="Tabletext"/>
              <w:jc w:val="center"/>
              <w:rPr>
                <w:b/>
              </w:rPr>
            </w:pPr>
            <w:r>
              <w:rPr>
                <w:b/>
              </w:rPr>
              <w:t>Role</w:t>
            </w:r>
          </w:p>
        </w:tc>
        <w:tc>
          <w:tcPr>
            <w:tcW w:w="2835" w:type="dxa"/>
          </w:tcPr>
          <w:p w14:paraId="3E7C5B1B" w14:textId="77777777" w:rsidR="000F3DE2" w:rsidRDefault="000F3DE2" w:rsidP="00C93E0C">
            <w:pPr>
              <w:pStyle w:val="Tabletext"/>
              <w:jc w:val="center"/>
              <w:rPr>
                <w:b/>
              </w:rPr>
            </w:pPr>
            <w:r>
              <w:rPr>
                <w:b/>
              </w:rPr>
              <w:t>Approval (Signature)</w:t>
            </w:r>
          </w:p>
        </w:tc>
        <w:tc>
          <w:tcPr>
            <w:tcW w:w="1741" w:type="dxa"/>
          </w:tcPr>
          <w:p w14:paraId="43C00189" w14:textId="77777777" w:rsidR="000F3DE2" w:rsidRDefault="000F3DE2" w:rsidP="00C93E0C">
            <w:pPr>
              <w:pStyle w:val="Tabletext"/>
              <w:jc w:val="center"/>
              <w:rPr>
                <w:b/>
              </w:rPr>
            </w:pPr>
            <w:r>
              <w:rPr>
                <w:b/>
              </w:rPr>
              <w:t>Approval Date</w:t>
            </w:r>
          </w:p>
        </w:tc>
      </w:tr>
      <w:tr w:rsidR="000F3DE2" w14:paraId="5487E706" w14:textId="77777777" w:rsidTr="00C93E0C">
        <w:tc>
          <w:tcPr>
            <w:tcW w:w="2304" w:type="dxa"/>
          </w:tcPr>
          <w:p w14:paraId="1C535668" w14:textId="77777777" w:rsidR="000F3DE2" w:rsidRDefault="000F3DE2" w:rsidP="00C93E0C">
            <w:pPr>
              <w:pStyle w:val="Tabletext"/>
            </w:pPr>
            <w:r>
              <w:t>Kathryn Compton</w:t>
            </w:r>
          </w:p>
        </w:tc>
        <w:tc>
          <w:tcPr>
            <w:tcW w:w="2624" w:type="dxa"/>
          </w:tcPr>
          <w:p w14:paraId="442695B8" w14:textId="77777777" w:rsidR="000F3DE2" w:rsidRDefault="000F3DE2" w:rsidP="00C93E0C">
            <w:pPr>
              <w:pStyle w:val="Tabletext"/>
            </w:pPr>
            <w:r>
              <w:t xml:space="preserve">Documenter, </w:t>
            </w:r>
            <w:r w:rsidRPr="002F7EF3">
              <w:t>Designer, Tester</w:t>
            </w:r>
          </w:p>
        </w:tc>
        <w:tc>
          <w:tcPr>
            <w:tcW w:w="2835" w:type="dxa"/>
          </w:tcPr>
          <w:p w14:paraId="174A87B1" w14:textId="77777777" w:rsidR="000F3DE2" w:rsidRDefault="000F3DE2" w:rsidP="00C93E0C">
            <w:pPr>
              <w:pStyle w:val="Tabletext"/>
            </w:pPr>
            <w:r>
              <w:t>Kathryn Compton</w:t>
            </w:r>
          </w:p>
        </w:tc>
        <w:tc>
          <w:tcPr>
            <w:tcW w:w="1741" w:type="dxa"/>
          </w:tcPr>
          <w:p w14:paraId="21444E98" w14:textId="77777777" w:rsidR="000F3DE2" w:rsidRDefault="000F3DE2" w:rsidP="00C93E0C">
            <w:pPr>
              <w:pStyle w:val="Tabletext"/>
            </w:pPr>
            <w:r>
              <w:t>10/28/22</w:t>
            </w:r>
          </w:p>
        </w:tc>
      </w:tr>
      <w:tr w:rsidR="000F3DE2" w14:paraId="1CA72DCE" w14:textId="77777777" w:rsidTr="00C93E0C">
        <w:tc>
          <w:tcPr>
            <w:tcW w:w="2304" w:type="dxa"/>
          </w:tcPr>
          <w:p w14:paraId="7CB6A7CB" w14:textId="77777777" w:rsidR="000F3DE2" w:rsidRDefault="000F3DE2" w:rsidP="00C93E0C">
            <w:pPr>
              <w:pStyle w:val="Tabletext"/>
            </w:pPr>
            <w:r>
              <w:t>Elizabeth Rubio</w:t>
            </w:r>
          </w:p>
        </w:tc>
        <w:tc>
          <w:tcPr>
            <w:tcW w:w="2624" w:type="dxa"/>
          </w:tcPr>
          <w:p w14:paraId="0650160E" w14:textId="77777777" w:rsidR="000F3DE2" w:rsidRDefault="000F3DE2" w:rsidP="00C93E0C">
            <w:pPr>
              <w:pStyle w:val="Tabletext"/>
            </w:pPr>
            <w:r>
              <w:t xml:space="preserve">Documenter, </w:t>
            </w:r>
            <w:r w:rsidRPr="002F7EF3">
              <w:t>Designer, Tester</w:t>
            </w:r>
          </w:p>
        </w:tc>
        <w:tc>
          <w:tcPr>
            <w:tcW w:w="2835" w:type="dxa"/>
          </w:tcPr>
          <w:p w14:paraId="496ABB93" w14:textId="77777777" w:rsidR="000F3DE2" w:rsidRDefault="000F3DE2" w:rsidP="00C93E0C">
            <w:pPr>
              <w:pStyle w:val="Tabletext"/>
            </w:pPr>
            <w:r>
              <w:t>Elizabeth Rubio</w:t>
            </w:r>
          </w:p>
        </w:tc>
        <w:tc>
          <w:tcPr>
            <w:tcW w:w="1741" w:type="dxa"/>
          </w:tcPr>
          <w:p w14:paraId="1EAAE1DA" w14:textId="77777777" w:rsidR="000F3DE2" w:rsidRDefault="000F3DE2" w:rsidP="00C93E0C">
            <w:pPr>
              <w:pStyle w:val="Tabletext"/>
            </w:pPr>
            <w:r>
              <w:t>10/28/22</w:t>
            </w:r>
          </w:p>
        </w:tc>
      </w:tr>
    </w:tbl>
    <w:p w14:paraId="549507DC" w14:textId="77777777" w:rsidR="000F3DE2" w:rsidRDefault="000F3DE2" w:rsidP="000F3DE2"/>
    <w:p w14:paraId="745B5C75" w14:textId="77777777" w:rsidR="000F3DE2" w:rsidRDefault="000F3DE2" w:rsidP="000F3DE2">
      <w:pPr>
        <w:pStyle w:val="Title"/>
      </w:pPr>
    </w:p>
    <w:p w14:paraId="6FF6F707" w14:textId="77777777" w:rsidR="000F3DE2" w:rsidRDefault="000F3DE2" w:rsidP="000F3DE2">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0F3DE2" w14:paraId="6BEDEF80" w14:textId="77777777" w:rsidTr="00C93E0C">
        <w:tc>
          <w:tcPr>
            <w:tcW w:w="2304" w:type="dxa"/>
          </w:tcPr>
          <w:p w14:paraId="706FB190" w14:textId="77777777" w:rsidR="000F3DE2" w:rsidRDefault="000F3DE2" w:rsidP="00C93E0C">
            <w:pPr>
              <w:pStyle w:val="Tabletext"/>
              <w:jc w:val="center"/>
              <w:rPr>
                <w:b/>
              </w:rPr>
            </w:pPr>
            <w:r>
              <w:rPr>
                <w:b/>
              </w:rPr>
              <w:t>Name</w:t>
            </w:r>
          </w:p>
        </w:tc>
        <w:tc>
          <w:tcPr>
            <w:tcW w:w="2624" w:type="dxa"/>
          </w:tcPr>
          <w:p w14:paraId="07FBE26B" w14:textId="77777777" w:rsidR="000F3DE2" w:rsidRDefault="000F3DE2" w:rsidP="00C93E0C">
            <w:pPr>
              <w:pStyle w:val="Tabletext"/>
              <w:jc w:val="center"/>
              <w:rPr>
                <w:b/>
              </w:rPr>
            </w:pPr>
            <w:r>
              <w:rPr>
                <w:b/>
              </w:rPr>
              <w:t>Role</w:t>
            </w:r>
          </w:p>
        </w:tc>
        <w:tc>
          <w:tcPr>
            <w:tcW w:w="2835" w:type="dxa"/>
          </w:tcPr>
          <w:p w14:paraId="6529D525" w14:textId="77777777" w:rsidR="000F3DE2" w:rsidRDefault="000F3DE2" w:rsidP="00C93E0C">
            <w:pPr>
              <w:pStyle w:val="Tabletext"/>
              <w:jc w:val="center"/>
              <w:rPr>
                <w:b/>
              </w:rPr>
            </w:pPr>
            <w:r>
              <w:rPr>
                <w:b/>
              </w:rPr>
              <w:t>Approval (Signature)</w:t>
            </w:r>
          </w:p>
        </w:tc>
        <w:tc>
          <w:tcPr>
            <w:tcW w:w="1741" w:type="dxa"/>
          </w:tcPr>
          <w:p w14:paraId="10E2E814" w14:textId="77777777" w:rsidR="000F3DE2" w:rsidRDefault="000F3DE2" w:rsidP="00C93E0C">
            <w:pPr>
              <w:pStyle w:val="Tabletext"/>
              <w:jc w:val="center"/>
              <w:rPr>
                <w:b/>
              </w:rPr>
            </w:pPr>
            <w:r>
              <w:rPr>
                <w:b/>
              </w:rPr>
              <w:t>Approval Date</w:t>
            </w:r>
          </w:p>
        </w:tc>
      </w:tr>
      <w:tr w:rsidR="000F3DE2" w14:paraId="4C0F2AAE" w14:textId="77777777" w:rsidTr="00C93E0C">
        <w:tc>
          <w:tcPr>
            <w:tcW w:w="2304" w:type="dxa"/>
          </w:tcPr>
          <w:p w14:paraId="2209F019" w14:textId="77777777" w:rsidR="000F3DE2" w:rsidRDefault="000F3DE2" w:rsidP="00C93E0C">
            <w:pPr>
              <w:pStyle w:val="Tabletext"/>
            </w:pPr>
            <w:r w:rsidRPr="002F7EF3">
              <w:t>Kevin White</w:t>
            </w:r>
          </w:p>
        </w:tc>
        <w:tc>
          <w:tcPr>
            <w:tcW w:w="2624" w:type="dxa"/>
          </w:tcPr>
          <w:p w14:paraId="724CA674" w14:textId="77777777" w:rsidR="000F3DE2" w:rsidRDefault="000F3DE2" w:rsidP="00C93E0C">
            <w:pPr>
              <w:pStyle w:val="Tabletext"/>
            </w:pPr>
            <w:r w:rsidRPr="002F7EF3">
              <w:t>Project Manager, Developer</w:t>
            </w:r>
          </w:p>
        </w:tc>
        <w:tc>
          <w:tcPr>
            <w:tcW w:w="2835" w:type="dxa"/>
          </w:tcPr>
          <w:p w14:paraId="019A92E6" w14:textId="77777777" w:rsidR="000F3DE2" w:rsidRDefault="000F3DE2" w:rsidP="00C93E0C">
            <w:pPr>
              <w:pStyle w:val="Tabletext"/>
            </w:pPr>
            <w:r w:rsidRPr="002F7EF3">
              <w:t>Kevin White</w:t>
            </w:r>
          </w:p>
        </w:tc>
        <w:tc>
          <w:tcPr>
            <w:tcW w:w="1741" w:type="dxa"/>
          </w:tcPr>
          <w:p w14:paraId="2202449E" w14:textId="77777777" w:rsidR="000F3DE2" w:rsidRDefault="000F3DE2" w:rsidP="00C93E0C">
            <w:pPr>
              <w:pStyle w:val="Tabletext"/>
            </w:pPr>
            <w:r>
              <w:t>10/28/22</w:t>
            </w:r>
          </w:p>
        </w:tc>
      </w:tr>
      <w:tr w:rsidR="000F3DE2" w14:paraId="723F0144" w14:textId="77777777" w:rsidTr="00C93E0C">
        <w:tc>
          <w:tcPr>
            <w:tcW w:w="2304" w:type="dxa"/>
          </w:tcPr>
          <w:p w14:paraId="7CE52CE9" w14:textId="77777777" w:rsidR="000F3DE2" w:rsidRDefault="000F3DE2" w:rsidP="00C93E0C">
            <w:pPr>
              <w:pStyle w:val="Tabletext"/>
            </w:pPr>
            <w:r w:rsidRPr="002F7EF3">
              <w:t>Amado Lazo</w:t>
            </w:r>
          </w:p>
        </w:tc>
        <w:tc>
          <w:tcPr>
            <w:tcW w:w="2624" w:type="dxa"/>
          </w:tcPr>
          <w:p w14:paraId="7EF8EB1D" w14:textId="77777777" w:rsidR="000F3DE2" w:rsidRDefault="000F3DE2" w:rsidP="00C93E0C">
            <w:pPr>
              <w:pStyle w:val="Tabletext"/>
            </w:pPr>
            <w:r w:rsidRPr="002F7EF3">
              <w:t>Technical Manager, Developer</w:t>
            </w:r>
          </w:p>
        </w:tc>
        <w:tc>
          <w:tcPr>
            <w:tcW w:w="2835" w:type="dxa"/>
          </w:tcPr>
          <w:p w14:paraId="2E60BD22" w14:textId="77777777" w:rsidR="000F3DE2" w:rsidRDefault="000F3DE2" w:rsidP="00C93E0C">
            <w:pPr>
              <w:pStyle w:val="Tabletext"/>
            </w:pPr>
            <w:r w:rsidRPr="002F7EF3">
              <w:t>Amado Lazo</w:t>
            </w:r>
          </w:p>
        </w:tc>
        <w:tc>
          <w:tcPr>
            <w:tcW w:w="1741" w:type="dxa"/>
          </w:tcPr>
          <w:p w14:paraId="50449618" w14:textId="77777777" w:rsidR="000F3DE2" w:rsidRDefault="000F3DE2" w:rsidP="00C93E0C">
            <w:pPr>
              <w:pStyle w:val="Tabletext"/>
            </w:pPr>
            <w:r>
              <w:t>10/28/22</w:t>
            </w:r>
          </w:p>
        </w:tc>
      </w:tr>
      <w:tr w:rsidR="000F3DE2" w14:paraId="2D22AF9F" w14:textId="77777777" w:rsidTr="00C93E0C">
        <w:tc>
          <w:tcPr>
            <w:tcW w:w="2304" w:type="dxa"/>
          </w:tcPr>
          <w:p w14:paraId="762072C7" w14:textId="77777777" w:rsidR="000F3DE2" w:rsidRDefault="000F3DE2" w:rsidP="00C93E0C">
            <w:pPr>
              <w:pStyle w:val="Tabletext"/>
            </w:pPr>
            <w:r w:rsidRPr="002F7EF3">
              <w:t>Orlando Gomez</w:t>
            </w:r>
          </w:p>
        </w:tc>
        <w:tc>
          <w:tcPr>
            <w:tcW w:w="2624" w:type="dxa"/>
          </w:tcPr>
          <w:p w14:paraId="55E03DD8" w14:textId="77777777" w:rsidR="000F3DE2" w:rsidRDefault="000F3DE2" w:rsidP="00C93E0C">
            <w:pPr>
              <w:pStyle w:val="Tabletext"/>
            </w:pPr>
            <w:r w:rsidRPr="002F7EF3">
              <w:t>Developer, Designer</w:t>
            </w:r>
          </w:p>
        </w:tc>
        <w:tc>
          <w:tcPr>
            <w:tcW w:w="2835" w:type="dxa"/>
          </w:tcPr>
          <w:p w14:paraId="16B1638F" w14:textId="77777777" w:rsidR="000F3DE2" w:rsidRDefault="000F3DE2" w:rsidP="00C93E0C">
            <w:pPr>
              <w:pStyle w:val="Tabletext"/>
            </w:pPr>
            <w:r w:rsidRPr="002F7EF3">
              <w:t>Orlando Gomez</w:t>
            </w:r>
          </w:p>
        </w:tc>
        <w:tc>
          <w:tcPr>
            <w:tcW w:w="1741" w:type="dxa"/>
          </w:tcPr>
          <w:p w14:paraId="2E45217E" w14:textId="77777777" w:rsidR="000F3DE2" w:rsidRDefault="000F3DE2" w:rsidP="00C93E0C">
            <w:pPr>
              <w:pStyle w:val="Tabletext"/>
            </w:pPr>
            <w:r>
              <w:t>10/28/22</w:t>
            </w:r>
          </w:p>
        </w:tc>
      </w:tr>
      <w:tr w:rsidR="000F3DE2" w14:paraId="0DDACD95" w14:textId="77777777" w:rsidTr="00C93E0C">
        <w:tc>
          <w:tcPr>
            <w:tcW w:w="2304" w:type="dxa"/>
          </w:tcPr>
          <w:p w14:paraId="26B8403A" w14:textId="77777777" w:rsidR="000F3DE2" w:rsidRDefault="000F3DE2" w:rsidP="00C93E0C">
            <w:pPr>
              <w:pStyle w:val="Tabletext"/>
            </w:pPr>
            <w:r w:rsidRPr="002F7EF3">
              <w:t>Jennifer Vasquez</w:t>
            </w:r>
          </w:p>
        </w:tc>
        <w:tc>
          <w:tcPr>
            <w:tcW w:w="2624" w:type="dxa"/>
          </w:tcPr>
          <w:p w14:paraId="0584C645" w14:textId="77777777" w:rsidR="000F3DE2" w:rsidRDefault="000F3DE2" w:rsidP="00C93E0C">
            <w:pPr>
              <w:pStyle w:val="Tabletext"/>
            </w:pPr>
            <w:r w:rsidRPr="002F7EF3">
              <w:t>Developer, Designer, Tester</w:t>
            </w:r>
          </w:p>
        </w:tc>
        <w:tc>
          <w:tcPr>
            <w:tcW w:w="2835" w:type="dxa"/>
          </w:tcPr>
          <w:p w14:paraId="51B6E655" w14:textId="77777777" w:rsidR="000F3DE2" w:rsidRDefault="000F3DE2" w:rsidP="00C93E0C">
            <w:pPr>
              <w:pStyle w:val="Tabletext"/>
            </w:pPr>
            <w:r w:rsidRPr="002F7EF3">
              <w:t>Jennifer Vasquez</w:t>
            </w:r>
          </w:p>
        </w:tc>
        <w:tc>
          <w:tcPr>
            <w:tcW w:w="1741" w:type="dxa"/>
          </w:tcPr>
          <w:p w14:paraId="70AF3D97" w14:textId="77777777" w:rsidR="000F3DE2" w:rsidRDefault="000F3DE2" w:rsidP="00C93E0C">
            <w:pPr>
              <w:pStyle w:val="Tabletext"/>
            </w:pPr>
            <w:r>
              <w:t>10/28/22</w:t>
            </w:r>
          </w:p>
        </w:tc>
      </w:tr>
    </w:tbl>
    <w:p w14:paraId="1E0D8D32" w14:textId="77777777" w:rsidR="000F3DE2" w:rsidRDefault="000F3DE2" w:rsidP="000F3DE2"/>
    <w:p w14:paraId="08EE7642" w14:textId="77777777" w:rsidR="000F3DE2" w:rsidRDefault="000F3DE2" w:rsidP="000F3DE2">
      <w:pPr>
        <w:widowControl/>
        <w:spacing w:line="240" w:lineRule="auto"/>
        <w:rPr>
          <w:rFonts w:ascii="Arial" w:hAnsi="Arial"/>
          <w:b/>
          <w:sz w:val="36"/>
        </w:rPr>
      </w:pPr>
      <w:r>
        <w:br w:type="page"/>
      </w:r>
    </w:p>
    <w:p w14:paraId="37FCC653" w14:textId="77777777" w:rsidR="000F3DE2" w:rsidRDefault="000F3DE2" w:rsidP="000F3DE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080"/>
        <w:gridCol w:w="2700"/>
        <w:gridCol w:w="3996"/>
      </w:tblGrid>
      <w:tr w:rsidR="000F3DE2" w14:paraId="49E29C36" w14:textId="77777777" w:rsidTr="00C93E0C">
        <w:tc>
          <w:tcPr>
            <w:tcW w:w="1728" w:type="dxa"/>
          </w:tcPr>
          <w:p w14:paraId="77511F1D" w14:textId="77777777" w:rsidR="000F3DE2" w:rsidRDefault="000F3DE2" w:rsidP="00C93E0C">
            <w:pPr>
              <w:pStyle w:val="Tabletext"/>
              <w:jc w:val="center"/>
              <w:rPr>
                <w:b/>
              </w:rPr>
            </w:pPr>
            <w:r>
              <w:rPr>
                <w:b/>
              </w:rPr>
              <w:t>Date</w:t>
            </w:r>
          </w:p>
        </w:tc>
        <w:tc>
          <w:tcPr>
            <w:tcW w:w="1080" w:type="dxa"/>
          </w:tcPr>
          <w:p w14:paraId="7E2387E1" w14:textId="77777777" w:rsidR="000F3DE2" w:rsidRDefault="000F3DE2" w:rsidP="00C93E0C">
            <w:pPr>
              <w:pStyle w:val="Tabletext"/>
              <w:jc w:val="center"/>
              <w:rPr>
                <w:b/>
              </w:rPr>
            </w:pPr>
            <w:r>
              <w:rPr>
                <w:b/>
              </w:rPr>
              <w:t>Version</w:t>
            </w:r>
          </w:p>
        </w:tc>
        <w:tc>
          <w:tcPr>
            <w:tcW w:w="2700" w:type="dxa"/>
          </w:tcPr>
          <w:p w14:paraId="3420B5C1" w14:textId="77777777" w:rsidR="000F3DE2" w:rsidRDefault="000F3DE2" w:rsidP="00C93E0C">
            <w:pPr>
              <w:pStyle w:val="Tabletext"/>
              <w:jc w:val="center"/>
              <w:rPr>
                <w:b/>
              </w:rPr>
            </w:pPr>
            <w:r>
              <w:rPr>
                <w:b/>
              </w:rPr>
              <w:t>Description</w:t>
            </w:r>
          </w:p>
        </w:tc>
        <w:tc>
          <w:tcPr>
            <w:tcW w:w="3996" w:type="dxa"/>
          </w:tcPr>
          <w:p w14:paraId="65E9800F" w14:textId="77777777" w:rsidR="000F3DE2" w:rsidRDefault="000F3DE2" w:rsidP="00C93E0C">
            <w:pPr>
              <w:pStyle w:val="Tabletext"/>
              <w:jc w:val="center"/>
              <w:rPr>
                <w:b/>
              </w:rPr>
            </w:pPr>
            <w:r>
              <w:rPr>
                <w:b/>
              </w:rPr>
              <w:t>Author</w:t>
            </w:r>
          </w:p>
        </w:tc>
      </w:tr>
      <w:tr w:rsidR="000F3DE2" w14:paraId="2E9667DD" w14:textId="77777777" w:rsidTr="00C93E0C">
        <w:tc>
          <w:tcPr>
            <w:tcW w:w="1728" w:type="dxa"/>
          </w:tcPr>
          <w:p w14:paraId="158F9884" w14:textId="77777777" w:rsidR="000F3DE2" w:rsidRDefault="000F3DE2" w:rsidP="00C93E0C">
            <w:pPr>
              <w:pStyle w:val="Tabletext"/>
            </w:pPr>
            <w:r>
              <w:t>09/21/22</w:t>
            </w:r>
          </w:p>
        </w:tc>
        <w:tc>
          <w:tcPr>
            <w:tcW w:w="1080" w:type="dxa"/>
          </w:tcPr>
          <w:p w14:paraId="40DAABB6" w14:textId="77777777" w:rsidR="000F3DE2" w:rsidRDefault="000F3DE2" w:rsidP="00C93E0C">
            <w:pPr>
              <w:pStyle w:val="Tabletext"/>
            </w:pPr>
            <w:r>
              <w:t>1.0</w:t>
            </w:r>
          </w:p>
        </w:tc>
        <w:tc>
          <w:tcPr>
            <w:tcW w:w="2700" w:type="dxa"/>
          </w:tcPr>
          <w:p w14:paraId="1FFA41F5" w14:textId="77777777" w:rsidR="000F3DE2" w:rsidRDefault="000F3DE2" w:rsidP="00C93E0C">
            <w:pPr>
              <w:pStyle w:val="Tabletext"/>
            </w:pPr>
            <w:r>
              <w:t>Baseline</w:t>
            </w:r>
          </w:p>
        </w:tc>
        <w:tc>
          <w:tcPr>
            <w:tcW w:w="3996" w:type="dxa"/>
          </w:tcPr>
          <w:p w14:paraId="5EC10980" w14:textId="77777777" w:rsidR="000F3DE2" w:rsidRDefault="000F3DE2" w:rsidP="00C93E0C">
            <w:pPr>
              <w:pStyle w:val="Tabletext"/>
            </w:pPr>
            <w:r w:rsidRPr="00EA0F67">
              <w:t>Team Toronto Keyboard Maple Leaf Warriors</w:t>
            </w:r>
          </w:p>
        </w:tc>
      </w:tr>
      <w:tr w:rsidR="000F3DE2" w14:paraId="24D7F76E" w14:textId="77777777" w:rsidTr="00C93E0C">
        <w:tc>
          <w:tcPr>
            <w:tcW w:w="1728" w:type="dxa"/>
          </w:tcPr>
          <w:p w14:paraId="5B1B667F" w14:textId="77777777" w:rsidR="000F3DE2" w:rsidRDefault="000F3DE2" w:rsidP="00C93E0C">
            <w:pPr>
              <w:pStyle w:val="Tabletext"/>
            </w:pPr>
            <w:r>
              <w:t>10/28/22</w:t>
            </w:r>
          </w:p>
        </w:tc>
        <w:tc>
          <w:tcPr>
            <w:tcW w:w="1080" w:type="dxa"/>
          </w:tcPr>
          <w:p w14:paraId="4537EE7A" w14:textId="77777777" w:rsidR="000F3DE2" w:rsidRDefault="000F3DE2" w:rsidP="00C93E0C">
            <w:pPr>
              <w:pStyle w:val="Tabletext"/>
            </w:pPr>
            <w:r>
              <w:t>2.0</w:t>
            </w:r>
          </w:p>
        </w:tc>
        <w:tc>
          <w:tcPr>
            <w:tcW w:w="2700" w:type="dxa"/>
          </w:tcPr>
          <w:p w14:paraId="0DC49E15" w14:textId="77777777" w:rsidR="000F3DE2" w:rsidRDefault="000F3DE2" w:rsidP="00C93E0C">
            <w:pPr>
              <w:pStyle w:val="Tabletext"/>
            </w:pPr>
            <w:r>
              <w:t xml:space="preserve">Revised (New Template) </w:t>
            </w:r>
          </w:p>
        </w:tc>
        <w:tc>
          <w:tcPr>
            <w:tcW w:w="3996" w:type="dxa"/>
          </w:tcPr>
          <w:p w14:paraId="4AF14459" w14:textId="77777777" w:rsidR="000F3DE2" w:rsidRDefault="000F3DE2" w:rsidP="00C93E0C">
            <w:pPr>
              <w:pStyle w:val="Tabletext"/>
            </w:pPr>
            <w:r w:rsidRPr="00EA0F67">
              <w:t>Team Toronto Keyboard Maple Leaf Warriors</w:t>
            </w:r>
          </w:p>
        </w:tc>
      </w:tr>
      <w:tr w:rsidR="000F3DE2" w14:paraId="755E8C90" w14:textId="77777777" w:rsidTr="00C93E0C">
        <w:tc>
          <w:tcPr>
            <w:tcW w:w="1728" w:type="dxa"/>
          </w:tcPr>
          <w:p w14:paraId="0C3BFC6C" w14:textId="77777777" w:rsidR="000F3DE2" w:rsidRDefault="000F3DE2" w:rsidP="00C93E0C">
            <w:pPr>
              <w:pStyle w:val="Tabletext"/>
            </w:pPr>
          </w:p>
        </w:tc>
        <w:tc>
          <w:tcPr>
            <w:tcW w:w="1080" w:type="dxa"/>
          </w:tcPr>
          <w:p w14:paraId="744F7D51" w14:textId="77777777" w:rsidR="000F3DE2" w:rsidRDefault="000F3DE2" w:rsidP="00C93E0C">
            <w:pPr>
              <w:pStyle w:val="Tabletext"/>
            </w:pPr>
          </w:p>
        </w:tc>
        <w:tc>
          <w:tcPr>
            <w:tcW w:w="2700" w:type="dxa"/>
          </w:tcPr>
          <w:p w14:paraId="28879492" w14:textId="77777777" w:rsidR="000F3DE2" w:rsidRDefault="000F3DE2" w:rsidP="00C93E0C">
            <w:pPr>
              <w:pStyle w:val="Tabletext"/>
            </w:pPr>
          </w:p>
        </w:tc>
        <w:tc>
          <w:tcPr>
            <w:tcW w:w="3996" w:type="dxa"/>
          </w:tcPr>
          <w:p w14:paraId="745B8086" w14:textId="77777777" w:rsidR="000F3DE2" w:rsidRDefault="000F3DE2" w:rsidP="00C93E0C">
            <w:pPr>
              <w:pStyle w:val="Tabletext"/>
            </w:pPr>
          </w:p>
        </w:tc>
      </w:tr>
      <w:tr w:rsidR="000F3DE2" w14:paraId="2DD8CF90" w14:textId="77777777" w:rsidTr="00C93E0C">
        <w:tc>
          <w:tcPr>
            <w:tcW w:w="1728" w:type="dxa"/>
          </w:tcPr>
          <w:p w14:paraId="47436221" w14:textId="77777777" w:rsidR="000F3DE2" w:rsidRDefault="000F3DE2" w:rsidP="00C93E0C">
            <w:pPr>
              <w:pStyle w:val="Tabletext"/>
            </w:pPr>
          </w:p>
        </w:tc>
        <w:tc>
          <w:tcPr>
            <w:tcW w:w="1080" w:type="dxa"/>
          </w:tcPr>
          <w:p w14:paraId="7F186287" w14:textId="77777777" w:rsidR="000F3DE2" w:rsidRDefault="000F3DE2" w:rsidP="00C93E0C">
            <w:pPr>
              <w:pStyle w:val="Tabletext"/>
            </w:pPr>
          </w:p>
        </w:tc>
        <w:tc>
          <w:tcPr>
            <w:tcW w:w="2700" w:type="dxa"/>
          </w:tcPr>
          <w:p w14:paraId="6588CD60" w14:textId="77777777" w:rsidR="000F3DE2" w:rsidRDefault="000F3DE2" w:rsidP="00C93E0C">
            <w:pPr>
              <w:pStyle w:val="Tabletext"/>
            </w:pPr>
          </w:p>
        </w:tc>
        <w:tc>
          <w:tcPr>
            <w:tcW w:w="3996" w:type="dxa"/>
          </w:tcPr>
          <w:p w14:paraId="4C3BD14A" w14:textId="77777777" w:rsidR="000F3DE2" w:rsidRDefault="000F3DE2" w:rsidP="00C93E0C">
            <w:pPr>
              <w:pStyle w:val="Tabletext"/>
            </w:pPr>
          </w:p>
        </w:tc>
      </w:tr>
    </w:tbl>
    <w:p w14:paraId="719F8C52" w14:textId="77777777" w:rsidR="000F3DE2" w:rsidRDefault="000F3DE2" w:rsidP="000F3DE2"/>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689AA105" w14:textId="48718941" w:rsidR="00D454EB" w:rsidRDefault="008338F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D454EB">
        <w:rPr>
          <w:noProof/>
        </w:rPr>
        <w:t>1.</w:t>
      </w:r>
      <w:r w:rsidR="00D454EB">
        <w:rPr>
          <w:rFonts w:asciiTheme="minorHAnsi" w:eastAsiaTheme="minorEastAsia" w:hAnsiTheme="minorHAnsi" w:cstheme="minorBidi"/>
          <w:noProof/>
          <w:sz w:val="22"/>
          <w:szCs w:val="22"/>
          <w:lang w:val="en-GB" w:eastAsia="en-GB"/>
        </w:rPr>
        <w:tab/>
      </w:r>
      <w:r w:rsidR="00D454EB">
        <w:rPr>
          <w:noProof/>
        </w:rPr>
        <w:t>Introduction</w:t>
      </w:r>
      <w:r w:rsidR="00D454EB">
        <w:rPr>
          <w:noProof/>
        </w:rPr>
        <w:tab/>
      </w:r>
      <w:r w:rsidR="00D454EB">
        <w:rPr>
          <w:noProof/>
        </w:rPr>
        <w:fldChar w:fldCharType="begin"/>
      </w:r>
      <w:r w:rsidR="00D454EB">
        <w:rPr>
          <w:noProof/>
        </w:rPr>
        <w:instrText xml:space="preserve"> PAGEREF _Toc117453214 \h </w:instrText>
      </w:r>
      <w:r w:rsidR="00D454EB">
        <w:rPr>
          <w:noProof/>
        </w:rPr>
      </w:r>
      <w:r w:rsidR="00D454EB">
        <w:rPr>
          <w:noProof/>
        </w:rPr>
        <w:fldChar w:fldCharType="separate"/>
      </w:r>
      <w:r w:rsidR="00D454EB">
        <w:rPr>
          <w:noProof/>
        </w:rPr>
        <w:t>5</w:t>
      </w:r>
      <w:r w:rsidR="00D454EB">
        <w:rPr>
          <w:noProof/>
        </w:rPr>
        <w:fldChar w:fldCharType="end"/>
      </w:r>
    </w:p>
    <w:p w14:paraId="0F2035C1" w14:textId="4386C0FB"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 of the Document</w:t>
      </w:r>
      <w:r>
        <w:rPr>
          <w:noProof/>
        </w:rPr>
        <w:tab/>
      </w:r>
      <w:r>
        <w:rPr>
          <w:noProof/>
        </w:rPr>
        <w:fldChar w:fldCharType="begin"/>
      </w:r>
      <w:r>
        <w:rPr>
          <w:noProof/>
        </w:rPr>
        <w:instrText xml:space="preserve"> PAGEREF _Toc117453215 \h </w:instrText>
      </w:r>
      <w:r>
        <w:rPr>
          <w:noProof/>
        </w:rPr>
      </w:r>
      <w:r>
        <w:rPr>
          <w:noProof/>
        </w:rPr>
        <w:fldChar w:fldCharType="separate"/>
      </w:r>
      <w:r>
        <w:rPr>
          <w:noProof/>
        </w:rPr>
        <w:t>5</w:t>
      </w:r>
      <w:r>
        <w:rPr>
          <w:noProof/>
        </w:rPr>
        <w:fldChar w:fldCharType="end"/>
      </w:r>
    </w:p>
    <w:p w14:paraId="61BAE708" w14:textId="6A5DB6B2"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 of the Document</w:t>
      </w:r>
      <w:r>
        <w:rPr>
          <w:noProof/>
        </w:rPr>
        <w:tab/>
      </w:r>
      <w:r>
        <w:rPr>
          <w:noProof/>
        </w:rPr>
        <w:fldChar w:fldCharType="begin"/>
      </w:r>
      <w:r>
        <w:rPr>
          <w:noProof/>
        </w:rPr>
        <w:instrText xml:space="preserve"> PAGEREF _Toc117453216 \h </w:instrText>
      </w:r>
      <w:r>
        <w:rPr>
          <w:noProof/>
        </w:rPr>
      </w:r>
      <w:r>
        <w:rPr>
          <w:noProof/>
        </w:rPr>
        <w:fldChar w:fldCharType="separate"/>
      </w:r>
      <w:r>
        <w:rPr>
          <w:noProof/>
        </w:rPr>
        <w:t>5</w:t>
      </w:r>
      <w:r>
        <w:rPr>
          <w:noProof/>
        </w:rPr>
        <w:fldChar w:fldCharType="end"/>
      </w:r>
    </w:p>
    <w:p w14:paraId="5A3E0767" w14:textId="45747EAD"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_Toc117453217 \h </w:instrText>
      </w:r>
      <w:r>
        <w:rPr>
          <w:noProof/>
        </w:rPr>
      </w:r>
      <w:r>
        <w:rPr>
          <w:noProof/>
        </w:rPr>
        <w:fldChar w:fldCharType="separate"/>
      </w:r>
      <w:r>
        <w:rPr>
          <w:noProof/>
        </w:rPr>
        <w:t>5</w:t>
      </w:r>
      <w:r>
        <w:rPr>
          <w:noProof/>
        </w:rPr>
        <w:fldChar w:fldCharType="end"/>
      </w:r>
    </w:p>
    <w:p w14:paraId="18AEF108" w14:textId="092C6F87"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_Toc117453218 \h </w:instrText>
      </w:r>
      <w:r>
        <w:rPr>
          <w:noProof/>
        </w:rPr>
      </w:r>
      <w:r>
        <w:rPr>
          <w:noProof/>
        </w:rPr>
        <w:fldChar w:fldCharType="separate"/>
      </w:r>
      <w:r>
        <w:rPr>
          <w:noProof/>
        </w:rPr>
        <w:t>5</w:t>
      </w:r>
      <w:r>
        <w:rPr>
          <w:noProof/>
        </w:rPr>
        <w:fldChar w:fldCharType="end"/>
      </w:r>
    </w:p>
    <w:p w14:paraId="0A6187FE" w14:textId="513CF083"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Project Goals</w:t>
      </w:r>
      <w:r>
        <w:rPr>
          <w:noProof/>
        </w:rPr>
        <w:tab/>
      </w:r>
      <w:r>
        <w:rPr>
          <w:noProof/>
        </w:rPr>
        <w:fldChar w:fldCharType="begin"/>
      </w:r>
      <w:r>
        <w:rPr>
          <w:noProof/>
        </w:rPr>
        <w:instrText xml:space="preserve"> PAGEREF _Toc117453219 \h </w:instrText>
      </w:r>
      <w:r>
        <w:rPr>
          <w:noProof/>
        </w:rPr>
      </w:r>
      <w:r>
        <w:rPr>
          <w:noProof/>
        </w:rPr>
        <w:fldChar w:fldCharType="separate"/>
      </w:r>
      <w:r>
        <w:rPr>
          <w:noProof/>
        </w:rPr>
        <w:t>5</w:t>
      </w:r>
      <w:r>
        <w:rPr>
          <w:noProof/>
        </w:rPr>
        <w:fldChar w:fldCharType="end"/>
      </w:r>
    </w:p>
    <w:p w14:paraId="5AAAC4B5" w14:textId="5A709548"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Business Goals</w:t>
      </w:r>
      <w:r>
        <w:rPr>
          <w:noProof/>
        </w:rPr>
        <w:tab/>
      </w:r>
      <w:r>
        <w:rPr>
          <w:noProof/>
        </w:rPr>
        <w:fldChar w:fldCharType="begin"/>
      </w:r>
      <w:r>
        <w:rPr>
          <w:noProof/>
        </w:rPr>
        <w:instrText xml:space="preserve"> PAGEREF _Toc117453220 \h </w:instrText>
      </w:r>
      <w:r>
        <w:rPr>
          <w:noProof/>
        </w:rPr>
      </w:r>
      <w:r>
        <w:rPr>
          <w:noProof/>
        </w:rPr>
        <w:fldChar w:fldCharType="separate"/>
      </w:r>
      <w:r>
        <w:rPr>
          <w:noProof/>
        </w:rPr>
        <w:t>5</w:t>
      </w:r>
      <w:r>
        <w:rPr>
          <w:noProof/>
        </w:rPr>
        <w:fldChar w:fldCharType="end"/>
      </w:r>
    </w:p>
    <w:p w14:paraId="64493EC0" w14:textId="39720C4A"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Product Goals</w:t>
      </w:r>
      <w:r>
        <w:rPr>
          <w:noProof/>
        </w:rPr>
        <w:tab/>
      </w:r>
      <w:r>
        <w:rPr>
          <w:noProof/>
        </w:rPr>
        <w:fldChar w:fldCharType="begin"/>
      </w:r>
      <w:r>
        <w:rPr>
          <w:noProof/>
        </w:rPr>
        <w:instrText xml:space="preserve"> PAGEREF _Toc117453221 \h </w:instrText>
      </w:r>
      <w:r>
        <w:rPr>
          <w:noProof/>
        </w:rPr>
      </w:r>
      <w:r>
        <w:rPr>
          <w:noProof/>
        </w:rPr>
        <w:fldChar w:fldCharType="separate"/>
      </w:r>
      <w:r>
        <w:rPr>
          <w:noProof/>
        </w:rPr>
        <w:t>5</w:t>
      </w:r>
      <w:r>
        <w:rPr>
          <w:noProof/>
        </w:rPr>
        <w:fldChar w:fldCharType="end"/>
      </w:r>
    </w:p>
    <w:p w14:paraId="68F93446" w14:textId="2D75BB06"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Quality Goals</w:t>
      </w:r>
      <w:r>
        <w:rPr>
          <w:noProof/>
        </w:rPr>
        <w:tab/>
      </w:r>
      <w:r>
        <w:rPr>
          <w:noProof/>
        </w:rPr>
        <w:fldChar w:fldCharType="begin"/>
      </w:r>
      <w:r>
        <w:rPr>
          <w:noProof/>
        </w:rPr>
        <w:instrText xml:space="preserve"> PAGEREF _Toc117453222 \h </w:instrText>
      </w:r>
      <w:r>
        <w:rPr>
          <w:noProof/>
        </w:rPr>
      </w:r>
      <w:r>
        <w:rPr>
          <w:noProof/>
        </w:rPr>
        <w:fldChar w:fldCharType="separate"/>
      </w:r>
      <w:r>
        <w:rPr>
          <w:noProof/>
        </w:rPr>
        <w:t>5</w:t>
      </w:r>
      <w:r>
        <w:rPr>
          <w:noProof/>
        </w:rPr>
        <w:fldChar w:fldCharType="end"/>
      </w:r>
    </w:p>
    <w:p w14:paraId="3B574A2E" w14:textId="1B768F35"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Project Stakeholders and Stakes</w:t>
      </w:r>
      <w:r>
        <w:rPr>
          <w:noProof/>
        </w:rPr>
        <w:tab/>
      </w:r>
      <w:r>
        <w:rPr>
          <w:noProof/>
        </w:rPr>
        <w:fldChar w:fldCharType="begin"/>
      </w:r>
      <w:r>
        <w:rPr>
          <w:noProof/>
        </w:rPr>
        <w:instrText xml:space="preserve"> PAGEREF _Toc117453223 \h </w:instrText>
      </w:r>
      <w:r>
        <w:rPr>
          <w:noProof/>
        </w:rPr>
      </w:r>
      <w:r>
        <w:rPr>
          <w:noProof/>
        </w:rPr>
        <w:fldChar w:fldCharType="separate"/>
      </w:r>
      <w:r>
        <w:rPr>
          <w:noProof/>
        </w:rPr>
        <w:t>5</w:t>
      </w:r>
      <w:r>
        <w:rPr>
          <w:noProof/>
        </w:rPr>
        <w:fldChar w:fldCharType="end"/>
      </w:r>
    </w:p>
    <w:p w14:paraId="1EC59E01" w14:textId="5125E8B1"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Stakeholder Summary</w:t>
      </w:r>
      <w:r>
        <w:rPr>
          <w:noProof/>
        </w:rPr>
        <w:tab/>
      </w:r>
      <w:r>
        <w:rPr>
          <w:noProof/>
        </w:rPr>
        <w:fldChar w:fldCharType="begin"/>
      </w:r>
      <w:r>
        <w:rPr>
          <w:noProof/>
        </w:rPr>
        <w:instrText xml:space="preserve"> PAGEREF _Toc117453224 \h </w:instrText>
      </w:r>
      <w:r>
        <w:rPr>
          <w:noProof/>
        </w:rPr>
      </w:r>
      <w:r>
        <w:rPr>
          <w:noProof/>
        </w:rPr>
        <w:fldChar w:fldCharType="separate"/>
      </w:r>
      <w:r>
        <w:rPr>
          <w:noProof/>
        </w:rPr>
        <w:t>5</w:t>
      </w:r>
      <w:r>
        <w:rPr>
          <w:noProof/>
        </w:rPr>
        <w:fldChar w:fldCharType="end"/>
      </w:r>
    </w:p>
    <w:p w14:paraId="1E4B574B" w14:textId="32FA4F05"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User Summary</w:t>
      </w:r>
      <w:r>
        <w:rPr>
          <w:noProof/>
        </w:rPr>
        <w:tab/>
      </w:r>
      <w:r>
        <w:rPr>
          <w:noProof/>
        </w:rPr>
        <w:fldChar w:fldCharType="begin"/>
      </w:r>
      <w:r>
        <w:rPr>
          <w:noProof/>
        </w:rPr>
        <w:instrText xml:space="preserve"> PAGEREF _Toc117453225 \h </w:instrText>
      </w:r>
      <w:r>
        <w:rPr>
          <w:noProof/>
        </w:rPr>
      </w:r>
      <w:r>
        <w:rPr>
          <w:noProof/>
        </w:rPr>
        <w:fldChar w:fldCharType="separate"/>
      </w:r>
      <w:r>
        <w:rPr>
          <w:noProof/>
        </w:rPr>
        <w:t>6</w:t>
      </w:r>
      <w:r>
        <w:rPr>
          <w:noProof/>
        </w:rPr>
        <w:fldChar w:fldCharType="end"/>
      </w:r>
    </w:p>
    <w:p w14:paraId="4B60A44C" w14:textId="7F74B117" w:rsidR="00D454EB" w:rsidRDefault="00D454EB">
      <w:pPr>
        <w:pStyle w:val="TOC2"/>
        <w:tabs>
          <w:tab w:val="left" w:pos="10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Summary of Key Stakeholder or User Needs</w:t>
      </w:r>
      <w:r>
        <w:rPr>
          <w:noProof/>
        </w:rPr>
        <w:tab/>
      </w:r>
      <w:r>
        <w:rPr>
          <w:noProof/>
        </w:rPr>
        <w:fldChar w:fldCharType="begin"/>
      </w:r>
      <w:r>
        <w:rPr>
          <w:noProof/>
        </w:rPr>
        <w:instrText xml:space="preserve"> PAGEREF _Toc117453226 \h </w:instrText>
      </w:r>
      <w:r>
        <w:rPr>
          <w:noProof/>
        </w:rPr>
      </w:r>
      <w:r>
        <w:rPr>
          <w:noProof/>
        </w:rPr>
        <w:fldChar w:fldCharType="separate"/>
      </w:r>
      <w:r>
        <w:rPr>
          <w:noProof/>
        </w:rPr>
        <w:t>6</w:t>
      </w:r>
      <w:r>
        <w:rPr>
          <w:noProof/>
        </w:rPr>
        <w:fldChar w:fldCharType="end"/>
      </w:r>
    </w:p>
    <w:p w14:paraId="558BDF76" w14:textId="7108079C"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Project Budget</w:t>
      </w:r>
      <w:r>
        <w:rPr>
          <w:noProof/>
        </w:rPr>
        <w:tab/>
      </w:r>
      <w:r>
        <w:rPr>
          <w:noProof/>
        </w:rPr>
        <w:fldChar w:fldCharType="begin"/>
      </w:r>
      <w:r>
        <w:rPr>
          <w:noProof/>
        </w:rPr>
        <w:instrText xml:space="preserve"> PAGEREF _Toc117453227 \h </w:instrText>
      </w:r>
      <w:r>
        <w:rPr>
          <w:noProof/>
        </w:rPr>
      </w:r>
      <w:r>
        <w:rPr>
          <w:noProof/>
        </w:rPr>
        <w:fldChar w:fldCharType="separate"/>
      </w:r>
      <w:r>
        <w:rPr>
          <w:noProof/>
        </w:rPr>
        <w:t>6</w:t>
      </w:r>
      <w:r>
        <w:rPr>
          <w:noProof/>
        </w:rPr>
        <w:fldChar w:fldCharType="end"/>
      </w:r>
    </w:p>
    <w:p w14:paraId="72088243" w14:textId="08FB0D90"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Project Milestones and Schedule</w:t>
      </w:r>
      <w:r>
        <w:rPr>
          <w:noProof/>
        </w:rPr>
        <w:tab/>
      </w:r>
      <w:r>
        <w:rPr>
          <w:noProof/>
        </w:rPr>
        <w:fldChar w:fldCharType="begin"/>
      </w:r>
      <w:r>
        <w:rPr>
          <w:noProof/>
        </w:rPr>
        <w:instrText xml:space="preserve"> PAGEREF _Toc117453228 \h </w:instrText>
      </w:r>
      <w:r>
        <w:rPr>
          <w:noProof/>
        </w:rPr>
      </w:r>
      <w:r>
        <w:rPr>
          <w:noProof/>
        </w:rPr>
        <w:fldChar w:fldCharType="separate"/>
      </w:r>
      <w:r>
        <w:rPr>
          <w:noProof/>
        </w:rPr>
        <w:t>6</w:t>
      </w:r>
      <w:r>
        <w:rPr>
          <w:noProof/>
        </w:rPr>
        <w:fldChar w:fldCharType="end"/>
      </w:r>
    </w:p>
    <w:p w14:paraId="4B7A40B8" w14:textId="2B47B625"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Project Communications</w:t>
      </w:r>
      <w:r>
        <w:rPr>
          <w:noProof/>
        </w:rPr>
        <w:tab/>
      </w:r>
      <w:r>
        <w:rPr>
          <w:noProof/>
        </w:rPr>
        <w:fldChar w:fldCharType="begin"/>
      </w:r>
      <w:r>
        <w:rPr>
          <w:noProof/>
        </w:rPr>
        <w:instrText xml:space="preserve"> PAGEREF _Toc117453229 \h </w:instrText>
      </w:r>
      <w:r>
        <w:rPr>
          <w:noProof/>
        </w:rPr>
      </w:r>
      <w:r>
        <w:rPr>
          <w:noProof/>
        </w:rPr>
        <w:fldChar w:fldCharType="separate"/>
      </w:r>
      <w:r>
        <w:rPr>
          <w:noProof/>
        </w:rPr>
        <w:t>7</w:t>
      </w:r>
      <w:r>
        <w:rPr>
          <w:noProof/>
        </w:rPr>
        <w:fldChar w:fldCharType="end"/>
      </w:r>
    </w:p>
    <w:p w14:paraId="2C11C0C4" w14:textId="0E0E5EB3"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Project Members and Roles</w:t>
      </w:r>
      <w:r>
        <w:rPr>
          <w:noProof/>
        </w:rPr>
        <w:tab/>
      </w:r>
      <w:r>
        <w:rPr>
          <w:noProof/>
        </w:rPr>
        <w:fldChar w:fldCharType="begin"/>
      </w:r>
      <w:r>
        <w:rPr>
          <w:noProof/>
        </w:rPr>
        <w:instrText xml:space="preserve"> PAGEREF _Toc117453230 \h </w:instrText>
      </w:r>
      <w:r>
        <w:rPr>
          <w:noProof/>
        </w:rPr>
      </w:r>
      <w:r>
        <w:rPr>
          <w:noProof/>
        </w:rPr>
        <w:fldChar w:fldCharType="separate"/>
      </w:r>
      <w:r>
        <w:rPr>
          <w:noProof/>
        </w:rPr>
        <w:t>7</w:t>
      </w:r>
      <w:r>
        <w:rPr>
          <w:noProof/>
        </w:rPr>
        <w:fldChar w:fldCharType="end"/>
      </w:r>
    </w:p>
    <w:p w14:paraId="401CE496" w14:textId="65B86D1F"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Project Work Breakdown Structure (WBS)</w:t>
      </w:r>
      <w:r>
        <w:rPr>
          <w:noProof/>
        </w:rPr>
        <w:tab/>
      </w:r>
      <w:r>
        <w:rPr>
          <w:noProof/>
        </w:rPr>
        <w:fldChar w:fldCharType="begin"/>
      </w:r>
      <w:r>
        <w:rPr>
          <w:noProof/>
        </w:rPr>
        <w:instrText xml:space="preserve"> PAGEREF _Toc117453231 \h </w:instrText>
      </w:r>
      <w:r>
        <w:rPr>
          <w:noProof/>
        </w:rPr>
      </w:r>
      <w:r>
        <w:rPr>
          <w:noProof/>
        </w:rPr>
        <w:fldChar w:fldCharType="separate"/>
      </w:r>
      <w:r>
        <w:rPr>
          <w:noProof/>
        </w:rPr>
        <w:t>7</w:t>
      </w:r>
      <w:r>
        <w:rPr>
          <w:noProof/>
        </w:rPr>
        <w:fldChar w:fldCharType="end"/>
      </w:r>
    </w:p>
    <w:p w14:paraId="2F7A2FFA" w14:textId="7339F804" w:rsidR="00D454EB" w:rsidRDefault="00D454EB">
      <w:pPr>
        <w:pStyle w:val="TOC1"/>
        <w:tabs>
          <w:tab w:val="left" w:pos="432"/>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Project Deliverables</w:t>
      </w:r>
      <w:r>
        <w:rPr>
          <w:noProof/>
        </w:rPr>
        <w:tab/>
      </w:r>
      <w:r>
        <w:rPr>
          <w:noProof/>
        </w:rPr>
        <w:fldChar w:fldCharType="begin"/>
      </w:r>
      <w:r>
        <w:rPr>
          <w:noProof/>
        </w:rPr>
        <w:instrText xml:space="preserve"> PAGEREF _Toc117453232 \h </w:instrText>
      </w:r>
      <w:r>
        <w:rPr>
          <w:noProof/>
        </w:rPr>
      </w:r>
      <w:r>
        <w:rPr>
          <w:noProof/>
        </w:rPr>
        <w:fldChar w:fldCharType="separate"/>
      </w:r>
      <w:r>
        <w:rPr>
          <w:noProof/>
        </w:rPr>
        <w:t>7</w:t>
      </w:r>
      <w:r>
        <w:rPr>
          <w:noProof/>
        </w:rPr>
        <w:fldChar w:fldCharType="end"/>
      </w:r>
    </w:p>
    <w:p w14:paraId="7D8F495B" w14:textId="0E68DC10" w:rsidR="00D454EB" w:rsidRDefault="00D454EB">
      <w:pPr>
        <w:pStyle w:val="TOC1"/>
        <w:tabs>
          <w:tab w:val="left" w:pos="864"/>
        </w:tabs>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Project Risks</w:t>
      </w:r>
      <w:r>
        <w:rPr>
          <w:noProof/>
        </w:rPr>
        <w:tab/>
      </w:r>
      <w:r>
        <w:rPr>
          <w:noProof/>
        </w:rPr>
        <w:fldChar w:fldCharType="begin"/>
      </w:r>
      <w:r>
        <w:rPr>
          <w:noProof/>
        </w:rPr>
        <w:instrText xml:space="preserve"> PAGEREF _Toc117453233 \h </w:instrText>
      </w:r>
      <w:r>
        <w:rPr>
          <w:noProof/>
        </w:rPr>
      </w:r>
      <w:r>
        <w:rPr>
          <w:noProof/>
        </w:rPr>
        <w:fldChar w:fldCharType="separate"/>
      </w:r>
      <w:r>
        <w:rPr>
          <w:noProof/>
        </w:rPr>
        <w:t>7</w:t>
      </w:r>
      <w:r>
        <w:rPr>
          <w:noProof/>
        </w:rPr>
        <w:fldChar w:fldCharType="end"/>
      </w:r>
    </w:p>
    <w:p w14:paraId="7CFE2975" w14:textId="6D2345B1" w:rsidR="00D454EB" w:rsidRDefault="00D454EB">
      <w:pPr>
        <w:pStyle w:val="TOC1"/>
        <w:tabs>
          <w:tab w:val="left" w:pos="864"/>
        </w:tabs>
        <w:rPr>
          <w:rFonts w:asciiTheme="minorHAnsi" w:eastAsiaTheme="minorEastAsia" w:hAnsiTheme="minorHAnsi" w:cstheme="minorBidi"/>
          <w:noProof/>
          <w:sz w:val="22"/>
          <w:szCs w:val="22"/>
          <w:lang w:val="en-GB" w:eastAsia="en-GB"/>
        </w:rPr>
      </w:pPr>
      <w:r w:rsidRPr="00956C90">
        <w:rPr>
          <w:noProof/>
          <w:lang w:val="en-GB"/>
        </w:rPr>
        <w:t>11.</w:t>
      </w:r>
      <w:r>
        <w:rPr>
          <w:rFonts w:asciiTheme="minorHAnsi" w:eastAsiaTheme="minorEastAsia" w:hAnsiTheme="minorHAnsi" w:cstheme="minorBidi"/>
          <w:noProof/>
          <w:sz w:val="22"/>
          <w:szCs w:val="22"/>
          <w:lang w:val="en-GB" w:eastAsia="en-GB"/>
        </w:rPr>
        <w:tab/>
      </w:r>
      <w:r w:rsidRPr="00956C90">
        <w:rPr>
          <w:noProof/>
          <w:lang w:val="en-GB"/>
        </w:rPr>
        <w:t xml:space="preserve">Appendix A – </w:t>
      </w:r>
      <w:r>
        <w:rPr>
          <w:noProof/>
        </w:rPr>
        <w:t>Definitions, Acronyms, and Abbreviations</w:t>
      </w:r>
      <w:r>
        <w:rPr>
          <w:noProof/>
        </w:rPr>
        <w:tab/>
      </w:r>
      <w:r>
        <w:rPr>
          <w:noProof/>
        </w:rPr>
        <w:fldChar w:fldCharType="begin"/>
      </w:r>
      <w:r>
        <w:rPr>
          <w:noProof/>
        </w:rPr>
        <w:instrText xml:space="preserve"> PAGEREF _Toc117453234 \h </w:instrText>
      </w:r>
      <w:r>
        <w:rPr>
          <w:noProof/>
        </w:rPr>
      </w:r>
      <w:r>
        <w:rPr>
          <w:noProof/>
        </w:rPr>
        <w:fldChar w:fldCharType="separate"/>
      </w:r>
      <w:r>
        <w:rPr>
          <w:noProof/>
        </w:rPr>
        <w:t>9</w:t>
      </w:r>
      <w:r>
        <w:rPr>
          <w:noProof/>
        </w:rPr>
        <w:fldChar w:fldCharType="end"/>
      </w:r>
    </w:p>
    <w:p w14:paraId="307942D8" w14:textId="3D896205" w:rsidR="00717C4A" w:rsidRDefault="008338FE">
      <w:pPr>
        <w:pStyle w:val="Title"/>
      </w:pPr>
      <w:r>
        <w:fldChar w:fldCharType="end"/>
      </w:r>
      <w:r>
        <w:br w:type="page"/>
      </w:r>
      <w:fldSimple w:instr=" TITLE  \* MERGEFORMAT ">
        <w:r w:rsidR="004943C0">
          <w:t>Project Plan</w:t>
        </w:r>
      </w:fldSimple>
    </w:p>
    <w:p w14:paraId="37063561" w14:textId="77777777" w:rsidR="00717C4A" w:rsidRDefault="008338FE">
      <w:pPr>
        <w:pStyle w:val="Heading1"/>
      </w:pPr>
      <w:bookmarkStart w:id="0" w:name="_Toc456598586"/>
      <w:bookmarkStart w:id="1" w:name="_Toc456600917"/>
      <w:bookmarkStart w:id="2" w:name="_Toc512930904"/>
      <w:bookmarkStart w:id="3" w:name="_Toc117453214"/>
      <w:bookmarkStart w:id="4" w:name="_Toc436203377"/>
      <w:bookmarkStart w:id="5" w:name="_Toc452813577"/>
      <w:r>
        <w:t>Introduction</w:t>
      </w:r>
      <w:bookmarkEnd w:id="0"/>
      <w:bookmarkEnd w:id="1"/>
      <w:bookmarkEnd w:id="2"/>
      <w:bookmarkEnd w:id="3"/>
    </w:p>
    <w:p w14:paraId="02FF830B" w14:textId="6114A6B2" w:rsidR="00FC70D3" w:rsidRDefault="00FC70D3" w:rsidP="00FC70D3">
      <w:pPr>
        <w:pStyle w:val="Heading2"/>
      </w:pPr>
      <w:bookmarkStart w:id="6" w:name="_Toc117453215"/>
      <w:r>
        <w:t>Purpose of the Document</w:t>
      </w:r>
      <w:bookmarkEnd w:id="6"/>
    </w:p>
    <w:p w14:paraId="12F8872C" w14:textId="1D246F0C" w:rsidR="000F3DE2" w:rsidRPr="000F3DE2" w:rsidRDefault="000F3DE2" w:rsidP="000F3DE2">
      <w:pPr>
        <w:pStyle w:val="BodyText"/>
      </w:pPr>
      <w:r>
        <w:t>The purpose of this document is to detail the plan for the NoaNodz website.</w:t>
      </w:r>
    </w:p>
    <w:p w14:paraId="6F7AD173" w14:textId="6E56CD3D" w:rsidR="00BA2984" w:rsidRDefault="00BA2984" w:rsidP="00BA2984">
      <w:pPr>
        <w:pStyle w:val="Heading2"/>
      </w:pPr>
      <w:bookmarkStart w:id="7" w:name="_Toc117453216"/>
      <w:r>
        <w:t>Scope of the Document</w:t>
      </w:r>
      <w:bookmarkEnd w:id="7"/>
    </w:p>
    <w:p w14:paraId="1F055150" w14:textId="44BB4AE5" w:rsidR="00A0442F" w:rsidRPr="00A0442F" w:rsidRDefault="00A0442F" w:rsidP="00A0442F">
      <w:pPr>
        <w:pStyle w:val="BodyText"/>
      </w:pPr>
      <w:r>
        <w:t xml:space="preserve">This document explains the project’s goals, stakes, responsibilities, and work process. </w:t>
      </w:r>
    </w:p>
    <w:p w14:paraId="72EFC774" w14:textId="77777777" w:rsidR="00717C4A" w:rsidRDefault="008338FE">
      <w:pPr>
        <w:pStyle w:val="Heading2"/>
      </w:pPr>
      <w:bookmarkStart w:id="8" w:name="_Toc456598590"/>
      <w:bookmarkStart w:id="9" w:name="_Toc456600921"/>
      <w:bookmarkStart w:id="10" w:name="_Toc512930905"/>
      <w:bookmarkStart w:id="11" w:name="_Toc117453217"/>
      <w:r>
        <w:t>References</w:t>
      </w:r>
      <w:bookmarkEnd w:id="8"/>
      <w:bookmarkEnd w:id="9"/>
      <w:bookmarkEnd w:id="10"/>
      <w:bookmarkEnd w:id="11"/>
    </w:p>
    <w:p w14:paraId="3980B2BF" w14:textId="6FE4C891" w:rsidR="00A0442F" w:rsidRPr="00A0442F" w:rsidRDefault="00A0442F" w:rsidP="00A0442F">
      <w:pPr>
        <w:pStyle w:val="BodyText"/>
      </w:pPr>
      <w:r>
        <w:t>N/A</w:t>
      </w:r>
    </w:p>
    <w:p w14:paraId="36263246" w14:textId="536C442C" w:rsidR="00B971D3" w:rsidRDefault="00B971D3" w:rsidP="00B971D3">
      <w:pPr>
        <w:pStyle w:val="Heading2"/>
      </w:pPr>
      <w:bookmarkStart w:id="12" w:name="_Toc117453218"/>
      <w:r>
        <w:t>Definitions, Acronyms, and Abbreviations</w:t>
      </w:r>
      <w:bookmarkEnd w:id="12"/>
    </w:p>
    <w:p w14:paraId="7B802E83" w14:textId="380DF32E" w:rsidR="00A50C2C" w:rsidRPr="00A50C2C" w:rsidRDefault="00A50C2C" w:rsidP="00A50C2C">
      <w:r>
        <w:t>See Appendix A.</w:t>
      </w:r>
    </w:p>
    <w:p w14:paraId="341D434E" w14:textId="0B433647" w:rsidR="00717C4A" w:rsidRDefault="00FF3466">
      <w:pPr>
        <w:pStyle w:val="Heading1"/>
      </w:pPr>
      <w:bookmarkStart w:id="13" w:name="_Toc117453219"/>
      <w:bookmarkEnd w:id="4"/>
      <w:bookmarkEnd w:id="5"/>
      <w:r>
        <w:t>Project Goals</w:t>
      </w:r>
      <w:bookmarkEnd w:id="13"/>
    </w:p>
    <w:p w14:paraId="143FED2B" w14:textId="1AABFA47" w:rsidR="004665B5" w:rsidRDefault="004665B5" w:rsidP="004665B5">
      <w:pPr>
        <w:pStyle w:val="Heading2"/>
      </w:pPr>
      <w:bookmarkStart w:id="14" w:name="_Toc117453220"/>
      <w:r>
        <w:t xml:space="preserve">Business </w:t>
      </w:r>
      <w:r w:rsidR="00F62A8F">
        <w:t>Goals</w:t>
      </w:r>
      <w:bookmarkEnd w:id="14"/>
    </w:p>
    <w:p w14:paraId="19CDB503" w14:textId="6E01CE69" w:rsidR="00A0442F" w:rsidRPr="00A0442F" w:rsidRDefault="00A0442F" w:rsidP="00A0442F">
      <w:pPr>
        <w:pStyle w:val="BodyText"/>
      </w:pPr>
      <w:r>
        <w:t xml:space="preserve">Our goal for the business aspect of NoaNodz is to provide a platform for music business advertisers to expand the reach of their business. </w:t>
      </w:r>
      <w:fldSimple w:instr=" DOCPROPERTY &quot;Company&quot;  \* MERGEFORMAT ">
        <w:r>
          <w:t>Team Toronto Keyboard Maple Leaf Warriors</w:t>
        </w:r>
      </w:fldSimple>
      <w:r>
        <w:t xml:space="preserve"> will also benefit from this business, as advertisers will be paying for this ability to showcase their products.</w:t>
      </w:r>
    </w:p>
    <w:p w14:paraId="61ABE85E" w14:textId="71C6EC54" w:rsidR="00717C4A" w:rsidRDefault="00F62A8F">
      <w:pPr>
        <w:pStyle w:val="Heading2"/>
      </w:pPr>
      <w:bookmarkStart w:id="15" w:name="_Toc117453221"/>
      <w:r>
        <w:t>Product Goals</w:t>
      </w:r>
      <w:bookmarkEnd w:id="15"/>
    </w:p>
    <w:p w14:paraId="1C4430EA" w14:textId="31028A61" w:rsidR="00A0442F" w:rsidRPr="00A0442F" w:rsidRDefault="00A0442F" w:rsidP="00A0442F">
      <w:pPr>
        <w:pStyle w:val="BodyText"/>
      </w:pPr>
      <w:r>
        <w:t>Our goals for this product are to provide a cohesive online music sharing and listening environment that is enticing and inviting for anyone with a device that can browse the internet.</w:t>
      </w:r>
    </w:p>
    <w:p w14:paraId="0771EDCD" w14:textId="410126D0" w:rsidR="00717C4A" w:rsidRDefault="00F62A8F">
      <w:pPr>
        <w:pStyle w:val="Heading2"/>
      </w:pPr>
      <w:bookmarkStart w:id="16" w:name="_Toc117453222"/>
      <w:r>
        <w:t>Quality Goals</w:t>
      </w:r>
      <w:bookmarkEnd w:id="16"/>
    </w:p>
    <w:p w14:paraId="58AAB479" w14:textId="17817425" w:rsidR="00A0442F" w:rsidRPr="00A0442F" w:rsidRDefault="00982F2E" w:rsidP="00A0442F">
      <w:pPr>
        <w:pStyle w:val="BodyText"/>
      </w:pPr>
      <w:r>
        <w:t>Our goal for the quality of this website is to create an enticing and inviting user experience that promotes return visits. Additionally, we want to make the interface accessible and pleasing for all patrons.</w:t>
      </w:r>
    </w:p>
    <w:p w14:paraId="39BF1E99" w14:textId="2F212AC1" w:rsidR="00717C4A" w:rsidRDefault="004C25EA">
      <w:pPr>
        <w:pStyle w:val="Heading1"/>
      </w:pPr>
      <w:bookmarkStart w:id="17" w:name="_Toc447960005"/>
      <w:bookmarkStart w:id="18" w:name="_Toc452813581"/>
      <w:bookmarkStart w:id="19" w:name="_Toc512930909"/>
      <w:bookmarkStart w:id="20" w:name="_Toc117453223"/>
      <w:bookmarkStart w:id="21" w:name="_Toc436203381"/>
      <w:r>
        <w:t xml:space="preserve">Project </w:t>
      </w:r>
      <w:r w:rsidR="008338FE">
        <w:t>Stakeholder</w:t>
      </w:r>
      <w:r>
        <w:t>s</w:t>
      </w:r>
      <w:bookmarkEnd w:id="17"/>
      <w:bookmarkEnd w:id="18"/>
      <w:bookmarkEnd w:id="19"/>
      <w:r w:rsidR="004A4817">
        <w:t xml:space="preserve"> and Stakes</w:t>
      </w:r>
      <w:bookmarkEnd w:id="20"/>
    </w:p>
    <w:p w14:paraId="68D11F33" w14:textId="77777777" w:rsidR="00982F2E" w:rsidRDefault="00982F2E" w:rsidP="00982F2E">
      <w:pPr>
        <w:pStyle w:val="Heading2"/>
      </w:pPr>
      <w:bookmarkStart w:id="22" w:name="_Toc452813583"/>
      <w:bookmarkStart w:id="23" w:name="_Toc512930910"/>
      <w:bookmarkStart w:id="24" w:name="_Toc117496603"/>
      <w:bookmarkStart w:id="25" w:name="_Toc452813588"/>
      <w:bookmarkStart w:id="26" w:name="_Toc512930913"/>
      <w:bookmarkStart w:id="27" w:name="_Toc117453226"/>
      <w:r>
        <w:t>Stakeholder Summary</w:t>
      </w:r>
      <w:bookmarkEnd w:id="22"/>
      <w:bookmarkEnd w:id="23"/>
      <w:bookmarkEnd w:id="24"/>
    </w:p>
    <w:tbl>
      <w:tblPr>
        <w:tblStyle w:val="TableGrid"/>
        <w:tblW w:w="0" w:type="auto"/>
        <w:jc w:val="center"/>
        <w:tblLayout w:type="fixed"/>
        <w:tblLook w:val="00A0" w:firstRow="1" w:lastRow="0" w:firstColumn="1" w:lastColumn="0" w:noHBand="0" w:noVBand="0"/>
      </w:tblPr>
      <w:tblGrid>
        <w:gridCol w:w="2565"/>
        <w:gridCol w:w="2610"/>
        <w:gridCol w:w="3960"/>
      </w:tblGrid>
      <w:tr w:rsidR="00982F2E" w14:paraId="2F6EDC98" w14:textId="77777777" w:rsidTr="00C93E0C">
        <w:trPr>
          <w:jc w:val="center"/>
        </w:trPr>
        <w:tc>
          <w:tcPr>
            <w:tcW w:w="2565" w:type="dxa"/>
          </w:tcPr>
          <w:p w14:paraId="39A6CB08" w14:textId="77777777" w:rsidR="00982F2E" w:rsidRDefault="00982F2E" w:rsidP="00C93E0C">
            <w:pPr>
              <w:pStyle w:val="BodyText"/>
              <w:ind w:left="0"/>
              <w:rPr>
                <w:b/>
              </w:rPr>
            </w:pPr>
            <w:r>
              <w:rPr>
                <w:b/>
              </w:rPr>
              <w:t>Name</w:t>
            </w:r>
          </w:p>
        </w:tc>
        <w:tc>
          <w:tcPr>
            <w:tcW w:w="2610" w:type="dxa"/>
          </w:tcPr>
          <w:p w14:paraId="4EC7D423" w14:textId="77777777" w:rsidR="00982F2E" w:rsidRDefault="00982F2E" w:rsidP="00C93E0C">
            <w:pPr>
              <w:pStyle w:val="BodyText"/>
              <w:ind w:left="0"/>
              <w:rPr>
                <w:b/>
              </w:rPr>
            </w:pPr>
            <w:r>
              <w:rPr>
                <w:b/>
              </w:rPr>
              <w:t>Description</w:t>
            </w:r>
          </w:p>
        </w:tc>
        <w:tc>
          <w:tcPr>
            <w:tcW w:w="3960" w:type="dxa"/>
          </w:tcPr>
          <w:p w14:paraId="63222192" w14:textId="77777777" w:rsidR="00982F2E" w:rsidRDefault="00982F2E" w:rsidP="00C93E0C">
            <w:pPr>
              <w:pStyle w:val="BodyText"/>
              <w:ind w:left="0"/>
              <w:rPr>
                <w:b/>
              </w:rPr>
            </w:pPr>
            <w:r>
              <w:rPr>
                <w:b/>
              </w:rPr>
              <w:t>Responsibilities</w:t>
            </w:r>
          </w:p>
        </w:tc>
      </w:tr>
      <w:tr w:rsidR="00982F2E" w14:paraId="63E7B7A8" w14:textId="77777777" w:rsidTr="00C93E0C">
        <w:trPr>
          <w:jc w:val="center"/>
        </w:trPr>
        <w:tc>
          <w:tcPr>
            <w:tcW w:w="2565" w:type="dxa"/>
          </w:tcPr>
          <w:p w14:paraId="4B11850A" w14:textId="77777777" w:rsidR="00982F2E" w:rsidRDefault="00982F2E" w:rsidP="00C93E0C">
            <w:pPr>
              <w:pStyle w:val="BodyText"/>
              <w:ind w:left="0"/>
            </w:pPr>
            <w:r>
              <w:t>Client</w:t>
            </w:r>
          </w:p>
          <w:p w14:paraId="7A29B7F5" w14:textId="77777777" w:rsidR="00982F2E" w:rsidRDefault="00982F2E" w:rsidP="00C93E0C">
            <w:pPr>
              <w:pStyle w:val="BodyText"/>
              <w:ind w:left="0"/>
            </w:pPr>
          </w:p>
          <w:p w14:paraId="2D831E5A" w14:textId="77777777" w:rsidR="00982F2E" w:rsidRDefault="00982F2E" w:rsidP="00C93E0C">
            <w:pPr>
              <w:pStyle w:val="BodyText"/>
              <w:ind w:left="0"/>
            </w:pPr>
            <w:r>
              <w:t>Advertiser</w:t>
            </w:r>
          </w:p>
          <w:p w14:paraId="1A302F59" w14:textId="77777777" w:rsidR="00982F2E" w:rsidRDefault="00982F2E" w:rsidP="00C93E0C">
            <w:pPr>
              <w:pStyle w:val="BodyText"/>
            </w:pPr>
          </w:p>
          <w:p w14:paraId="45953C34" w14:textId="77777777" w:rsidR="00982F2E" w:rsidRDefault="00982F2E" w:rsidP="00C93E0C">
            <w:pPr>
              <w:pStyle w:val="BodyText"/>
              <w:ind w:left="0"/>
            </w:pPr>
            <w:r>
              <w:t>Developer / Designer</w:t>
            </w:r>
          </w:p>
          <w:p w14:paraId="09336CB0" w14:textId="77777777" w:rsidR="00982F2E" w:rsidRDefault="00982F2E" w:rsidP="00C93E0C">
            <w:pPr>
              <w:pStyle w:val="BodyText"/>
              <w:ind w:left="0"/>
            </w:pPr>
          </w:p>
          <w:p w14:paraId="14DD4E98" w14:textId="77777777" w:rsidR="00982F2E" w:rsidRDefault="00982F2E" w:rsidP="00C93E0C">
            <w:pPr>
              <w:pStyle w:val="BodyText"/>
              <w:ind w:left="0"/>
            </w:pPr>
            <w:r>
              <w:t xml:space="preserve">Tester </w:t>
            </w:r>
          </w:p>
          <w:p w14:paraId="091CC89B" w14:textId="77777777" w:rsidR="00982F2E" w:rsidRPr="00B87720" w:rsidRDefault="00982F2E" w:rsidP="00C93E0C">
            <w:pPr>
              <w:pStyle w:val="BodyText"/>
            </w:pPr>
          </w:p>
        </w:tc>
        <w:tc>
          <w:tcPr>
            <w:tcW w:w="2610" w:type="dxa"/>
          </w:tcPr>
          <w:p w14:paraId="30489C4E" w14:textId="77777777" w:rsidR="00982F2E" w:rsidRDefault="00982F2E" w:rsidP="00C93E0C">
            <w:pPr>
              <w:pStyle w:val="BodyText"/>
              <w:ind w:left="0"/>
            </w:pPr>
            <w:r>
              <w:t>Contracted the team for website creation</w:t>
            </w:r>
          </w:p>
          <w:p w14:paraId="6CA12670" w14:textId="77777777" w:rsidR="00982F2E" w:rsidRDefault="00982F2E" w:rsidP="00C93E0C">
            <w:pPr>
              <w:pStyle w:val="BodyText"/>
              <w:ind w:left="0"/>
            </w:pPr>
            <w:r>
              <w:t>Someone who wants to advertise music or products on the site</w:t>
            </w:r>
          </w:p>
          <w:p w14:paraId="7D4C892D" w14:textId="77777777" w:rsidR="00982F2E" w:rsidRDefault="00982F2E" w:rsidP="00C93E0C">
            <w:pPr>
              <w:pStyle w:val="BodyText"/>
              <w:ind w:left="0"/>
            </w:pPr>
            <w:r>
              <w:t>Team members who design and implement the website</w:t>
            </w:r>
          </w:p>
          <w:p w14:paraId="7C37722A" w14:textId="77777777" w:rsidR="00982F2E" w:rsidRPr="00B87720" w:rsidRDefault="00982F2E" w:rsidP="00C93E0C">
            <w:pPr>
              <w:pStyle w:val="BodyText"/>
              <w:ind w:left="0"/>
            </w:pPr>
            <w:r>
              <w:t>Outside individual who is not involved in the website development</w:t>
            </w:r>
          </w:p>
        </w:tc>
        <w:tc>
          <w:tcPr>
            <w:tcW w:w="3960" w:type="dxa"/>
          </w:tcPr>
          <w:p w14:paraId="7623A7F8" w14:textId="77777777" w:rsidR="00982F2E" w:rsidRPr="00B87720" w:rsidRDefault="00982F2E" w:rsidP="00C93E0C">
            <w:pPr>
              <w:pStyle w:val="BodyText"/>
              <w:ind w:left="0"/>
            </w:pPr>
            <w:r>
              <w:t>Monitors the project’s progress and approves features</w:t>
            </w:r>
          </w:p>
          <w:p w14:paraId="50EFD8E4" w14:textId="77777777" w:rsidR="00982F2E" w:rsidRDefault="00982F2E" w:rsidP="00C93E0C">
            <w:pPr>
              <w:pStyle w:val="BodyText"/>
              <w:ind w:left="0"/>
            </w:pPr>
            <w:r>
              <w:t>Ensures the site will be appealing to music consumers</w:t>
            </w:r>
          </w:p>
          <w:p w14:paraId="1C609027" w14:textId="77777777" w:rsidR="00982F2E" w:rsidRDefault="00982F2E" w:rsidP="00C93E0C">
            <w:pPr>
              <w:pStyle w:val="BodyText"/>
              <w:ind w:left="0"/>
            </w:pPr>
          </w:p>
          <w:p w14:paraId="3F86DC2B" w14:textId="77777777" w:rsidR="00982F2E" w:rsidRDefault="00982F2E" w:rsidP="00C93E0C">
            <w:pPr>
              <w:pStyle w:val="BodyText"/>
              <w:ind w:left="0"/>
            </w:pPr>
            <w:r>
              <w:t>Ensure the creation, functionality, and maintainability of the site</w:t>
            </w:r>
          </w:p>
          <w:p w14:paraId="33B939B6" w14:textId="77777777" w:rsidR="00982F2E" w:rsidRPr="00B87720" w:rsidRDefault="00982F2E" w:rsidP="00C93E0C">
            <w:pPr>
              <w:pStyle w:val="BodyText"/>
              <w:ind w:left="0"/>
            </w:pPr>
            <w:r>
              <w:t>View and use the site and provide feedback to developers and designers</w:t>
            </w:r>
          </w:p>
        </w:tc>
      </w:tr>
    </w:tbl>
    <w:p w14:paraId="10D67A9D" w14:textId="77777777" w:rsidR="00982F2E" w:rsidRDefault="00982F2E" w:rsidP="00982F2E">
      <w:pPr>
        <w:pStyle w:val="Heading2"/>
        <w:numPr>
          <w:ilvl w:val="0"/>
          <w:numId w:val="0"/>
        </w:numPr>
      </w:pPr>
      <w:bookmarkStart w:id="28" w:name="_Toc452813584"/>
      <w:bookmarkStart w:id="29" w:name="_Toc512930911"/>
      <w:bookmarkStart w:id="30" w:name="_Toc117496604"/>
    </w:p>
    <w:p w14:paraId="6FFB3CA3" w14:textId="77777777" w:rsidR="00982F2E" w:rsidRDefault="00982F2E">
      <w:pPr>
        <w:widowControl/>
        <w:spacing w:line="240" w:lineRule="auto"/>
        <w:rPr>
          <w:rFonts w:ascii="Arial" w:hAnsi="Arial"/>
          <w:b/>
        </w:rPr>
      </w:pPr>
      <w:r>
        <w:br w:type="page"/>
      </w:r>
    </w:p>
    <w:p w14:paraId="4B7D9F3E" w14:textId="0F2A974E" w:rsidR="00982F2E" w:rsidRDefault="00982F2E" w:rsidP="00982F2E">
      <w:pPr>
        <w:pStyle w:val="Heading2"/>
      </w:pPr>
      <w:r>
        <w:lastRenderedPageBreak/>
        <w:t>User Summary</w:t>
      </w:r>
      <w:bookmarkEnd w:id="28"/>
      <w:bookmarkEnd w:id="29"/>
      <w:bookmarkEnd w:id="30"/>
    </w:p>
    <w:tbl>
      <w:tblPr>
        <w:tblStyle w:val="TableGrid"/>
        <w:tblW w:w="0" w:type="auto"/>
        <w:jc w:val="center"/>
        <w:tblLayout w:type="fixed"/>
        <w:tblLook w:val="00A0" w:firstRow="1" w:lastRow="0" w:firstColumn="1" w:lastColumn="0" w:noHBand="0" w:noVBand="0"/>
      </w:tblPr>
      <w:tblGrid>
        <w:gridCol w:w="998"/>
        <w:gridCol w:w="1882"/>
        <w:gridCol w:w="3240"/>
        <w:gridCol w:w="3060"/>
      </w:tblGrid>
      <w:tr w:rsidR="00982F2E" w14:paraId="2D1567C8" w14:textId="77777777" w:rsidTr="00C93E0C">
        <w:trPr>
          <w:trHeight w:val="418"/>
          <w:jc w:val="center"/>
        </w:trPr>
        <w:tc>
          <w:tcPr>
            <w:tcW w:w="998" w:type="dxa"/>
          </w:tcPr>
          <w:p w14:paraId="2D52E6FD" w14:textId="77777777" w:rsidR="00982F2E" w:rsidRDefault="00982F2E" w:rsidP="00C93E0C">
            <w:pPr>
              <w:pStyle w:val="BodyText"/>
              <w:ind w:left="0"/>
              <w:rPr>
                <w:b/>
              </w:rPr>
            </w:pPr>
            <w:r>
              <w:rPr>
                <w:b/>
              </w:rPr>
              <w:t>Name</w:t>
            </w:r>
          </w:p>
        </w:tc>
        <w:tc>
          <w:tcPr>
            <w:tcW w:w="1882" w:type="dxa"/>
          </w:tcPr>
          <w:p w14:paraId="60744D1A" w14:textId="77777777" w:rsidR="00982F2E" w:rsidRDefault="00982F2E" w:rsidP="00C93E0C">
            <w:pPr>
              <w:pStyle w:val="BodyText"/>
              <w:ind w:left="0"/>
              <w:rPr>
                <w:b/>
              </w:rPr>
            </w:pPr>
            <w:r>
              <w:rPr>
                <w:b/>
              </w:rPr>
              <w:t>Description</w:t>
            </w:r>
          </w:p>
        </w:tc>
        <w:tc>
          <w:tcPr>
            <w:tcW w:w="3240" w:type="dxa"/>
          </w:tcPr>
          <w:p w14:paraId="68BECC70" w14:textId="77777777" w:rsidR="00982F2E" w:rsidRDefault="00982F2E" w:rsidP="00C93E0C">
            <w:pPr>
              <w:pStyle w:val="BodyText"/>
              <w:ind w:left="0"/>
              <w:rPr>
                <w:b/>
              </w:rPr>
            </w:pPr>
            <w:r>
              <w:rPr>
                <w:b/>
              </w:rPr>
              <w:t>Responsibilities</w:t>
            </w:r>
          </w:p>
        </w:tc>
        <w:tc>
          <w:tcPr>
            <w:tcW w:w="3060" w:type="dxa"/>
          </w:tcPr>
          <w:p w14:paraId="7AB5D766" w14:textId="77777777" w:rsidR="00982F2E" w:rsidRDefault="00982F2E" w:rsidP="00C93E0C">
            <w:pPr>
              <w:pStyle w:val="BodyText"/>
              <w:ind w:left="0"/>
              <w:rPr>
                <w:b/>
              </w:rPr>
            </w:pPr>
            <w:r>
              <w:rPr>
                <w:b/>
              </w:rPr>
              <w:t>Stakeholder</w:t>
            </w:r>
          </w:p>
        </w:tc>
      </w:tr>
      <w:tr w:rsidR="00982F2E" w14:paraId="0EAE3573" w14:textId="77777777" w:rsidTr="00C93E0C">
        <w:trPr>
          <w:trHeight w:val="976"/>
          <w:jc w:val="center"/>
        </w:trPr>
        <w:tc>
          <w:tcPr>
            <w:tcW w:w="998" w:type="dxa"/>
          </w:tcPr>
          <w:p w14:paraId="293B23B9" w14:textId="77777777" w:rsidR="00982F2E" w:rsidRPr="005A0C05" w:rsidRDefault="00982F2E" w:rsidP="00C93E0C">
            <w:pPr>
              <w:pStyle w:val="BodyText"/>
              <w:ind w:left="0"/>
            </w:pPr>
            <w:r>
              <w:t xml:space="preserve">User </w:t>
            </w:r>
          </w:p>
        </w:tc>
        <w:tc>
          <w:tcPr>
            <w:tcW w:w="1882" w:type="dxa"/>
          </w:tcPr>
          <w:p w14:paraId="5CD62F4C" w14:textId="77777777" w:rsidR="00982F2E" w:rsidRPr="005A0C05" w:rsidRDefault="00982F2E" w:rsidP="00C93E0C">
            <w:pPr>
              <w:pStyle w:val="BodyText"/>
              <w:ind w:left="0"/>
            </w:pPr>
            <w:r>
              <w:t>Visitors who want to listen to and share music on the site</w:t>
            </w:r>
          </w:p>
        </w:tc>
        <w:tc>
          <w:tcPr>
            <w:tcW w:w="3240" w:type="dxa"/>
          </w:tcPr>
          <w:p w14:paraId="1FE14E34" w14:textId="77777777" w:rsidR="00982F2E" w:rsidRPr="005A0C05" w:rsidRDefault="00982F2E" w:rsidP="00C93E0C">
            <w:pPr>
              <w:pStyle w:val="BodyText"/>
              <w:ind w:left="0"/>
            </w:pPr>
            <w:r>
              <w:t>Consumer of the website’s content</w:t>
            </w:r>
          </w:p>
        </w:tc>
        <w:tc>
          <w:tcPr>
            <w:tcW w:w="3060" w:type="dxa"/>
          </w:tcPr>
          <w:p w14:paraId="2181E155" w14:textId="77777777" w:rsidR="00982F2E" w:rsidRPr="005A0C05" w:rsidRDefault="00982F2E" w:rsidP="00C93E0C">
            <w:pPr>
              <w:pStyle w:val="BodyText"/>
              <w:ind w:left="0"/>
            </w:pPr>
            <w:r>
              <w:t xml:space="preserve">Tester </w:t>
            </w:r>
          </w:p>
        </w:tc>
      </w:tr>
    </w:tbl>
    <w:p w14:paraId="4C453FC3" w14:textId="77777777" w:rsidR="00982F2E" w:rsidRDefault="00982F2E" w:rsidP="00982F2E">
      <w:pPr>
        <w:pStyle w:val="BodyText"/>
      </w:pPr>
    </w:p>
    <w:p w14:paraId="440DC210" w14:textId="77777777" w:rsidR="00717C4A" w:rsidRDefault="008338FE">
      <w:pPr>
        <w:pStyle w:val="Heading2"/>
      </w:pPr>
      <w:r>
        <w:t>Summary of Key Stakeholder or User Needs</w:t>
      </w:r>
      <w:bookmarkEnd w:id="25"/>
      <w:bookmarkEnd w:id="26"/>
      <w:bookmarkEnd w:id="27"/>
    </w:p>
    <w:p w14:paraId="74F5BFA6" w14:textId="5330C76F" w:rsidR="00982F2E" w:rsidRPr="00982F2E" w:rsidRDefault="00982F2E" w:rsidP="00982F2E">
      <w:pPr>
        <w:pStyle w:val="BodyText"/>
      </w:pPr>
      <w:r>
        <w:t>There is no major environment for music lovers to both explore music and share their discoveries with other users. NoaNodz solves this issue by creating a cohesive cross-platform sharing and listening environment that is more convenient for a larger audience of users.</w:t>
      </w:r>
    </w:p>
    <w:p w14:paraId="3BB161A1" w14:textId="6F84D689" w:rsidR="00717C4A" w:rsidRDefault="009E2D73">
      <w:pPr>
        <w:pStyle w:val="Heading1"/>
      </w:pPr>
      <w:bookmarkStart w:id="31" w:name="_Toc117453227"/>
      <w:bookmarkEnd w:id="21"/>
      <w:r>
        <w:t>Project Budget</w:t>
      </w:r>
      <w:bookmarkEnd w:id="31"/>
    </w:p>
    <w:p w14:paraId="15BDC6E8" w14:textId="7FCE16DD" w:rsidR="00982F2E" w:rsidRDefault="00982F2E" w:rsidP="00982F2E">
      <w:pPr>
        <w:pStyle w:val="BodyText"/>
      </w:pPr>
      <w:r>
        <w:t>Number of team members = 6</w:t>
      </w:r>
    </w:p>
    <w:p w14:paraId="20502A94" w14:textId="5A06D9BA" w:rsidR="00982F2E" w:rsidRDefault="00982F2E" w:rsidP="00982F2E">
      <w:pPr>
        <w:pStyle w:val="BodyText"/>
      </w:pPr>
      <w:r>
        <w:t>Number of hours spent = 50</w:t>
      </w:r>
    </w:p>
    <w:p w14:paraId="53DB95D4" w14:textId="77C44C36" w:rsidR="00982F2E" w:rsidRDefault="00982F2E" w:rsidP="00982F2E">
      <w:pPr>
        <w:pStyle w:val="BodyText"/>
      </w:pPr>
      <w:r>
        <w:t>Budget: 300 man hours</w:t>
      </w:r>
    </w:p>
    <w:p w14:paraId="711EDB14" w14:textId="77777777" w:rsidR="00982F2E" w:rsidRPr="00982F2E" w:rsidRDefault="00982F2E" w:rsidP="00982F2E">
      <w:pPr>
        <w:pStyle w:val="BodyText"/>
        <w:ind w:left="0"/>
      </w:pPr>
    </w:p>
    <w:p w14:paraId="0C943E9C" w14:textId="7968A83A" w:rsidR="00717C4A" w:rsidRDefault="008338FE">
      <w:pPr>
        <w:pStyle w:val="Heading1"/>
      </w:pPr>
      <w:bookmarkStart w:id="32" w:name="_Toc436203402"/>
      <w:bookmarkStart w:id="33" w:name="_Toc452813596"/>
      <w:bookmarkStart w:id="34" w:name="_Toc512930918"/>
      <w:bookmarkStart w:id="35" w:name="_Toc117453228"/>
      <w:r>
        <w:t>Pro</w:t>
      </w:r>
      <w:r w:rsidR="009E2D73">
        <w:t>ject</w:t>
      </w:r>
      <w:r>
        <w:t xml:space="preserve"> </w:t>
      </w:r>
      <w:bookmarkEnd w:id="32"/>
      <w:bookmarkEnd w:id="33"/>
      <w:bookmarkEnd w:id="34"/>
      <w:r w:rsidR="009E2D73">
        <w:t>Milestones and Schedule</w:t>
      </w:r>
      <w:bookmarkEnd w:id="35"/>
    </w:p>
    <w:p w14:paraId="7F7BC3F3" w14:textId="18104DFA" w:rsidR="00793463" w:rsidRDefault="00793463" w:rsidP="00793463">
      <w:pPr>
        <w:pStyle w:val="BodyText"/>
        <w:ind w:left="0"/>
        <w:rPr>
          <w:lang w:val="en-GB"/>
        </w:rPr>
      </w:pPr>
      <w:r>
        <w:rPr>
          <w:lang w:val="en-GB"/>
        </w:rPr>
        <w:t>Project Start Date:</w:t>
      </w:r>
      <w:r w:rsidR="00982F2E">
        <w:rPr>
          <w:lang w:val="en-GB"/>
        </w:rPr>
        <w:t xml:space="preserve"> </w:t>
      </w:r>
      <w:r w:rsidR="00F3075B">
        <w:rPr>
          <w:lang w:val="en-GB"/>
        </w:rPr>
        <w:t>09/06/22</w:t>
      </w:r>
    </w:p>
    <w:p w14:paraId="61748C8F" w14:textId="0401FB54" w:rsidR="00793463" w:rsidRPr="00793463" w:rsidRDefault="00793463" w:rsidP="00793463">
      <w:pPr>
        <w:pStyle w:val="BodyText"/>
        <w:ind w:left="0"/>
        <w:rPr>
          <w:lang w:val="en-GB"/>
        </w:rPr>
      </w:pPr>
      <w:r>
        <w:rPr>
          <w:lang w:val="en-GB"/>
        </w:rPr>
        <w:t xml:space="preserve">Project End Date: </w:t>
      </w:r>
      <w:r w:rsidR="00F3075B">
        <w:rPr>
          <w:lang w:val="en-GB"/>
        </w:rPr>
        <w:t>11/23/22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552"/>
        <w:gridCol w:w="3969"/>
      </w:tblGrid>
      <w:tr w:rsidR="00793463" w14:paraId="2711574C" w14:textId="77777777" w:rsidTr="00793463">
        <w:tc>
          <w:tcPr>
            <w:tcW w:w="2943" w:type="dxa"/>
          </w:tcPr>
          <w:p w14:paraId="32942CE1" w14:textId="75BC4634" w:rsidR="00793463" w:rsidRDefault="00793463" w:rsidP="003678F9">
            <w:pPr>
              <w:pStyle w:val="Tabletext"/>
              <w:jc w:val="center"/>
              <w:rPr>
                <w:b/>
              </w:rPr>
            </w:pPr>
            <w:r>
              <w:rPr>
                <w:b/>
              </w:rPr>
              <w:t>Project Milestone</w:t>
            </w:r>
          </w:p>
        </w:tc>
        <w:tc>
          <w:tcPr>
            <w:tcW w:w="2552" w:type="dxa"/>
          </w:tcPr>
          <w:p w14:paraId="798A9511" w14:textId="4056E6D2" w:rsidR="00793463" w:rsidRDefault="00793463" w:rsidP="003678F9">
            <w:pPr>
              <w:pStyle w:val="Tabletext"/>
              <w:jc w:val="center"/>
              <w:rPr>
                <w:b/>
              </w:rPr>
            </w:pPr>
            <w:r>
              <w:rPr>
                <w:b/>
              </w:rPr>
              <w:t>Date</w:t>
            </w:r>
          </w:p>
        </w:tc>
        <w:tc>
          <w:tcPr>
            <w:tcW w:w="3969" w:type="dxa"/>
          </w:tcPr>
          <w:p w14:paraId="5485AB81" w14:textId="51BE138B" w:rsidR="00793463" w:rsidRDefault="00793463" w:rsidP="003678F9">
            <w:pPr>
              <w:pStyle w:val="Tabletext"/>
              <w:jc w:val="center"/>
              <w:rPr>
                <w:b/>
              </w:rPr>
            </w:pPr>
            <w:r>
              <w:rPr>
                <w:b/>
              </w:rPr>
              <w:t>Deliverable</w:t>
            </w:r>
          </w:p>
        </w:tc>
      </w:tr>
      <w:tr w:rsidR="00793463" w14:paraId="3CA3D9E2" w14:textId="77777777" w:rsidTr="00793463">
        <w:tc>
          <w:tcPr>
            <w:tcW w:w="2943" w:type="dxa"/>
          </w:tcPr>
          <w:p w14:paraId="5F4EB382" w14:textId="50FC45F2" w:rsidR="00793463" w:rsidRDefault="00793463" w:rsidP="003678F9">
            <w:pPr>
              <w:pStyle w:val="Tabletext"/>
            </w:pPr>
            <w:r>
              <w:t>Problem Analysis, Vision Creation, Project Planning</w:t>
            </w:r>
          </w:p>
        </w:tc>
        <w:tc>
          <w:tcPr>
            <w:tcW w:w="2552" w:type="dxa"/>
          </w:tcPr>
          <w:p w14:paraId="69496534" w14:textId="21770C3F" w:rsidR="00793463" w:rsidRDefault="00F3075B" w:rsidP="003678F9">
            <w:pPr>
              <w:pStyle w:val="Tabletext"/>
            </w:pPr>
            <w:r>
              <w:t>09/21/22</w:t>
            </w:r>
          </w:p>
        </w:tc>
        <w:tc>
          <w:tcPr>
            <w:tcW w:w="3969" w:type="dxa"/>
          </w:tcPr>
          <w:p w14:paraId="14D14358" w14:textId="77777777" w:rsidR="00793463" w:rsidRDefault="00793463" w:rsidP="003678F9">
            <w:pPr>
              <w:pStyle w:val="Tabletext"/>
            </w:pPr>
            <w:r>
              <w:t>Product Vision Document</w:t>
            </w:r>
          </w:p>
          <w:p w14:paraId="3FBC7A12" w14:textId="513EA859" w:rsidR="00793463" w:rsidRDefault="00793463" w:rsidP="003678F9">
            <w:pPr>
              <w:pStyle w:val="Tabletext"/>
            </w:pPr>
            <w:r>
              <w:t>Project Plan</w:t>
            </w:r>
          </w:p>
        </w:tc>
      </w:tr>
      <w:tr w:rsidR="00F3075B" w14:paraId="6C657A73" w14:textId="77777777" w:rsidTr="00793463">
        <w:tc>
          <w:tcPr>
            <w:tcW w:w="2943" w:type="dxa"/>
          </w:tcPr>
          <w:p w14:paraId="71C2381E" w14:textId="005552FB" w:rsidR="00F3075B" w:rsidRDefault="00F3075B" w:rsidP="00F3075B">
            <w:pPr>
              <w:pStyle w:val="Tabletext"/>
            </w:pPr>
            <w:r>
              <w:t>Requirements Analysis</w:t>
            </w:r>
          </w:p>
        </w:tc>
        <w:tc>
          <w:tcPr>
            <w:tcW w:w="2552" w:type="dxa"/>
          </w:tcPr>
          <w:p w14:paraId="42EFDAEC" w14:textId="35AD6240" w:rsidR="00F3075B" w:rsidRDefault="00F3075B" w:rsidP="00F3075B">
            <w:pPr>
              <w:pStyle w:val="Tabletext"/>
            </w:pPr>
            <w:r>
              <w:t>09/28/22</w:t>
            </w:r>
          </w:p>
        </w:tc>
        <w:tc>
          <w:tcPr>
            <w:tcW w:w="3969" w:type="dxa"/>
          </w:tcPr>
          <w:p w14:paraId="06AE6BAD" w14:textId="0B09977C" w:rsidR="00F3075B" w:rsidRDefault="00F3075B" w:rsidP="00F3075B">
            <w:pPr>
              <w:pStyle w:val="Tabletext"/>
            </w:pPr>
            <w:r>
              <w:t>Software Requirements Specification (SRS)</w:t>
            </w:r>
          </w:p>
        </w:tc>
      </w:tr>
      <w:tr w:rsidR="00F3075B" w14:paraId="1786489F" w14:textId="77777777" w:rsidTr="00793463">
        <w:tc>
          <w:tcPr>
            <w:tcW w:w="2943" w:type="dxa"/>
          </w:tcPr>
          <w:p w14:paraId="74EA88AB" w14:textId="3A8E69AF" w:rsidR="00F3075B" w:rsidRDefault="00F3075B" w:rsidP="00F3075B">
            <w:pPr>
              <w:pStyle w:val="Tabletext"/>
            </w:pPr>
            <w:r>
              <w:t>Product Design</w:t>
            </w:r>
          </w:p>
        </w:tc>
        <w:tc>
          <w:tcPr>
            <w:tcW w:w="2552" w:type="dxa"/>
          </w:tcPr>
          <w:p w14:paraId="6489F298" w14:textId="01E72EF0" w:rsidR="00F3075B" w:rsidRDefault="00F3075B" w:rsidP="00F3075B">
            <w:pPr>
              <w:pStyle w:val="Tabletext"/>
            </w:pPr>
            <w:r>
              <w:t>10/12/22</w:t>
            </w:r>
          </w:p>
        </w:tc>
        <w:tc>
          <w:tcPr>
            <w:tcW w:w="3969" w:type="dxa"/>
          </w:tcPr>
          <w:p w14:paraId="1B2C8F68" w14:textId="3AADED15" w:rsidR="00F3075B" w:rsidRDefault="00F3075B" w:rsidP="00F3075B">
            <w:pPr>
              <w:pStyle w:val="Tabletext"/>
            </w:pPr>
            <w:r>
              <w:t>Software Design Document (SDD)</w:t>
            </w:r>
          </w:p>
        </w:tc>
      </w:tr>
      <w:tr w:rsidR="00F3075B" w14:paraId="7614DE76" w14:textId="77777777" w:rsidTr="00793463">
        <w:tc>
          <w:tcPr>
            <w:tcW w:w="2943" w:type="dxa"/>
          </w:tcPr>
          <w:p w14:paraId="159CCC50" w14:textId="3A6F22CB" w:rsidR="00F3075B" w:rsidRDefault="00F3075B" w:rsidP="00F3075B">
            <w:pPr>
              <w:pStyle w:val="Tabletext"/>
            </w:pPr>
            <w:r>
              <w:t>Product Implementation</w:t>
            </w:r>
          </w:p>
        </w:tc>
        <w:tc>
          <w:tcPr>
            <w:tcW w:w="2552" w:type="dxa"/>
          </w:tcPr>
          <w:p w14:paraId="3B56D6A7" w14:textId="5272A067" w:rsidR="00F3075B" w:rsidRDefault="00F3075B" w:rsidP="00F3075B">
            <w:pPr>
              <w:pStyle w:val="Tabletext"/>
            </w:pPr>
            <w:r>
              <w:t>10/19/22</w:t>
            </w:r>
          </w:p>
        </w:tc>
        <w:tc>
          <w:tcPr>
            <w:tcW w:w="3969" w:type="dxa"/>
          </w:tcPr>
          <w:p w14:paraId="0D75AA59" w14:textId="73474B4C" w:rsidR="00F3075B" w:rsidRDefault="00F3075B" w:rsidP="00F3075B">
            <w:pPr>
              <w:pStyle w:val="Tabletext"/>
            </w:pPr>
            <w:r>
              <w:t>Software Code</w:t>
            </w:r>
          </w:p>
        </w:tc>
      </w:tr>
      <w:tr w:rsidR="00F3075B" w14:paraId="0F66E078" w14:textId="77777777" w:rsidTr="00793463">
        <w:tc>
          <w:tcPr>
            <w:tcW w:w="2943" w:type="dxa"/>
          </w:tcPr>
          <w:p w14:paraId="19A755AC" w14:textId="5B7792AA" w:rsidR="00F3075B" w:rsidRDefault="00F3075B" w:rsidP="00F3075B">
            <w:pPr>
              <w:pStyle w:val="Tabletext"/>
            </w:pPr>
            <w:r>
              <w:t>Product Test</w:t>
            </w:r>
          </w:p>
        </w:tc>
        <w:tc>
          <w:tcPr>
            <w:tcW w:w="2552" w:type="dxa"/>
          </w:tcPr>
          <w:p w14:paraId="438E6440" w14:textId="64472FA7" w:rsidR="00F3075B" w:rsidRDefault="00F3075B" w:rsidP="00F3075B">
            <w:pPr>
              <w:pStyle w:val="Tabletext"/>
            </w:pPr>
            <w:r>
              <w:t>10/19/22</w:t>
            </w:r>
          </w:p>
        </w:tc>
        <w:tc>
          <w:tcPr>
            <w:tcW w:w="3969" w:type="dxa"/>
          </w:tcPr>
          <w:p w14:paraId="48A8D101" w14:textId="33CDC4FD" w:rsidR="00F3075B" w:rsidRDefault="00F3075B" w:rsidP="00F3075B">
            <w:pPr>
              <w:pStyle w:val="Tabletext"/>
            </w:pPr>
            <w:r>
              <w:t>Software Test Document (STD)</w:t>
            </w:r>
          </w:p>
        </w:tc>
      </w:tr>
      <w:tr w:rsidR="00F3075B" w14:paraId="567FBD4B" w14:textId="77777777" w:rsidTr="00793463">
        <w:tc>
          <w:tcPr>
            <w:tcW w:w="2943" w:type="dxa"/>
          </w:tcPr>
          <w:p w14:paraId="78BE0B8B" w14:textId="40A3345E" w:rsidR="00F3075B" w:rsidRDefault="00F3075B" w:rsidP="00F3075B">
            <w:pPr>
              <w:pStyle w:val="Tabletext"/>
            </w:pPr>
            <w:r>
              <w:t>Final Product Deliverable</w:t>
            </w:r>
          </w:p>
        </w:tc>
        <w:tc>
          <w:tcPr>
            <w:tcW w:w="2552" w:type="dxa"/>
          </w:tcPr>
          <w:p w14:paraId="2DCDDD4A" w14:textId="06A4AE30" w:rsidR="00F3075B" w:rsidRDefault="00F3075B" w:rsidP="00F3075B">
            <w:pPr>
              <w:pStyle w:val="Tabletext"/>
            </w:pPr>
            <w:r>
              <w:t>11/23/22</w:t>
            </w:r>
          </w:p>
        </w:tc>
        <w:tc>
          <w:tcPr>
            <w:tcW w:w="3969" w:type="dxa"/>
          </w:tcPr>
          <w:p w14:paraId="4DAF3B38" w14:textId="71B243BA" w:rsidR="00F3075B" w:rsidRDefault="00F3075B" w:rsidP="00F3075B">
            <w:pPr>
              <w:pStyle w:val="Tabletext"/>
            </w:pPr>
            <w:r>
              <w:t>All Documentation and Code</w:t>
            </w:r>
          </w:p>
        </w:tc>
      </w:tr>
      <w:tr w:rsidR="00F3075B" w14:paraId="68372186" w14:textId="77777777" w:rsidTr="00793463">
        <w:tc>
          <w:tcPr>
            <w:tcW w:w="2943" w:type="dxa"/>
          </w:tcPr>
          <w:p w14:paraId="7D80802F" w14:textId="4026FAAB" w:rsidR="00F3075B" w:rsidRDefault="00F3075B" w:rsidP="00F3075B">
            <w:pPr>
              <w:pStyle w:val="Tabletext"/>
            </w:pPr>
            <w:r>
              <w:t>Product Launch</w:t>
            </w:r>
          </w:p>
        </w:tc>
        <w:tc>
          <w:tcPr>
            <w:tcW w:w="2552" w:type="dxa"/>
          </w:tcPr>
          <w:p w14:paraId="45C27F83" w14:textId="14DF7E5D" w:rsidR="00F3075B" w:rsidRDefault="00F3075B" w:rsidP="00F3075B">
            <w:pPr>
              <w:pStyle w:val="Tabletext"/>
            </w:pPr>
            <w:r>
              <w:t>11/30/22, 12/07/22</w:t>
            </w:r>
          </w:p>
        </w:tc>
        <w:tc>
          <w:tcPr>
            <w:tcW w:w="3969" w:type="dxa"/>
          </w:tcPr>
          <w:p w14:paraId="51A2A8EB" w14:textId="327009F8" w:rsidR="00F3075B" w:rsidRDefault="00F3075B" w:rsidP="00F3075B">
            <w:pPr>
              <w:pStyle w:val="Tabletext"/>
            </w:pPr>
            <w:r>
              <w:t>Project Presentation</w:t>
            </w:r>
          </w:p>
        </w:tc>
      </w:tr>
    </w:tbl>
    <w:p w14:paraId="4639CDAC" w14:textId="7EC3BEAB" w:rsidR="00793463" w:rsidRDefault="00793463" w:rsidP="00793463">
      <w:pPr>
        <w:pStyle w:val="BodyText"/>
        <w:ind w:left="0"/>
        <w:rPr>
          <w:lang w:val="en-GB"/>
        </w:rPr>
      </w:pPr>
    </w:p>
    <w:p w14:paraId="0070148F" w14:textId="33E21CB5" w:rsidR="00D454EB" w:rsidRDefault="00D454EB" w:rsidP="00D454EB">
      <w:pPr>
        <w:pStyle w:val="Heading1"/>
      </w:pPr>
      <w:bookmarkStart w:id="36" w:name="_Toc117453229"/>
      <w:r>
        <w:t>Project Communications</w:t>
      </w:r>
      <w:bookmarkEnd w:id="36"/>
    </w:p>
    <w:p w14:paraId="4C1470EB" w14:textId="7DD35982" w:rsidR="00F3075B" w:rsidRPr="00F3075B" w:rsidRDefault="00F3075B" w:rsidP="00F3075B">
      <w:pPr>
        <w:pStyle w:val="BodyText"/>
      </w:pPr>
      <w:r w:rsidRPr="00F3075B">
        <w:t>We host weekly Discord calls to discuss progress and goals. We communicate additional ideas and comments via Discord group chat and in person whenever possible.</w:t>
      </w:r>
    </w:p>
    <w:p w14:paraId="3676A3A0" w14:textId="77777777" w:rsidR="00D454EB" w:rsidRPr="00793463" w:rsidRDefault="00D454EB" w:rsidP="00793463">
      <w:pPr>
        <w:pStyle w:val="BodyText"/>
        <w:ind w:left="0"/>
        <w:rPr>
          <w:lang w:val="en-GB"/>
        </w:rPr>
      </w:pPr>
    </w:p>
    <w:p w14:paraId="409E1459" w14:textId="57D1A68A" w:rsidR="005D6CB3" w:rsidRPr="002B5B63" w:rsidRDefault="008D057E" w:rsidP="005D6CB3">
      <w:pPr>
        <w:pStyle w:val="Heading1"/>
      </w:pPr>
      <w:bookmarkStart w:id="37" w:name="_Toc117453230"/>
      <w:r>
        <w:t>Project Members and Roles</w:t>
      </w:r>
      <w:bookmarkEnd w:id="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2196"/>
        <w:gridCol w:w="4820"/>
      </w:tblGrid>
      <w:tr w:rsidR="004B6A40" w14:paraId="7353D203" w14:textId="77777777" w:rsidTr="002B5B63">
        <w:tc>
          <w:tcPr>
            <w:tcW w:w="2448" w:type="dxa"/>
          </w:tcPr>
          <w:p w14:paraId="72CCCE1D" w14:textId="159D4062" w:rsidR="004B6A40" w:rsidRDefault="004B6A40" w:rsidP="00924CFB">
            <w:pPr>
              <w:pStyle w:val="Tabletext"/>
              <w:jc w:val="center"/>
              <w:rPr>
                <w:b/>
              </w:rPr>
            </w:pPr>
            <w:r>
              <w:rPr>
                <w:b/>
              </w:rPr>
              <w:t>Project Role</w:t>
            </w:r>
          </w:p>
        </w:tc>
        <w:tc>
          <w:tcPr>
            <w:tcW w:w="2196" w:type="dxa"/>
          </w:tcPr>
          <w:p w14:paraId="360C32EF" w14:textId="73C1462D" w:rsidR="004B6A40" w:rsidRDefault="004B6A40" w:rsidP="00924CFB">
            <w:pPr>
              <w:pStyle w:val="Tabletext"/>
              <w:jc w:val="center"/>
              <w:rPr>
                <w:b/>
              </w:rPr>
            </w:pPr>
            <w:r>
              <w:rPr>
                <w:b/>
              </w:rPr>
              <w:t>Name</w:t>
            </w:r>
          </w:p>
        </w:tc>
        <w:tc>
          <w:tcPr>
            <w:tcW w:w="4820" w:type="dxa"/>
          </w:tcPr>
          <w:p w14:paraId="0D0AD32B" w14:textId="4832F5BA" w:rsidR="004B6A40" w:rsidRDefault="00640F8B" w:rsidP="00924CFB">
            <w:pPr>
              <w:pStyle w:val="Tabletext"/>
              <w:jc w:val="center"/>
              <w:rPr>
                <w:b/>
              </w:rPr>
            </w:pPr>
            <w:r>
              <w:rPr>
                <w:b/>
              </w:rPr>
              <w:t>Responsibilities</w:t>
            </w:r>
          </w:p>
        </w:tc>
      </w:tr>
      <w:tr w:rsidR="004B6A40" w14:paraId="6067BE05" w14:textId="77777777" w:rsidTr="002B5B63">
        <w:tc>
          <w:tcPr>
            <w:tcW w:w="2448" w:type="dxa"/>
          </w:tcPr>
          <w:p w14:paraId="71ACC289" w14:textId="635042D5" w:rsidR="004B6A40" w:rsidRPr="002B5B63" w:rsidRDefault="002B5B63" w:rsidP="00924CFB">
            <w:pPr>
              <w:pStyle w:val="Tabletext"/>
            </w:pPr>
            <w:r w:rsidRPr="002B5B63">
              <w:t>Project Manager</w:t>
            </w:r>
          </w:p>
        </w:tc>
        <w:tc>
          <w:tcPr>
            <w:tcW w:w="2196" w:type="dxa"/>
          </w:tcPr>
          <w:p w14:paraId="0BAFEEF2" w14:textId="22BDCD54" w:rsidR="004B6A40" w:rsidRDefault="002B5B63" w:rsidP="00924CFB">
            <w:pPr>
              <w:pStyle w:val="Tabletext"/>
            </w:pPr>
            <w:r w:rsidRPr="002B5B63">
              <w:t>Kevin White</w:t>
            </w:r>
          </w:p>
        </w:tc>
        <w:tc>
          <w:tcPr>
            <w:tcW w:w="4820" w:type="dxa"/>
          </w:tcPr>
          <w:p w14:paraId="776E600D" w14:textId="15DA243E" w:rsidR="004B6A40" w:rsidRDefault="002B5B63" w:rsidP="00924CFB">
            <w:pPr>
              <w:pStyle w:val="Tabletext"/>
            </w:pPr>
            <w:r w:rsidRPr="002B5B63">
              <w:t>Oversees progress and communicates with client</w:t>
            </w:r>
          </w:p>
        </w:tc>
      </w:tr>
      <w:tr w:rsidR="004B6A40" w14:paraId="6DCA254F" w14:textId="77777777" w:rsidTr="002B5B63">
        <w:tc>
          <w:tcPr>
            <w:tcW w:w="2448" w:type="dxa"/>
          </w:tcPr>
          <w:p w14:paraId="06F1A3DB" w14:textId="15A8D5DE" w:rsidR="004B6A40" w:rsidRPr="002B5B63" w:rsidRDefault="002B5B63" w:rsidP="00924CFB">
            <w:pPr>
              <w:pStyle w:val="Tabletext"/>
            </w:pPr>
            <w:r w:rsidRPr="002B5B63">
              <w:t>Technical Manager</w:t>
            </w:r>
          </w:p>
        </w:tc>
        <w:tc>
          <w:tcPr>
            <w:tcW w:w="2196" w:type="dxa"/>
          </w:tcPr>
          <w:p w14:paraId="7F27BA75" w14:textId="17E89BE6" w:rsidR="004B6A40" w:rsidRDefault="002B5B63" w:rsidP="00924CFB">
            <w:pPr>
              <w:pStyle w:val="Tabletext"/>
            </w:pPr>
            <w:r w:rsidRPr="002B5B63">
              <w:t>Amado Lazo</w:t>
            </w:r>
          </w:p>
        </w:tc>
        <w:tc>
          <w:tcPr>
            <w:tcW w:w="4820" w:type="dxa"/>
          </w:tcPr>
          <w:p w14:paraId="322919A9" w14:textId="0C867A4D" w:rsidR="004B6A40" w:rsidRDefault="002B5B63" w:rsidP="00924CFB">
            <w:pPr>
              <w:pStyle w:val="Tabletext"/>
            </w:pPr>
            <w:r w:rsidRPr="002B5B63">
              <w:t>Oversees all coding implementation</w:t>
            </w:r>
          </w:p>
        </w:tc>
      </w:tr>
      <w:tr w:rsidR="004B6A40" w14:paraId="2A18A91F" w14:textId="77777777" w:rsidTr="002B5B63">
        <w:tc>
          <w:tcPr>
            <w:tcW w:w="2448" w:type="dxa"/>
          </w:tcPr>
          <w:p w14:paraId="7F063B63" w14:textId="63877C26" w:rsidR="004B6A40" w:rsidRPr="002B5B63" w:rsidRDefault="002B5B63" w:rsidP="00924CFB">
            <w:pPr>
              <w:pStyle w:val="Tabletext"/>
            </w:pPr>
            <w:r w:rsidRPr="002B5B63">
              <w:lastRenderedPageBreak/>
              <w:t>Developer</w:t>
            </w:r>
          </w:p>
        </w:tc>
        <w:tc>
          <w:tcPr>
            <w:tcW w:w="2196" w:type="dxa"/>
          </w:tcPr>
          <w:p w14:paraId="3D4748A7" w14:textId="77777777" w:rsidR="002B5B63" w:rsidRDefault="002B5B63" w:rsidP="00924CFB">
            <w:pPr>
              <w:pStyle w:val="Tabletext"/>
              <w:rPr>
                <w:color w:val="000000"/>
              </w:rPr>
            </w:pPr>
            <w:r w:rsidRPr="002B5B63">
              <w:rPr>
                <w:color w:val="000000"/>
              </w:rPr>
              <w:t>Orlando Gomez</w:t>
            </w:r>
          </w:p>
          <w:p w14:paraId="189D6BC7" w14:textId="39339A33" w:rsidR="002B5B63" w:rsidRDefault="002B5B63" w:rsidP="00924CFB">
            <w:pPr>
              <w:pStyle w:val="Tabletext"/>
              <w:rPr>
                <w:color w:val="000000"/>
              </w:rPr>
            </w:pPr>
            <w:r w:rsidRPr="002B5B63">
              <w:rPr>
                <w:color w:val="000000"/>
              </w:rPr>
              <w:t>Amado Lazo</w:t>
            </w:r>
          </w:p>
          <w:p w14:paraId="5B5BE12A" w14:textId="77777777" w:rsidR="002B5B63" w:rsidRDefault="002B5B63" w:rsidP="00924CFB">
            <w:pPr>
              <w:pStyle w:val="Tabletext"/>
              <w:rPr>
                <w:color w:val="000000"/>
              </w:rPr>
            </w:pPr>
            <w:r w:rsidRPr="002B5B63">
              <w:rPr>
                <w:color w:val="000000"/>
              </w:rPr>
              <w:t>Jennifer Vasquez</w:t>
            </w:r>
          </w:p>
          <w:p w14:paraId="2D213030" w14:textId="6ED9EBAF" w:rsidR="004B6A40" w:rsidRPr="002B5B63" w:rsidRDefault="002B5B63" w:rsidP="00924CFB">
            <w:pPr>
              <w:pStyle w:val="Tabletext"/>
            </w:pPr>
            <w:r w:rsidRPr="002B5B63">
              <w:rPr>
                <w:color w:val="000000"/>
              </w:rPr>
              <w:t>Kevin White</w:t>
            </w:r>
          </w:p>
        </w:tc>
        <w:tc>
          <w:tcPr>
            <w:tcW w:w="4820" w:type="dxa"/>
          </w:tcPr>
          <w:p w14:paraId="6D427894" w14:textId="7DAB2017" w:rsidR="004B6A40" w:rsidRDefault="002B5B63" w:rsidP="00924CFB">
            <w:pPr>
              <w:pStyle w:val="Tabletext"/>
            </w:pPr>
            <w:r w:rsidRPr="002B5B63">
              <w:t>Creates code to build website</w:t>
            </w:r>
          </w:p>
        </w:tc>
      </w:tr>
      <w:tr w:rsidR="004B6A40" w14:paraId="7FE97181" w14:textId="77777777" w:rsidTr="002B5B63">
        <w:tc>
          <w:tcPr>
            <w:tcW w:w="2448" w:type="dxa"/>
          </w:tcPr>
          <w:p w14:paraId="0F1CDEB6" w14:textId="0E4F16A4" w:rsidR="004B6A40" w:rsidRPr="002B5B63" w:rsidRDefault="002B5B63" w:rsidP="00924CFB">
            <w:pPr>
              <w:pStyle w:val="Tabletext"/>
            </w:pPr>
            <w:r w:rsidRPr="002B5B63">
              <w:t>Designer</w:t>
            </w:r>
          </w:p>
        </w:tc>
        <w:tc>
          <w:tcPr>
            <w:tcW w:w="2196" w:type="dxa"/>
          </w:tcPr>
          <w:p w14:paraId="4F0D6AED" w14:textId="77777777" w:rsidR="004B6A40" w:rsidRDefault="002B5B63" w:rsidP="00924CFB">
            <w:pPr>
              <w:pStyle w:val="Tabletext"/>
            </w:pPr>
            <w:r w:rsidRPr="002B5B63">
              <w:t>Kathryn Compton</w:t>
            </w:r>
          </w:p>
          <w:p w14:paraId="1160F1D2" w14:textId="77777777" w:rsidR="002B5B63" w:rsidRDefault="002B5B63" w:rsidP="00924CFB">
            <w:pPr>
              <w:pStyle w:val="Tabletext"/>
            </w:pPr>
            <w:r w:rsidRPr="002B5B63">
              <w:t>Orlando Gomez</w:t>
            </w:r>
          </w:p>
          <w:p w14:paraId="08F910E5" w14:textId="77777777" w:rsidR="002B5B63" w:rsidRDefault="002B5B63" w:rsidP="00924CFB">
            <w:pPr>
              <w:pStyle w:val="Tabletext"/>
            </w:pPr>
            <w:r w:rsidRPr="002B5B63">
              <w:t>Elizabeth Rubio</w:t>
            </w:r>
          </w:p>
          <w:p w14:paraId="6198946D" w14:textId="234C0ED5" w:rsidR="002B5B63" w:rsidRDefault="002B5B63" w:rsidP="00924CFB">
            <w:pPr>
              <w:pStyle w:val="Tabletext"/>
            </w:pPr>
            <w:r w:rsidRPr="002B5B63">
              <w:t>Jennifer Vasquez</w:t>
            </w:r>
          </w:p>
        </w:tc>
        <w:tc>
          <w:tcPr>
            <w:tcW w:w="4820" w:type="dxa"/>
          </w:tcPr>
          <w:p w14:paraId="35830F29" w14:textId="4AE4D28A" w:rsidR="004B6A40" w:rsidRDefault="002B5B63" w:rsidP="00924CFB">
            <w:pPr>
              <w:pStyle w:val="Tabletext"/>
            </w:pPr>
            <w:r w:rsidRPr="002B5B63">
              <w:t>Designs user interface</w:t>
            </w:r>
          </w:p>
        </w:tc>
      </w:tr>
      <w:tr w:rsidR="004B6A40" w14:paraId="0873161F" w14:textId="77777777" w:rsidTr="002B5B63">
        <w:tc>
          <w:tcPr>
            <w:tcW w:w="2448" w:type="dxa"/>
          </w:tcPr>
          <w:p w14:paraId="0864D44C" w14:textId="66CC973B" w:rsidR="004B6A40" w:rsidRPr="002B5B63" w:rsidRDefault="002B5B63" w:rsidP="00924CFB">
            <w:pPr>
              <w:pStyle w:val="Tabletext"/>
            </w:pPr>
            <w:r w:rsidRPr="002B5B63">
              <w:t>Tester</w:t>
            </w:r>
          </w:p>
        </w:tc>
        <w:tc>
          <w:tcPr>
            <w:tcW w:w="2196" w:type="dxa"/>
          </w:tcPr>
          <w:p w14:paraId="45301677" w14:textId="77777777" w:rsidR="002B5B63" w:rsidRDefault="002B5B63" w:rsidP="002B5B63">
            <w:pPr>
              <w:pStyle w:val="Tabletext"/>
            </w:pPr>
            <w:r w:rsidRPr="002B5B63">
              <w:t>Kathryn Compton</w:t>
            </w:r>
          </w:p>
          <w:p w14:paraId="53312BFC" w14:textId="77777777" w:rsidR="002B5B63" w:rsidRDefault="002B5B63" w:rsidP="002B5B63">
            <w:pPr>
              <w:pStyle w:val="Tabletext"/>
            </w:pPr>
            <w:r w:rsidRPr="002B5B63">
              <w:t>Elizabeth Rubio</w:t>
            </w:r>
          </w:p>
          <w:p w14:paraId="1F311E89" w14:textId="20713D36" w:rsidR="004B6A40" w:rsidRDefault="002B5B63" w:rsidP="002B5B63">
            <w:pPr>
              <w:pStyle w:val="Tabletext"/>
            </w:pPr>
            <w:r w:rsidRPr="002B5B63">
              <w:t>Jennifer Vasquez</w:t>
            </w:r>
          </w:p>
        </w:tc>
        <w:tc>
          <w:tcPr>
            <w:tcW w:w="4820" w:type="dxa"/>
          </w:tcPr>
          <w:p w14:paraId="3A6D26B7" w14:textId="2C2F0F19" w:rsidR="004B6A40" w:rsidRDefault="0069428A" w:rsidP="00924CFB">
            <w:pPr>
              <w:pStyle w:val="Tabletext"/>
            </w:pPr>
            <w:r w:rsidRPr="0069428A">
              <w:t>Ensures website functions properly</w:t>
            </w:r>
          </w:p>
        </w:tc>
      </w:tr>
      <w:tr w:rsidR="002B5B63" w14:paraId="59998CEB" w14:textId="77777777" w:rsidTr="002B5B63">
        <w:tc>
          <w:tcPr>
            <w:tcW w:w="2448" w:type="dxa"/>
          </w:tcPr>
          <w:p w14:paraId="7923FFD6" w14:textId="03E655A1" w:rsidR="002B5B63" w:rsidRPr="002B5B63" w:rsidRDefault="002B5B63" w:rsidP="00924CFB">
            <w:pPr>
              <w:pStyle w:val="Tabletext"/>
            </w:pPr>
            <w:r w:rsidRPr="002B5B63">
              <w:t>Documenter</w:t>
            </w:r>
          </w:p>
        </w:tc>
        <w:tc>
          <w:tcPr>
            <w:tcW w:w="2196" w:type="dxa"/>
          </w:tcPr>
          <w:p w14:paraId="7ADBB194" w14:textId="77777777" w:rsidR="002B5B63" w:rsidRDefault="002B5B63" w:rsidP="002B5B63">
            <w:pPr>
              <w:pStyle w:val="Tabletext"/>
            </w:pPr>
            <w:r w:rsidRPr="002B5B63">
              <w:t>Kathryn Compton</w:t>
            </w:r>
          </w:p>
          <w:p w14:paraId="751AAF66" w14:textId="654B5F6D" w:rsidR="002B5B63" w:rsidRPr="002B5B63" w:rsidRDefault="002B5B63" w:rsidP="00924CFB">
            <w:pPr>
              <w:pStyle w:val="Tabletext"/>
            </w:pPr>
            <w:r w:rsidRPr="002B5B63">
              <w:t>Elizabeth Rubio</w:t>
            </w:r>
          </w:p>
        </w:tc>
        <w:tc>
          <w:tcPr>
            <w:tcW w:w="4820" w:type="dxa"/>
          </w:tcPr>
          <w:p w14:paraId="1BC7C33C" w14:textId="1F83FB15" w:rsidR="002B5B63" w:rsidRDefault="0069428A" w:rsidP="00924CFB">
            <w:pPr>
              <w:pStyle w:val="Tabletext"/>
            </w:pPr>
            <w:r w:rsidRPr="0069428A">
              <w:t>Produces all deliverables</w:t>
            </w:r>
          </w:p>
        </w:tc>
      </w:tr>
    </w:tbl>
    <w:p w14:paraId="6EDB6C0B" w14:textId="77777777" w:rsidR="004B6A40" w:rsidRPr="004B6A40" w:rsidRDefault="004B6A40" w:rsidP="004B6A40">
      <w:pPr>
        <w:pStyle w:val="BodyText"/>
        <w:rPr>
          <w:lang w:val="en-GB"/>
        </w:rPr>
      </w:pPr>
    </w:p>
    <w:p w14:paraId="6A3D6CA0" w14:textId="1CD4E658" w:rsidR="005D6CB3" w:rsidRDefault="004A4817" w:rsidP="005D6CB3">
      <w:pPr>
        <w:pStyle w:val="Heading1"/>
      </w:pPr>
      <w:bookmarkStart w:id="38" w:name="_Toc117453231"/>
      <w:r>
        <w:t>Project Work Breakdown Structure (WBS)</w:t>
      </w:r>
      <w:bookmarkEnd w:id="38"/>
    </w:p>
    <w:p w14:paraId="517D1B5A" w14:textId="17F01FD5" w:rsidR="005D6CB3" w:rsidRDefault="005D6CB3" w:rsidP="005D6CB3">
      <w:pPr>
        <w:pStyle w:val="InfoBlue"/>
        <w:rPr>
          <w:lang w:val="en-GB"/>
        </w:rPr>
      </w:pPr>
      <w:r>
        <w:t>[</w:t>
      </w:r>
      <w:r w:rsidR="004A4817">
        <w:rPr>
          <w:lang w:val="en-GB"/>
        </w:rPr>
        <w:t>List the main work packages here.</w:t>
      </w:r>
      <w:r>
        <w:rPr>
          <w:lang w:val="en-GB"/>
        </w:rPr>
        <w:t>]</w:t>
      </w: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52"/>
        <w:gridCol w:w="1842"/>
        <w:gridCol w:w="3686"/>
      </w:tblGrid>
      <w:tr w:rsidR="00A50C2C" w14:paraId="5AFED4AB" w14:textId="77777777" w:rsidTr="005645FF">
        <w:tc>
          <w:tcPr>
            <w:tcW w:w="1384" w:type="dxa"/>
          </w:tcPr>
          <w:p w14:paraId="4FC36364" w14:textId="63A1A118" w:rsidR="00A50C2C" w:rsidRDefault="00A50C2C" w:rsidP="00924CFB">
            <w:pPr>
              <w:pStyle w:val="Tabletext"/>
              <w:jc w:val="center"/>
              <w:rPr>
                <w:b/>
              </w:rPr>
            </w:pPr>
            <w:r>
              <w:rPr>
                <w:b/>
              </w:rPr>
              <w:t>Work Package Number</w:t>
            </w:r>
          </w:p>
        </w:tc>
        <w:tc>
          <w:tcPr>
            <w:tcW w:w="2552" w:type="dxa"/>
          </w:tcPr>
          <w:p w14:paraId="15C8CE85" w14:textId="06082654" w:rsidR="00A50C2C" w:rsidRDefault="00A50C2C" w:rsidP="00924CFB">
            <w:pPr>
              <w:pStyle w:val="Tabletext"/>
              <w:jc w:val="center"/>
              <w:rPr>
                <w:b/>
              </w:rPr>
            </w:pPr>
            <w:r>
              <w:rPr>
                <w:b/>
              </w:rPr>
              <w:t>Work Package Name</w:t>
            </w:r>
          </w:p>
        </w:tc>
        <w:tc>
          <w:tcPr>
            <w:tcW w:w="1842" w:type="dxa"/>
          </w:tcPr>
          <w:p w14:paraId="178AD0FE" w14:textId="5A0F5A14" w:rsidR="00A50C2C" w:rsidRDefault="00A50C2C" w:rsidP="00924CFB">
            <w:pPr>
              <w:pStyle w:val="Tabletext"/>
              <w:jc w:val="center"/>
              <w:rPr>
                <w:b/>
              </w:rPr>
            </w:pPr>
            <w:r>
              <w:rPr>
                <w:b/>
              </w:rPr>
              <w:t>Responsible Team Member</w:t>
            </w:r>
            <w:r w:rsidR="008F24E4">
              <w:rPr>
                <w:b/>
              </w:rPr>
              <w:t>s</w:t>
            </w:r>
          </w:p>
        </w:tc>
        <w:tc>
          <w:tcPr>
            <w:tcW w:w="3686" w:type="dxa"/>
          </w:tcPr>
          <w:p w14:paraId="53A779F7" w14:textId="00ECCD40" w:rsidR="00A50C2C" w:rsidRDefault="00A50C2C" w:rsidP="00924CFB">
            <w:pPr>
              <w:pStyle w:val="Tabletext"/>
              <w:jc w:val="center"/>
              <w:rPr>
                <w:b/>
              </w:rPr>
            </w:pPr>
            <w:r>
              <w:rPr>
                <w:b/>
              </w:rPr>
              <w:t>Definition</w:t>
            </w:r>
          </w:p>
        </w:tc>
      </w:tr>
      <w:tr w:rsidR="00A50C2C" w14:paraId="75F1642B" w14:textId="77777777" w:rsidTr="005645FF">
        <w:tc>
          <w:tcPr>
            <w:tcW w:w="1384" w:type="dxa"/>
          </w:tcPr>
          <w:p w14:paraId="7D317916" w14:textId="38329626" w:rsidR="00A50C2C" w:rsidRDefault="00A50C2C" w:rsidP="00924CFB">
            <w:pPr>
              <w:pStyle w:val="Tabletext"/>
            </w:pPr>
            <w:r>
              <w:t>WP-1</w:t>
            </w:r>
          </w:p>
        </w:tc>
        <w:tc>
          <w:tcPr>
            <w:tcW w:w="2552" w:type="dxa"/>
          </w:tcPr>
          <w:p w14:paraId="6DFF4071" w14:textId="46494A88" w:rsidR="00A50C2C" w:rsidRDefault="00215C5E" w:rsidP="00924CFB">
            <w:pPr>
              <w:pStyle w:val="Tabletext"/>
            </w:pPr>
            <w:r>
              <w:t>PV &amp; PP</w:t>
            </w:r>
          </w:p>
        </w:tc>
        <w:tc>
          <w:tcPr>
            <w:tcW w:w="1842" w:type="dxa"/>
          </w:tcPr>
          <w:p w14:paraId="2CBDCE10" w14:textId="14233A53" w:rsidR="00A50C2C" w:rsidRDefault="008F24E4" w:rsidP="00924CFB">
            <w:pPr>
              <w:pStyle w:val="Tabletext"/>
            </w:pPr>
            <w:r>
              <w:t xml:space="preserve">Elizabeth, </w:t>
            </w:r>
            <w:r>
              <w:t>Kathryn</w:t>
            </w:r>
          </w:p>
        </w:tc>
        <w:tc>
          <w:tcPr>
            <w:tcW w:w="3686" w:type="dxa"/>
          </w:tcPr>
          <w:p w14:paraId="74582E34" w14:textId="07BAC1A0" w:rsidR="00A50C2C" w:rsidRDefault="008F24E4" w:rsidP="00924CFB">
            <w:pPr>
              <w:pStyle w:val="Tabletext"/>
            </w:pPr>
            <w:r>
              <w:t>Will work on Vision Document and Project Plan documents will be revised and looked at by the rest of the group.</w:t>
            </w:r>
          </w:p>
        </w:tc>
      </w:tr>
      <w:tr w:rsidR="008F24E4" w14:paraId="777D58F3" w14:textId="77777777" w:rsidTr="005645FF">
        <w:tc>
          <w:tcPr>
            <w:tcW w:w="1384" w:type="dxa"/>
          </w:tcPr>
          <w:p w14:paraId="489CB963" w14:textId="06082A61" w:rsidR="008F24E4" w:rsidRDefault="008F24E4" w:rsidP="008F24E4">
            <w:pPr>
              <w:pStyle w:val="Tabletext"/>
            </w:pPr>
            <w:r>
              <w:t>WP-2</w:t>
            </w:r>
          </w:p>
        </w:tc>
        <w:tc>
          <w:tcPr>
            <w:tcW w:w="2552" w:type="dxa"/>
          </w:tcPr>
          <w:p w14:paraId="3F80D6DE" w14:textId="5372FF51" w:rsidR="008F24E4" w:rsidRDefault="00215C5E" w:rsidP="008F24E4">
            <w:pPr>
              <w:pStyle w:val="Tabletext"/>
            </w:pPr>
            <w:r w:rsidRPr="00215C5E">
              <w:t>SRS</w:t>
            </w:r>
          </w:p>
        </w:tc>
        <w:tc>
          <w:tcPr>
            <w:tcW w:w="1842" w:type="dxa"/>
          </w:tcPr>
          <w:p w14:paraId="2609E625" w14:textId="3D4C5DDA" w:rsidR="008F24E4" w:rsidRDefault="008F24E4" w:rsidP="008F24E4">
            <w:pPr>
              <w:pStyle w:val="Tabletext"/>
            </w:pPr>
            <w:r>
              <w:t>Elizabeth, Kathryn</w:t>
            </w:r>
          </w:p>
        </w:tc>
        <w:tc>
          <w:tcPr>
            <w:tcW w:w="3686" w:type="dxa"/>
          </w:tcPr>
          <w:p w14:paraId="4CBFDC90" w14:textId="625CA2AC" w:rsidR="008F24E4" w:rsidRDefault="008F24E4" w:rsidP="008F24E4">
            <w:pPr>
              <w:pStyle w:val="Tabletext"/>
            </w:pPr>
            <w:r>
              <w:t xml:space="preserve">Will work on </w:t>
            </w:r>
            <w:r w:rsidR="00215C5E">
              <w:t xml:space="preserve">Software Requirements </w:t>
            </w:r>
            <w:r>
              <w:t>documents will be revised and looked at by the rest of the group.</w:t>
            </w:r>
          </w:p>
        </w:tc>
      </w:tr>
      <w:tr w:rsidR="00215C5E" w14:paraId="0FCFF76B" w14:textId="77777777" w:rsidTr="005645FF">
        <w:tc>
          <w:tcPr>
            <w:tcW w:w="1384" w:type="dxa"/>
          </w:tcPr>
          <w:p w14:paraId="1ECA5DE9" w14:textId="6F17EFEA" w:rsidR="00215C5E" w:rsidRDefault="00215C5E" w:rsidP="00215C5E">
            <w:pPr>
              <w:pStyle w:val="Tabletext"/>
            </w:pPr>
            <w:r>
              <w:t>WP-3</w:t>
            </w:r>
          </w:p>
        </w:tc>
        <w:tc>
          <w:tcPr>
            <w:tcW w:w="2552" w:type="dxa"/>
          </w:tcPr>
          <w:p w14:paraId="54818265" w14:textId="0B989CE4" w:rsidR="00215C5E" w:rsidRDefault="00215C5E" w:rsidP="00215C5E">
            <w:pPr>
              <w:pStyle w:val="Tabletext"/>
            </w:pPr>
            <w:r w:rsidRPr="00215C5E">
              <w:t>SDD</w:t>
            </w:r>
          </w:p>
        </w:tc>
        <w:tc>
          <w:tcPr>
            <w:tcW w:w="1842" w:type="dxa"/>
          </w:tcPr>
          <w:p w14:paraId="702D1BC9" w14:textId="1B66AF52" w:rsidR="00215C5E" w:rsidRDefault="00215C5E" w:rsidP="00215C5E">
            <w:pPr>
              <w:pStyle w:val="Tabletext"/>
            </w:pPr>
            <w:r>
              <w:t xml:space="preserve">Kevin, </w:t>
            </w:r>
            <w:r w:rsidRPr="002F7EF3">
              <w:t>Amado</w:t>
            </w:r>
          </w:p>
        </w:tc>
        <w:tc>
          <w:tcPr>
            <w:tcW w:w="3686" w:type="dxa"/>
          </w:tcPr>
          <w:p w14:paraId="077432DD" w14:textId="76343B0F" w:rsidR="00215C5E" w:rsidRDefault="00215C5E" w:rsidP="00215C5E">
            <w:pPr>
              <w:pStyle w:val="Tabletext"/>
            </w:pPr>
            <w:r>
              <w:t xml:space="preserve">Will work on Software Design Document for the project </w:t>
            </w:r>
            <w:r>
              <w:t>will be revised and looked at by the rest of the group</w:t>
            </w:r>
          </w:p>
        </w:tc>
      </w:tr>
      <w:tr w:rsidR="00215C5E" w14:paraId="58DB82A5" w14:textId="77777777" w:rsidTr="005645FF">
        <w:tc>
          <w:tcPr>
            <w:tcW w:w="1384" w:type="dxa"/>
          </w:tcPr>
          <w:p w14:paraId="38538103" w14:textId="5852B1CF" w:rsidR="00215C5E" w:rsidRDefault="00215C5E" w:rsidP="00215C5E">
            <w:pPr>
              <w:pStyle w:val="Tabletext"/>
            </w:pPr>
            <w:r>
              <w:t>WP-4</w:t>
            </w:r>
          </w:p>
        </w:tc>
        <w:tc>
          <w:tcPr>
            <w:tcW w:w="2552" w:type="dxa"/>
          </w:tcPr>
          <w:p w14:paraId="76893251" w14:textId="6180C2BC" w:rsidR="00215C5E" w:rsidRDefault="00215C5E" w:rsidP="00215C5E">
            <w:pPr>
              <w:pStyle w:val="Tabletext"/>
            </w:pPr>
            <w:r w:rsidRPr="00215C5E">
              <w:t>STD</w:t>
            </w:r>
          </w:p>
        </w:tc>
        <w:tc>
          <w:tcPr>
            <w:tcW w:w="1842" w:type="dxa"/>
          </w:tcPr>
          <w:p w14:paraId="6417C4DF" w14:textId="1D229BD7" w:rsidR="00215C5E" w:rsidRDefault="00215C5E" w:rsidP="00215C5E">
            <w:pPr>
              <w:pStyle w:val="Tabletext"/>
            </w:pPr>
            <w:r>
              <w:t>Kevin</w:t>
            </w:r>
          </w:p>
        </w:tc>
        <w:tc>
          <w:tcPr>
            <w:tcW w:w="3686" w:type="dxa"/>
          </w:tcPr>
          <w:p w14:paraId="085C52A7" w14:textId="04EAD8B1" w:rsidR="00215C5E" w:rsidRDefault="00215C5E" w:rsidP="00215C5E">
            <w:pPr>
              <w:pStyle w:val="Tabletext"/>
            </w:pPr>
            <w:r>
              <w:t xml:space="preserve">Will work on </w:t>
            </w:r>
            <w:r w:rsidRPr="00215C5E">
              <w:t>Software Test Document</w:t>
            </w:r>
            <w:r>
              <w:t>, will be revised and looked at by the rest of the group</w:t>
            </w:r>
          </w:p>
        </w:tc>
      </w:tr>
      <w:tr w:rsidR="00215C5E" w14:paraId="0F935EE1" w14:textId="77777777" w:rsidTr="005645FF">
        <w:tc>
          <w:tcPr>
            <w:tcW w:w="1384" w:type="dxa"/>
          </w:tcPr>
          <w:p w14:paraId="1861E13E" w14:textId="390493AC" w:rsidR="00215C5E" w:rsidRDefault="00215C5E" w:rsidP="00215C5E">
            <w:pPr>
              <w:pStyle w:val="Tabletext"/>
            </w:pPr>
            <w:r>
              <w:t>WP-</w:t>
            </w:r>
            <w:r>
              <w:t>5</w:t>
            </w:r>
          </w:p>
        </w:tc>
        <w:tc>
          <w:tcPr>
            <w:tcW w:w="2552" w:type="dxa"/>
          </w:tcPr>
          <w:p w14:paraId="7E0AB3BA" w14:textId="01CB9485" w:rsidR="00215C5E" w:rsidRDefault="00215C5E" w:rsidP="00215C5E">
            <w:pPr>
              <w:pStyle w:val="Tabletext"/>
            </w:pPr>
            <w:r w:rsidRPr="00215C5E">
              <w:t>Software Code</w:t>
            </w:r>
          </w:p>
        </w:tc>
        <w:tc>
          <w:tcPr>
            <w:tcW w:w="1842" w:type="dxa"/>
          </w:tcPr>
          <w:p w14:paraId="7B9DED37" w14:textId="4D83B803" w:rsidR="00215C5E" w:rsidRDefault="00215C5E" w:rsidP="00215C5E">
            <w:pPr>
              <w:pStyle w:val="Tabletext"/>
            </w:pPr>
            <w:r w:rsidRPr="002F7EF3">
              <w:t>Amado</w:t>
            </w:r>
            <w:r>
              <w:t>, Orlando, Jennifer</w:t>
            </w:r>
          </w:p>
        </w:tc>
        <w:tc>
          <w:tcPr>
            <w:tcW w:w="3686" w:type="dxa"/>
          </w:tcPr>
          <w:p w14:paraId="74A2408D" w14:textId="232AE2A4" w:rsidR="00215C5E" w:rsidRDefault="00215C5E" w:rsidP="00215C5E">
            <w:pPr>
              <w:pStyle w:val="Tabletext"/>
            </w:pPr>
            <w:r>
              <w:t>Will build and test code and will be revised by the rest of the team as well as the test user in the Software test document</w:t>
            </w:r>
          </w:p>
        </w:tc>
      </w:tr>
    </w:tbl>
    <w:p w14:paraId="5BE75030" w14:textId="61E62278" w:rsidR="005D6CB3" w:rsidRDefault="005D6CB3" w:rsidP="004B6A40">
      <w:pPr>
        <w:pStyle w:val="BodyText"/>
        <w:rPr>
          <w:lang w:val="en-GB"/>
        </w:rPr>
      </w:pPr>
    </w:p>
    <w:p w14:paraId="7952B5D4" w14:textId="59A9037A" w:rsidR="00D454EB" w:rsidRPr="00624B7D" w:rsidRDefault="00D454EB" w:rsidP="00D454EB">
      <w:pPr>
        <w:pStyle w:val="Heading1"/>
      </w:pPr>
      <w:bookmarkStart w:id="39" w:name="_Toc117453232"/>
      <w:r>
        <w:t>Project Deliverables</w:t>
      </w:r>
      <w:bookmarkEnd w:id="39"/>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8080"/>
      </w:tblGrid>
      <w:tr w:rsidR="00D454EB" w14:paraId="2601ACEB" w14:textId="77777777" w:rsidTr="00D454EB">
        <w:tc>
          <w:tcPr>
            <w:tcW w:w="1384" w:type="dxa"/>
          </w:tcPr>
          <w:p w14:paraId="5EED854C" w14:textId="40BCA82D" w:rsidR="00D454EB" w:rsidRDefault="00D454EB" w:rsidP="003678F9">
            <w:pPr>
              <w:pStyle w:val="Tabletext"/>
              <w:jc w:val="center"/>
              <w:rPr>
                <w:b/>
              </w:rPr>
            </w:pPr>
            <w:r>
              <w:rPr>
                <w:b/>
              </w:rPr>
              <w:t>Deliverable Number</w:t>
            </w:r>
          </w:p>
        </w:tc>
        <w:tc>
          <w:tcPr>
            <w:tcW w:w="8080" w:type="dxa"/>
          </w:tcPr>
          <w:p w14:paraId="591FA094" w14:textId="1649F2BC" w:rsidR="00D454EB" w:rsidRDefault="00D454EB" w:rsidP="003678F9">
            <w:pPr>
              <w:pStyle w:val="Tabletext"/>
              <w:jc w:val="center"/>
              <w:rPr>
                <w:b/>
              </w:rPr>
            </w:pPr>
            <w:r>
              <w:rPr>
                <w:b/>
              </w:rPr>
              <w:t>Deliverable Name</w:t>
            </w:r>
          </w:p>
        </w:tc>
      </w:tr>
      <w:tr w:rsidR="00D454EB" w14:paraId="15E0B4D3" w14:textId="77777777" w:rsidTr="00D454EB">
        <w:tc>
          <w:tcPr>
            <w:tcW w:w="1384" w:type="dxa"/>
          </w:tcPr>
          <w:p w14:paraId="295376E2" w14:textId="3D5C8EC0" w:rsidR="00D454EB" w:rsidRDefault="00D454EB" w:rsidP="003678F9">
            <w:pPr>
              <w:pStyle w:val="Tabletext"/>
            </w:pPr>
            <w:r>
              <w:lastRenderedPageBreak/>
              <w:t>D-1</w:t>
            </w:r>
          </w:p>
        </w:tc>
        <w:tc>
          <w:tcPr>
            <w:tcW w:w="8080" w:type="dxa"/>
          </w:tcPr>
          <w:p w14:paraId="020488D5" w14:textId="5FAA50A6" w:rsidR="00D454EB" w:rsidRDefault="0069428A" w:rsidP="003678F9">
            <w:pPr>
              <w:pStyle w:val="Tabletext"/>
            </w:pPr>
            <w:r>
              <w:t>Project Vision Document</w:t>
            </w:r>
          </w:p>
        </w:tc>
      </w:tr>
      <w:tr w:rsidR="00D454EB" w14:paraId="33DA90B2" w14:textId="77777777" w:rsidTr="00D454EB">
        <w:tc>
          <w:tcPr>
            <w:tcW w:w="1384" w:type="dxa"/>
          </w:tcPr>
          <w:p w14:paraId="6885C051" w14:textId="4192BBC9" w:rsidR="00D454EB" w:rsidRDefault="00D454EB" w:rsidP="003678F9">
            <w:pPr>
              <w:pStyle w:val="Tabletext"/>
            </w:pPr>
            <w:r>
              <w:t>D-2</w:t>
            </w:r>
          </w:p>
        </w:tc>
        <w:tc>
          <w:tcPr>
            <w:tcW w:w="8080" w:type="dxa"/>
          </w:tcPr>
          <w:p w14:paraId="6E2FD012" w14:textId="68551F5A" w:rsidR="00D454EB" w:rsidRDefault="0069428A" w:rsidP="003678F9">
            <w:pPr>
              <w:pStyle w:val="Tabletext"/>
            </w:pPr>
            <w:r>
              <w:t>Project Plan</w:t>
            </w:r>
          </w:p>
        </w:tc>
      </w:tr>
      <w:tr w:rsidR="00D454EB" w14:paraId="68903B99" w14:textId="77777777" w:rsidTr="00D454EB">
        <w:tc>
          <w:tcPr>
            <w:tcW w:w="1384" w:type="dxa"/>
          </w:tcPr>
          <w:p w14:paraId="62EDC2B8" w14:textId="4CD2AC6A" w:rsidR="00D454EB" w:rsidRDefault="0069428A" w:rsidP="003678F9">
            <w:pPr>
              <w:pStyle w:val="Tabletext"/>
            </w:pPr>
            <w:r>
              <w:t>D-3</w:t>
            </w:r>
          </w:p>
        </w:tc>
        <w:tc>
          <w:tcPr>
            <w:tcW w:w="8080" w:type="dxa"/>
          </w:tcPr>
          <w:p w14:paraId="565406AD" w14:textId="2152C1F2" w:rsidR="00D454EB" w:rsidRDefault="0069428A" w:rsidP="003678F9">
            <w:pPr>
              <w:pStyle w:val="Tabletext"/>
            </w:pPr>
            <w:r>
              <w:t>Software Requirements Document</w:t>
            </w:r>
          </w:p>
        </w:tc>
      </w:tr>
      <w:tr w:rsidR="00D454EB" w14:paraId="0C64B354" w14:textId="77777777" w:rsidTr="00D454EB">
        <w:tc>
          <w:tcPr>
            <w:tcW w:w="1384" w:type="dxa"/>
          </w:tcPr>
          <w:p w14:paraId="004B4722" w14:textId="6897EBD4" w:rsidR="00D454EB" w:rsidRDefault="0069428A" w:rsidP="003678F9">
            <w:pPr>
              <w:pStyle w:val="Tabletext"/>
            </w:pPr>
            <w:r>
              <w:t>D-4</w:t>
            </w:r>
          </w:p>
        </w:tc>
        <w:tc>
          <w:tcPr>
            <w:tcW w:w="8080" w:type="dxa"/>
          </w:tcPr>
          <w:p w14:paraId="62F4A211" w14:textId="04D143CF" w:rsidR="00D454EB" w:rsidRDefault="0069428A" w:rsidP="003678F9">
            <w:pPr>
              <w:pStyle w:val="Tabletext"/>
            </w:pPr>
            <w:r>
              <w:t>Software Design Document</w:t>
            </w:r>
          </w:p>
        </w:tc>
      </w:tr>
      <w:tr w:rsidR="0069428A" w14:paraId="663AE28D" w14:textId="77777777" w:rsidTr="00D454EB">
        <w:tc>
          <w:tcPr>
            <w:tcW w:w="1384" w:type="dxa"/>
          </w:tcPr>
          <w:p w14:paraId="06D9BD14" w14:textId="37F0BCF9" w:rsidR="0069428A" w:rsidRDefault="0069428A" w:rsidP="003678F9">
            <w:pPr>
              <w:pStyle w:val="Tabletext"/>
            </w:pPr>
            <w:r>
              <w:t>D-5</w:t>
            </w:r>
          </w:p>
        </w:tc>
        <w:tc>
          <w:tcPr>
            <w:tcW w:w="8080" w:type="dxa"/>
          </w:tcPr>
          <w:p w14:paraId="6A374ABB" w14:textId="4B865708" w:rsidR="0069428A" w:rsidRDefault="0069428A" w:rsidP="003678F9">
            <w:pPr>
              <w:pStyle w:val="Tabletext"/>
            </w:pPr>
            <w:r>
              <w:t>Project Code</w:t>
            </w:r>
          </w:p>
        </w:tc>
      </w:tr>
      <w:tr w:rsidR="0069428A" w14:paraId="4EFCEE74" w14:textId="77777777" w:rsidTr="00D454EB">
        <w:tc>
          <w:tcPr>
            <w:tcW w:w="1384" w:type="dxa"/>
          </w:tcPr>
          <w:p w14:paraId="54F5FA32" w14:textId="556940CE" w:rsidR="0069428A" w:rsidRDefault="0069428A" w:rsidP="003678F9">
            <w:pPr>
              <w:pStyle w:val="Tabletext"/>
            </w:pPr>
            <w:r>
              <w:t>D-6</w:t>
            </w:r>
          </w:p>
        </w:tc>
        <w:tc>
          <w:tcPr>
            <w:tcW w:w="8080" w:type="dxa"/>
          </w:tcPr>
          <w:p w14:paraId="7B8C4340" w14:textId="131E6022" w:rsidR="0069428A" w:rsidRDefault="0069428A" w:rsidP="003678F9">
            <w:pPr>
              <w:pStyle w:val="Tabletext"/>
            </w:pPr>
            <w:r>
              <w:t>Software Test Document</w:t>
            </w:r>
          </w:p>
        </w:tc>
      </w:tr>
      <w:tr w:rsidR="0069428A" w14:paraId="4A1ABDC4" w14:textId="77777777" w:rsidTr="00D454EB">
        <w:tc>
          <w:tcPr>
            <w:tcW w:w="1384" w:type="dxa"/>
          </w:tcPr>
          <w:p w14:paraId="634AEDC1" w14:textId="7A16A3B5" w:rsidR="0069428A" w:rsidRDefault="0069428A" w:rsidP="0069428A">
            <w:pPr>
              <w:pStyle w:val="Tabletext"/>
            </w:pPr>
            <w:r>
              <w:t>D-7</w:t>
            </w:r>
          </w:p>
        </w:tc>
        <w:tc>
          <w:tcPr>
            <w:tcW w:w="8080" w:type="dxa"/>
          </w:tcPr>
          <w:p w14:paraId="4C8FF79A" w14:textId="14F7E582" w:rsidR="0069428A" w:rsidRDefault="0069428A" w:rsidP="0069428A">
            <w:pPr>
              <w:pStyle w:val="Tabletext"/>
            </w:pPr>
            <w:r>
              <w:t>Software Requirements Document 2.0</w:t>
            </w:r>
          </w:p>
        </w:tc>
      </w:tr>
      <w:tr w:rsidR="0069428A" w14:paraId="6BBB6AC7" w14:textId="77777777" w:rsidTr="00D454EB">
        <w:tc>
          <w:tcPr>
            <w:tcW w:w="1384" w:type="dxa"/>
          </w:tcPr>
          <w:p w14:paraId="41B24860" w14:textId="1C2B4A60" w:rsidR="0069428A" w:rsidRDefault="0069428A" w:rsidP="0069428A">
            <w:pPr>
              <w:pStyle w:val="Tabletext"/>
            </w:pPr>
            <w:r>
              <w:t>D-8</w:t>
            </w:r>
          </w:p>
        </w:tc>
        <w:tc>
          <w:tcPr>
            <w:tcW w:w="8080" w:type="dxa"/>
          </w:tcPr>
          <w:p w14:paraId="6F8F68FB" w14:textId="116E8E9A" w:rsidR="0069428A" w:rsidRDefault="0069428A" w:rsidP="0069428A">
            <w:pPr>
              <w:pStyle w:val="Tabletext"/>
            </w:pPr>
            <w:r>
              <w:t>Software Design Document 2.0</w:t>
            </w:r>
          </w:p>
        </w:tc>
      </w:tr>
      <w:tr w:rsidR="0069428A" w14:paraId="2B477E7E" w14:textId="77777777" w:rsidTr="00D454EB">
        <w:tc>
          <w:tcPr>
            <w:tcW w:w="1384" w:type="dxa"/>
          </w:tcPr>
          <w:p w14:paraId="686466E4" w14:textId="43D9FA99" w:rsidR="0069428A" w:rsidRDefault="0069428A" w:rsidP="0069428A">
            <w:pPr>
              <w:pStyle w:val="Tabletext"/>
            </w:pPr>
            <w:r>
              <w:t>D-9</w:t>
            </w:r>
          </w:p>
        </w:tc>
        <w:tc>
          <w:tcPr>
            <w:tcW w:w="8080" w:type="dxa"/>
          </w:tcPr>
          <w:p w14:paraId="6ECC362E" w14:textId="1CA648B6" w:rsidR="0069428A" w:rsidRDefault="0069428A" w:rsidP="0069428A">
            <w:pPr>
              <w:pStyle w:val="Tabletext"/>
            </w:pPr>
            <w:r>
              <w:t>Project Code 2.0</w:t>
            </w:r>
          </w:p>
        </w:tc>
      </w:tr>
      <w:tr w:rsidR="0069428A" w14:paraId="04BE47D0" w14:textId="77777777" w:rsidTr="00D454EB">
        <w:tc>
          <w:tcPr>
            <w:tcW w:w="1384" w:type="dxa"/>
          </w:tcPr>
          <w:p w14:paraId="29211E5C" w14:textId="7EDE84A0" w:rsidR="0069428A" w:rsidRDefault="0069428A" w:rsidP="0069428A">
            <w:pPr>
              <w:pStyle w:val="Tabletext"/>
            </w:pPr>
            <w:r>
              <w:t>D-10</w:t>
            </w:r>
          </w:p>
        </w:tc>
        <w:tc>
          <w:tcPr>
            <w:tcW w:w="8080" w:type="dxa"/>
          </w:tcPr>
          <w:p w14:paraId="769672C8" w14:textId="1672B735" w:rsidR="0069428A" w:rsidRDefault="0069428A" w:rsidP="0069428A">
            <w:pPr>
              <w:pStyle w:val="Tabletext"/>
            </w:pPr>
            <w:r>
              <w:t>Software Test Document 2.0</w:t>
            </w:r>
          </w:p>
        </w:tc>
      </w:tr>
    </w:tbl>
    <w:p w14:paraId="72C54F51" w14:textId="663DFC66" w:rsidR="00640F8B" w:rsidRDefault="00640F8B" w:rsidP="00640F8B">
      <w:pPr>
        <w:pStyle w:val="Heading1"/>
      </w:pPr>
      <w:bookmarkStart w:id="40" w:name="_Toc117453233"/>
      <w:r>
        <w:t>Project Risks</w:t>
      </w:r>
      <w:bookmarkEnd w:id="40"/>
    </w:p>
    <w:p w14:paraId="1680C925" w14:textId="7523C79E" w:rsidR="00640F8B" w:rsidRDefault="00640F8B" w:rsidP="00640F8B">
      <w:pPr>
        <w:pStyle w:val="InfoBlue"/>
        <w:rPr>
          <w:lang w:val="en-GB"/>
        </w:rPr>
      </w:pPr>
      <w:r>
        <w:t>[</w:t>
      </w:r>
      <w:r>
        <w:rPr>
          <w:lang w:val="en-GB"/>
        </w:rPr>
        <w:t xml:space="preserve">List the </w:t>
      </w:r>
      <w:r w:rsidR="005645FF">
        <w:rPr>
          <w:lang w:val="en-GB"/>
        </w:rPr>
        <w:t>project risk</w:t>
      </w:r>
      <w:r>
        <w:rPr>
          <w:lang w:val="en-GB"/>
        </w:rPr>
        <w:t xml:space="preserve"> here.]</w:t>
      </w:r>
    </w:p>
    <w:p w14:paraId="35DD7625" w14:textId="16765B58" w:rsidR="005645FF" w:rsidRDefault="005645FF" w:rsidP="005645FF">
      <w:pPr>
        <w:pStyle w:val="InfoBlue"/>
        <w:rPr>
          <w:lang w:val="en-GB"/>
        </w:rPr>
      </w:pPr>
      <w:r>
        <w:t>[</w:t>
      </w:r>
      <w:r>
        <w:rPr>
          <w:lang w:val="en-GB"/>
        </w:rPr>
        <w:t>Risk Severity: High (3) – Medium (2) – Low (1) ]</w:t>
      </w:r>
    </w:p>
    <w:p w14:paraId="0A1FB8B9" w14:textId="644EE102" w:rsidR="005645FF" w:rsidRDefault="005645FF" w:rsidP="005645FF">
      <w:pPr>
        <w:pStyle w:val="InfoBlue"/>
        <w:rPr>
          <w:lang w:val="en-GB"/>
        </w:rPr>
      </w:pPr>
      <w:r>
        <w:t>[</w:t>
      </w:r>
      <w:r>
        <w:rPr>
          <w:lang w:val="en-GB"/>
        </w:rPr>
        <w:t>Risk Probability: High (3) – Medium (2) – Low (1) ]</w:t>
      </w:r>
    </w:p>
    <w:p w14:paraId="72E981E6" w14:textId="77777777" w:rsidR="005645FF" w:rsidRDefault="005645FF" w:rsidP="005645FF">
      <w:pPr>
        <w:pStyle w:val="InfoBlue"/>
        <w:rPr>
          <w:lang w:val="en-GB"/>
        </w:rPr>
      </w:pPr>
      <w:r>
        <w:t>[</w:t>
      </w:r>
      <w:r>
        <w:rPr>
          <w:lang w:val="en-GB"/>
        </w:rPr>
        <w:t xml:space="preserve">Risk Level is the multiplication of severity and probability. </w:t>
      </w:r>
    </w:p>
    <w:p w14:paraId="00DF7742" w14:textId="77777777" w:rsidR="005645FF" w:rsidRDefault="005645FF" w:rsidP="005645FF">
      <w:pPr>
        <w:pStyle w:val="InfoBlue"/>
        <w:rPr>
          <w:lang w:val="en-GB"/>
        </w:rPr>
      </w:pPr>
      <w:r>
        <w:rPr>
          <w:lang w:val="en-GB"/>
        </w:rPr>
        <w:t xml:space="preserve">Risk Level= Severity * Probability </w:t>
      </w:r>
    </w:p>
    <w:p w14:paraId="3E23D3CD" w14:textId="77777777" w:rsidR="005645FF" w:rsidRDefault="005645FF" w:rsidP="005645FF">
      <w:pPr>
        <w:pStyle w:val="InfoBlue"/>
        <w:rPr>
          <w:lang w:val="en-GB"/>
        </w:rPr>
      </w:pPr>
      <w:r>
        <w:rPr>
          <w:lang w:val="en-GB"/>
        </w:rPr>
        <w:t xml:space="preserve">Example= High (3) * Medium (2) = 6, </w:t>
      </w:r>
    </w:p>
    <w:p w14:paraId="13441DF7" w14:textId="17EEC5B8" w:rsidR="005645FF" w:rsidRDefault="005645FF" w:rsidP="005645FF">
      <w:pPr>
        <w:pStyle w:val="InfoBlue"/>
        <w:rPr>
          <w:lang w:val="en-GB"/>
        </w:rPr>
      </w:pPr>
      <w:r>
        <w:rPr>
          <w:lang w:val="en-GB"/>
        </w:rPr>
        <w:t>Another Example = Low (1) * High (3) = 3 ]</w:t>
      </w:r>
    </w:p>
    <w:p w14:paraId="78ADF0CE" w14:textId="52021B48" w:rsidR="005645FF" w:rsidRPr="005645FF" w:rsidRDefault="005645FF" w:rsidP="005645FF">
      <w:pPr>
        <w:pStyle w:val="BodyText"/>
        <w:rPr>
          <w:lang w:val="en-GB"/>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3969"/>
        <w:gridCol w:w="4111"/>
      </w:tblGrid>
      <w:tr w:rsidR="005645FF" w14:paraId="0191E67D" w14:textId="77777777" w:rsidTr="005645FF">
        <w:tc>
          <w:tcPr>
            <w:tcW w:w="1384" w:type="dxa"/>
          </w:tcPr>
          <w:p w14:paraId="3AF109B3" w14:textId="195ACD49" w:rsidR="005645FF" w:rsidRDefault="005645FF" w:rsidP="003678F9">
            <w:pPr>
              <w:pStyle w:val="Tabletext"/>
              <w:jc w:val="center"/>
              <w:rPr>
                <w:b/>
              </w:rPr>
            </w:pPr>
            <w:r>
              <w:rPr>
                <w:b/>
              </w:rPr>
              <w:t>Risk Number</w:t>
            </w:r>
          </w:p>
        </w:tc>
        <w:tc>
          <w:tcPr>
            <w:tcW w:w="3969" w:type="dxa"/>
          </w:tcPr>
          <w:p w14:paraId="4C0DDACA" w14:textId="4A3C6D82" w:rsidR="005645FF" w:rsidRDefault="005645FF" w:rsidP="003678F9">
            <w:pPr>
              <w:pStyle w:val="Tabletext"/>
              <w:jc w:val="center"/>
              <w:rPr>
                <w:b/>
              </w:rPr>
            </w:pPr>
            <w:r>
              <w:rPr>
                <w:b/>
              </w:rPr>
              <w:t>Risk</w:t>
            </w:r>
          </w:p>
        </w:tc>
        <w:tc>
          <w:tcPr>
            <w:tcW w:w="4111" w:type="dxa"/>
          </w:tcPr>
          <w:p w14:paraId="4A8F4B27" w14:textId="3FD97EB2" w:rsidR="005645FF" w:rsidRDefault="005645FF" w:rsidP="003678F9">
            <w:pPr>
              <w:pStyle w:val="Tabletext"/>
              <w:jc w:val="center"/>
              <w:rPr>
                <w:b/>
              </w:rPr>
            </w:pPr>
            <w:r>
              <w:rPr>
                <w:b/>
              </w:rPr>
              <w:t>Risk Reduction Approach</w:t>
            </w:r>
          </w:p>
        </w:tc>
      </w:tr>
      <w:tr w:rsidR="005645FF" w14:paraId="17620096" w14:textId="77777777" w:rsidTr="005645FF">
        <w:tc>
          <w:tcPr>
            <w:tcW w:w="1384" w:type="dxa"/>
          </w:tcPr>
          <w:p w14:paraId="5543F94A" w14:textId="1C0F60D9" w:rsidR="005645FF" w:rsidRDefault="005645FF" w:rsidP="003678F9">
            <w:pPr>
              <w:pStyle w:val="Tabletext"/>
            </w:pPr>
            <w:r>
              <w:t>R-1</w:t>
            </w:r>
          </w:p>
        </w:tc>
        <w:tc>
          <w:tcPr>
            <w:tcW w:w="3969" w:type="dxa"/>
          </w:tcPr>
          <w:p w14:paraId="2BBF6859" w14:textId="7B179CAB" w:rsidR="005645FF" w:rsidRDefault="008F24E4" w:rsidP="003678F9">
            <w:pPr>
              <w:pStyle w:val="Tabletext"/>
            </w:pPr>
            <w:r>
              <w:t>Websites do not like us using there streaming services as the backbone to our website.</w:t>
            </w:r>
          </w:p>
        </w:tc>
        <w:tc>
          <w:tcPr>
            <w:tcW w:w="4111" w:type="dxa"/>
          </w:tcPr>
          <w:p w14:paraId="6912E2D0" w14:textId="45F22876" w:rsidR="005645FF" w:rsidRDefault="008F24E4" w:rsidP="003678F9">
            <w:pPr>
              <w:pStyle w:val="Tabletext"/>
            </w:pPr>
            <w:r>
              <w:t>Make sure to read and follow TOS on websites we are using and do not break their rules</w:t>
            </w:r>
          </w:p>
        </w:tc>
      </w:tr>
      <w:tr w:rsidR="005645FF" w14:paraId="64A099EE" w14:textId="77777777" w:rsidTr="005645FF">
        <w:tc>
          <w:tcPr>
            <w:tcW w:w="1384" w:type="dxa"/>
          </w:tcPr>
          <w:p w14:paraId="25BD2AAC" w14:textId="0CBC109E" w:rsidR="005645FF" w:rsidRDefault="005645FF" w:rsidP="003678F9">
            <w:pPr>
              <w:pStyle w:val="Tabletext"/>
            </w:pPr>
            <w:r>
              <w:t>R-2</w:t>
            </w:r>
          </w:p>
        </w:tc>
        <w:tc>
          <w:tcPr>
            <w:tcW w:w="3969" w:type="dxa"/>
          </w:tcPr>
          <w:p w14:paraId="651ADA74" w14:textId="12841ECE" w:rsidR="005645FF" w:rsidRDefault="008F24E4" w:rsidP="003678F9">
            <w:pPr>
              <w:pStyle w:val="Tabletext"/>
            </w:pPr>
            <w:r>
              <w:t>Music websites stop allowing embedding on other websites</w:t>
            </w:r>
          </w:p>
        </w:tc>
        <w:tc>
          <w:tcPr>
            <w:tcW w:w="4111" w:type="dxa"/>
          </w:tcPr>
          <w:p w14:paraId="523B8967" w14:textId="3C402595" w:rsidR="005645FF" w:rsidRDefault="008F24E4" w:rsidP="003678F9">
            <w:pPr>
              <w:pStyle w:val="Tabletext"/>
            </w:pPr>
            <w:r>
              <w:t>Talk with the steaming sites</w:t>
            </w:r>
          </w:p>
        </w:tc>
      </w:tr>
      <w:tr w:rsidR="005645FF" w14:paraId="72D1C905" w14:textId="77777777" w:rsidTr="005645FF">
        <w:tc>
          <w:tcPr>
            <w:tcW w:w="1384" w:type="dxa"/>
          </w:tcPr>
          <w:p w14:paraId="003E23B8" w14:textId="2BF6D668" w:rsidR="005645FF" w:rsidRDefault="008F24E4" w:rsidP="003678F9">
            <w:pPr>
              <w:pStyle w:val="Tabletext"/>
            </w:pPr>
            <w:r>
              <w:t>R-3</w:t>
            </w:r>
          </w:p>
        </w:tc>
        <w:tc>
          <w:tcPr>
            <w:tcW w:w="3969" w:type="dxa"/>
          </w:tcPr>
          <w:p w14:paraId="6AECFEAA" w14:textId="38B64EFA" w:rsidR="005645FF" w:rsidRDefault="008F24E4" w:rsidP="003678F9">
            <w:pPr>
              <w:pStyle w:val="Tabletext"/>
            </w:pPr>
            <w:r>
              <w:t>Websites update their embedding, causing ours to no longer work/break</w:t>
            </w:r>
          </w:p>
        </w:tc>
        <w:tc>
          <w:tcPr>
            <w:tcW w:w="4111" w:type="dxa"/>
          </w:tcPr>
          <w:p w14:paraId="20F2C223" w14:textId="73F6C1B8" w:rsidR="005645FF" w:rsidRDefault="008F24E4" w:rsidP="003678F9">
            <w:pPr>
              <w:pStyle w:val="Tabletext"/>
            </w:pPr>
            <w:r>
              <w:t>Try and keep track of updates before they happen within the streaming services, we utilize</w:t>
            </w:r>
          </w:p>
        </w:tc>
      </w:tr>
      <w:tr w:rsidR="005645FF" w14:paraId="1A0324FA" w14:textId="77777777" w:rsidTr="005645FF">
        <w:tc>
          <w:tcPr>
            <w:tcW w:w="1384" w:type="dxa"/>
          </w:tcPr>
          <w:p w14:paraId="7519AC4A" w14:textId="77777777" w:rsidR="005645FF" w:rsidRDefault="005645FF" w:rsidP="003678F9">
            <w:pPr>
              <w:pStyle w:val="Tabletext"/>
            </w:pPr>
          </w:p>
        </w:tc>
        <w:tc>
          <w:tcPr>
            <w:tcW w:w="3969" w:type="dxa"/>
          </w:tcPr>
          <w:p w14:paraId="74F38D3D" w14:textId="77777777" w:rsidR="005645FF" w:rsidRDefault="005645FF" w:rsidP="003678F9">
            <w:pPr>
              <w:pStyle w:val="Tabletext"/>
            </w:pPr>
          </w:p>
        </w:tc>
        <w:tc>
          <w:tcPr>
            <w:tcW w:w="4111" w:type="dxa"/>
          </w:tcPr>
          <w:p w14:paraId="3E7E4ED4" w14:textId="77777777" w:rsidR="005645FF" w:rsidRDefault="005645FF" w:rsidP="003678F9">
            <w:pPr>
              <w:pStyle w:val="Tabletext"/>
            </w:pPr>
          </w:p>
        </w:tc>
      </w:tr>
    </w:tbl>
    <w:p w14:paraId="6E4A7ED8" w14:textId="77777777" w:rsidR="00640F8B" w:rsidRPr="00640F8B" w:rsidRDefault="00640F8B" w:rsidP="00640F8B">
      <w:pPr>
        <w:pStyle w:val="BodyText"/>
        <w:rPr>
          <w:lang w:val="en-GB"/>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835"/>
        <w:gridCol w:w="2977"/>
        <w:gridCol w:w="2268"/>
      </w:tblGrid>
      <w:tr w:rsidR="005645FF" w14:paraId="7FD450D3" w14:textId="77777777" w:rsidTr="005645FF">
        <w:tc>
          <w:tcPr>
            <w:tcW w:w="1384" w:type="dxa"/>
          </w:tcPr>
          <w:p w14:paraId="153F1730" w14:textId="2F8A9DFB" w:rsidR="005645FF" w:rsidRDefault="005645FF" w:rsidP="005645FF">
            <w:pPr>
              <w:pStyle w:val="Tabletext"/>
              <w:jc w:val="center"/>
              <w:rPr>
                <w:b/>
              </w:rPr>
            </w:pPr>
            <w:r>
              <w:rPr>
                <w:b/>
              </w:rPr>
              <w:t>Risk Priority</w:t>
            </w:r>
          </w:p>
        </w:tc>
        <w:tc>
          <w:tcPr>
            <w:tcW w:w="2835" w:type="dxa"/>
          </w:tcPr>
          <w:p w14:paraId="30693C18" w14:textId="3B0B967C" w:rsidR="005645FF" w:rsidRDefault="005645FF" w:rsidP="005645FF">
            <w:pPr>
              <w:pStyle w:val="Tabletext"/>
              <w:jc w:val="center"/>
              <w:rPr>
                <w:b/>
              </w:rPr>
            </w:pPr>
            <w:r>
              <w:rPr>
                <w:b/>
              </w:rPr>
              <w:t>Severity</w:t>
            </w:r>
          </w:p>
        </w:tc>
        <w:tc>
          <w:tcPr>
            <w:tcW w:w="2977" w:type="dxa"/>
          </w:tcPr>
          <w:p w14:paraId="50332C46" w14:textId="702CBB85" w:rsidR="005645FF" w:rsidRDefault="005645FF" w:rsidP="005645FF">
            <w:pPr>
              <w:pStyle w:val="Tabletext"/>
              <w:jc w:val="center"/>
              <w:rPr>
                <w:b/>
              </w:rPr>
            </w:pPr>
            <w:r>
              <w:rPr>
                <w:b/>
              </w:rPr>
              <w:t>Probability</w:t>
            </w:r>
          </w:p>
        </w:tc>
        <w:tc>
          <w:tcPr>
            <w:tcW w:w="2268" w:type="dxa"/>
          </w:tcPr>
          <w:p w14:paraId="5636652D" w14:textId="50126CA8" w:rsidR="005645FF" w:rsidRDefault="005645FF" w:rsidP="005645FF">
            <w:pPr>
              <w:pStyle w:val="Tabletext"/>
              <w:jc w:val="center"/>
              <w:rPr>
                <w:b/>
              </w:rPr>
            </w:pPr>
            <w:r>
              <w:rPr>
                <w:b/>
              </w:rPr>
              <w:t>Risk Level</w:t>
            </w:r>
          </w:p>
        </w:tc>
      </w:tr>
      <w:tr w:rsidR="005645FF" w14:paraId="62019EE6" w14:textId="77777777" w:rsidTr="005645FF">
        <w:tc>
          <w:tcPr>
            <w:tcW w:w="1384" w:type="dxa"/>
          </w:tcPr>
          <w:p w14:paraId="0F2DBAEC" w14:textId="37204C1A" w:rsidR="005645FF" w:rsidRDefault="005645FF" w:rsidP="003678F9">
            <w:pPr>
              <w:pStyle w:val="Tabletext"/>
            </w:pPr>
            <w:r>
              <w:t>R-</w:t>
            </w:r>
            <w:r w:rsidR="008F24E4">
              <w:t>1</w:t>
            </w:r>
          </w:p>
        </w:tc>
        <w:tc>
          <w:tcPr>
            <w:tcW w:w="2835" w:type="dxa"/>
          </w:tcPr>
          <w:p w14:paraId="6868A468" w14:textId="4A57FDE7" w:rsidR="005645FF" w:rsidRDefault="005645FF" w:rsidP="003678F9">
            <w:pPr>
              <w:pStyle w:val="Tabletext"/>
            </w:pPr>
            <w:r>
              <w:t xml:space="preserve">High (3) </w:t>
            </w:r>
          </w:p>
        </w:tc>
        <w:tc>
          <w:tcPr>
            <w:tcW w:w="2977" w:type="dxa"/>
          </w:tcPr>
          <w:p w14:paraId="11781E39" w14:textId="331F3324" w:rsidR="005645FF" w:rsidRDefault="005645FF" w:rsidP="003678F9">
            <w:pPr>
              <w:pStyle w:val="Tabletext"/>
            </w:pPr>
            <w:r>
              <w:t>High (</w:t>
            </w:r>
            <w:r w:rsidR="008F24E4">
              <w:t>1</w:t>
            </w:r>
            <w:r>
              <w:t>)</w:t>
            </w:r>
          </w:p>
        </w:tc>
        <w:tc>
          <w:tcPr>
            <w:tcW w:w="2268" w:type="dxa"/>
          </w:tcPr>
          <w:p w14:paraId="482C2E86" w14:textId="050DE833" w:rsidR="005645FF" w:rsidRDefault="008F24E4" w:rsidP="008F24E4">
            <w:pPr>
              <w:pStyle w:val="Tabletext"/>
              <w:tabs>
                <w:tab w:val="center" w:pos="1026"/>
              </w:tabs>
            </w:pPr>
            <w:r>
              <w:t>3</w:t>
            </w:r>
          </w:p>
        </w:tc>
      </w:tr>
      <w:tr w:rsidR="005645FF" w14:paraId="0BB029EF" w14:textId="77777777" w:rsidTr="005645FF">
        <w:tc>
          <w:tcPr>
            <w:tcW w:w="1384" w:type="dxa"/>
          </w:tcPr>
          <w:p w14:paraId="7339BDAF" w14:textId="3D97D861" w:rsidR="005645FF" w:rsidRDefault="005645FF" w:rsidP="003678F9">
            <w:pPr>
              <w:pStyle w:val="Tabletext"/>
            </w:pPr>
            <w:r>
              <w:t>R-</w:t>
            </w:r>
            <w:r w:rsidR="008F24E4">
              <w:t>2</w:t>
            </w:r>
          </w:p>
        </w:tc>
        <w:tc>
          <w:tcPr>
            <w:tcW w:w="2835" w:type="dxa"/>
          </w:tcPr>
          <w:p w14:paraId="092EE481" w14:textId="61D79A93" w:rsidR="005645FF" w:rsidRDefault="008F24E4" w:rsidP="003678F9">
            <w:pPr>
              <w:pStyle w:val="Tabletext"/>
            </w:pPr>
            <w:r>
              <w:t>High</w:t>
            </w:r>
            <w:r w:rsidR="005645FF">
              <w:t xml:space="preserve"> (</w:t>
            </w:r>
            <w:r>
              <w:t>3</w:t>
            </w:r>
            <w:r w:rsidR="005645FF">
              <w:t>)</w:t>
            </w:r>
          </w:p>
        </w:tc>
        <w:tc>
          <w:tcPr>
            <w:tcW w:w="2977" w:type="dxa"/>
          </w:tcPr>
          <w:p w14:paraId="6700DB23" w14:textId="5BDC3870" w:rsidR="005645FF" w:rsidRDefault="005645FF" w:rsidP="003678F9">
            <w:pPr>
              <w:pStyle w:val="Tabletext"/>
            </w:pPr>
            <w:r>
              <w:t>High (</w:t>
            </w:r>
            <w:r w:rsidR="008F24E4">
              <w:t>1</w:t>
            </w:r>
            <w:r>
              <w:t>)</w:t>
            </w:r>
          </w:p>
        </w:tc>
        <w:tc>
          <w:tcPr>
            <w:tcW w:w="2268" w:type="dxa"/>
          </w:tcPr>
          <w:p w14:paraId="26E3C959" w14:textId="5781869A" w:rsidR="005645FF" w:rsidRDefault="008F24E4" w:rsidP="003678F9">
            <w:pPr>
              <w:pStyle w:val="Tabletext"/>
            </w:pPr>
            <w:r>
              <w:t>3</w:t>
            </w:r>
          </w:p>
        </w:tc>
      </w:tr>
      <w:tr w:rsidR="005645FF" w14:paraId="7CADA7F5" w14:textId="77777777" w:rsidTr="005645FF">
        <w:tc>
          <w:tcPr>
            <w:tcW w:w="1384" w:type="dxa"/>
          </w:tcPr>
          <w:p w14:paraId="00457E0F" w14:textId="20BEFE76" w:rsidR="005645FF" w:rsidRDefault="005645FF" w:rsidP="003678F9">
            <w:pPr>
              <w:pStyle w:val="Tabletext"/>
            </w:pPr>
            <w:r>
              <w:t>R-</w:t>
            </w:r>
            <w:r w:rsidR="008F24E4">
              <w:t>3</w:t>
            </w:r>
          </w:p>
        </w:tc>
        <w:tc>
          <w:tcPr>
            <w:tcW w:w="2835" w:type="dxa"/>
          </w:tcPr>
          <w:p w14:paraId="0501BCD3" w14:textId="0DA7C045" w:rsidR="005645FF" w:rsidRDefault="008F24E4" w:rsidP="003678F9">
            <w:pPr>
              <w:pStyle w:val="Tabletext"/>
            </w:pPr>
            <w:r>
              <w:t xml:space="preserve">High </w:t>
            </w:r>
            <w:r w:rsidR="005645FF">
              <w:t>(</w:t>
            </w:r>
            <w:r>
              <w:t>3</w:t>
            </w:r>
            <w:r w:rsidR="005645FF">
              <w:t>)</w:t>
            </w:r>
          </w:p>
        </w:tc>
        <w:tc>
          <w:tcPr>
            <w:tcW w:w="2977" w:type="dxa"/>
          </w:tcPr>
          <w:p w14:paraId="2EB5A70C" w14:textId="063E3902" w:rsidR="005645FF" w:rsidRDefault="008F24E4" w:rsidP="003678F9">
            <w:pPr>
              <w:pStyle w:val="Tabletext"/>
            </w:pPr>
            <w:r>
              <w:t>Medium</w:t>
            </w:r>
            <w:r w:rsidR="005645FF">
              <w:t xml:space="preserve"> (</w:t>
            </w:r>
            <w:r>
              <w:t>2</w:t>
            </w:r>
            <w:r w:rsidR="005645FF">
              <w:t>)</w:t>
            </w:r>
          </w:p>
        </w:tc>
        <w:tc>
          <w:tcPr>
            <w:tcW w:w="2268" w:type="dxa"/>
          </w:tcPr>
          <w:p w14:paraId="09D648A5" w14:textId="351739EE" w:rsidR="005645FF" w:rsidRDefault="008F24E4" w:rsidP="008F24E4">
            <w:pPr>
              <w:pStyle w:val="Tabletext"/>
              <w:tabs>
                <w:tab w:val="center" w:pos="1026"/>
              </w:tabs>
            </w:pPr>
            <w:r>
              <w:t>6</w:t>
            </w:r>
          </w:p>
        </w:tc>
      </w:tr>
      <w:tr w:rsidR="005645FF" w14:paraId="3E07B496" w14:textId="77777777" w:rsidTr="005645FF">
        <w:tc>
          <w:tcPr>
            <w:tcW w:w="1384" w:type="dxa"/>
          </w:tcPr>
          <w:p w14:paraId="2D116B89" w14:textId="77777777" w:rsidR="005645FF" w:rsidRDefault="005645FF" w:rsidP="003678F9">
            <w:pPr>
              <w:pStyle w:val="Tabletext"/>
            </w:pPr>
          </w:p>
        </w:tc>
        <w:tc>
          <w:tcPr>
            <w:tcW w:w="2835" w:type="dxa"/>
          </w:tcPr>
          <w:p w14:paraId="10573CDE" w14:textId="77777777" w:rsidR="005645FF" w:rsidRDefault="005645FF" w:rsidP="003678F9">
            <w:pPr>
              <w:pStyle w:val="Tabletext"/>
            </w:pPr>
          </w:p>
        </w:tc>
        <w:tc>
          <w:tcPr>
            <w:tcW w:w="2977" w:type="dxa"/>
          </w:tcPr>
          <w:p w14:paraId="7DC6B8CE" w14:textId="77777777" w:rsidR="005645FF" w:rsidRDefault="005645FF" w:rsidP="003678F9">
            <w:pPr>
              <w:pStyle w:val="Tabletext"/>
            </w:pPr>
          </w:p>
        </w:tc>
        <w:tc>
          <w:tcPr>
            <w:tcW w:w="2268" w:type="dxa"/>
          </w:tcPr>
          <w:p w14:paraId="4BACC4D3" w14:textId="77777777" w:rsidR="005645FF" w:rsidRDefault="005645FF" w:rsidP="003678F9">
            <w:pPr>
              <w:pStyle w:val="Tabletext"/>
            </w:pPr>
          </w:p>
        </w:tc>
      </w:tr>
    </w:tbl>
    <w:p w14:paraId="2207CE10" w14:textId="2078F8CE" w:rsidR="00A50C2C" w:rsidRDefault="00A50C2C" w:rsidP="004B6A40">
      <w:pPr>
        <w:pStyle w:val="BodyText"/>
        <w:rPr>
          <w:lang w:val="en-GB"/>
        </w:rPr>
      </w:pPr>
    </w:p>
    <w:p w14:paraId="5BEDCB21" w14:textId="4C969817" w:rsidR="00A50C2C" w:rsidRDefault="00A50C2C" w:rsidP="004B6A40">
      <w:pPr>
        <w:pStyle w:val="BodyText"/>
        <w:rPr>
          <w:lang w:val="en-GB"/>
        </w:rPr>
      </w:pPr>
    </w:p>
    <w:p w14:paraId="485581CC" w14:textId="136147FA" w:rsidR="00A50C2C" w:rsidRDefault="00A50C2C">
      <w:pPr>
        <w:widowControl/>
        <w:spacing w:line="240" w:lineRule="auto"/>
        <w:rPr>
          <w:lang w:val="en-GB"/>
        </w:rPr>
      </w:pPr>
      <w:r>
        <w:rPr>
          <w:lang w:val="en-GB"/>
        </w:rPr>
        <w:lastRenderedPageBreak/>
        <w:br w:type="page"/>
      </w:r>
    </w:p>
    <w:p w14:paraId="161305A2" w14:textId="432C9291" w:rsidR="00A50C2C" w:rsidRDefault="00A50C2C" w:rsidP="00A50C2C">
      <w:pPr>
        <w:pStyle w:val="Heading1"/>
        <w:rPr>
          <w:lang w:val="en-GB"/>
        </w:rPr>
      </w:pPr>
      <w:bookmarkStart w:id="41" w:name="_Toc117453234"/>
      <w:r>
        <w:rPr>
          <w:lang w:val="en-GB"/>
        </w:rPr>
        <w:lastRenderedPageBreak/>
        <w:t xml:space="preserve">Appendix A – </w:t>
      </w:r>
      <w:r>
        <w:t>Definitions, Acronyms, and Abbreviations</w:t>
      </w:r>
      <w:bookmarkEnd w:id="41"/>
    </w:p>
    <w:p w14:paraId="44161D59" w14:textId="77777777" w:rsidR="00A50C2C" w:rsidRPr="00A50C2C" w:rsidRDefault="00A50C2C" w:rsidP="00A50C2C">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A50C2C" w14:paraId="05F86C88" w14:textId="77777777" w:rsidTr="003678F9">
        <w:tc>
          <w:tcPr>
            <w:tcW w:w="2304" w:type="dxa"/>
          </w:tcPr>
          <w:p w14:paraId="128872C1" w14:textId="77777777" w:rsidR="00A50C2C" w:rsidRDefault="00A50C2C" w:rsidP="003678F9">
            <w:pPr>
              <w:pStyle w:val="Tabletext"/>
              <w:jc w:val="center"/>
              <w:rPr>
                <w:b/>
              </w:rPr>
            </w:pPr>
            <w:r>
              <w:rPr>
                <w:b/>
              </w:rPr>
              <w:t>Term</w:t>
            </w:r>
          </w:p>
        </w:tc>
        <w:tc>
          <w:tcPr>
            <w:tcW w:w="2340" w:type="dxa"/>
          </w:tcPr>
          <w:p w14:paraId="17A708D8" w14:textId="77777777" w:rsidR="00A50C2C" w:rsidRDefault="00A50C2C" w:rsidP="003678F9">
            <w:pPr>
              <w:pStyle w:val="Tabletext"/>
              <w:jc w:val="center"/>
              <w:rPr>
                <w:b/>
              </w:rPr>
            </w:pPr>
            <w:r>
              <w:rPr>
                <w:b/>
              </w:rPr>
              <w:t>Abbreviation / Acronym</w:t>
            </w:r>
          </w:p>
        </w:tc>
        <w:tc>
          <w:tcPr>
            <w:tcW w:w="4820" w:type="dxa"/>
          </w:tcPr>
          <w:p w14:paraId="7E0AF8D1" w14:textId="77777777" w:rsidR="00A50C2C" w:rsidRDefault="00A50C2C" w:rsidP="003678F9">
            <w:pPr>
              <w:pStyle w:val="Tabletext"/>
              <w:jc w:val="center"/>
              <w:rPr>
                <w:b/>
              </w:rPr>
            </w:pPr>
            <w:r>
              <w:rPr>
                <w:b/>
              </w:rPr>
              <w:t>Definition</w:t>
            </w:r>
          </w:p>
        </w:tc>
      </w:tr>
      <w:tr w:rsidR="00A50C2C" w14:paraId="36DD76A7" w14:textId="77777777" w:rsidTr="003678F9">
        <w:tc>
          <w:tcPr>
            <w:tcW w:w="2304" w:type="dxa"/>
          </w:tcPr>
          <w:p w14:paraId="26684199" w14:textId="77777777" w:rsidR="00A50C2C" w:rsidRDefault="00A50C2C" w:rsidP="003678F9">
            <w:pPr>
              <w:pStyle w:val="Tabletext"/>
            </w:pPr>
          </w:p>
        </w:tc>
        <w:tc>
          <w:tcPr>
            <w:tcW w:w="2340" w:type="dxa"/>
          </w:tcPr>
          <w:p w14:paraId="08A95A29" w14:textId="77777777" w:rsidR="00A50C2C" w:rsidRDefault="00A50C2C" w:rsidP="003678F9">
            <w:pPr>
              <w:pStyle w:val="Tabletext"/>
            </w:pPr>
          </w:p>
        </w:tc>
        <w:tc>
          <w:tcPr>
            <w:tcW w:w="4820" w:type="dxa"/>
          </w:tcPr>
          <w:p w14:paraId="63F4869F" w14:textId="77777777" w:rsidR="00A50C2C" w:rsidRDefault="00A50C2C" w:rsidP="003678F9">
            <w:pPr>
              <w:pStyle w:val="Tabletext"/>
            </w:pPr>
          </w:p>
        </w:tc>
      </w:tr>
      <w:tr w:rsidR="00A50C2C" w14:paraId="03F6C1A3" w14:textId="77777777" w:rsidTr="003678F9">
        <w:tc>
          <w:tcPr>
            <w:tcW w:w="2304" w:type="dxa"/>
          </w:tcPr>
          <w:p w14:paraId="691DA5EE" w14:textId="77777777" w:rsidR="00A50C2C" w:rsidRDefault="00A50C2C" w:rsidP="003678F9">
            <w:pPr>
              <w:pStyle w:val="Tabletext"/>
            </w:pPr>
          </w:p>
        </w:tc>
        <w:tc>
          <w:tcPr>
            <w:tcW w:w="2340" w:type="dxa"/>
          </w:tcPr>
          <w:p w14:paraId="31737D52" w14:textId="77777777" w:rsidR="00A50C2C" w:rsidRDefault="00A50C2C" w:rsidP="003678F9">
            <w:pPr>
              <w:pStyle w:val="Tabletext"/>
            </w:pPr>
          </w:p>
        </w:tc>
        <w:tc>
          <w:tcPr>
            <w:tcW w:w="4820" w:type="dxa"/>
          </w:tcPr>
          <w:p w14:paraId="369B6ECF" w14:textId="77777777" w:rsidR="00A50C2C" w:rsidRDefault="00A50C2C" w:rsidP="003678F9">
            <w:pPr>
              <w:pStyle w:val="Tabletext"/>
            </w:pPr>
          </w:p>
        </w:tc>
      </w:tr>
      <w:tr w:rsidR="00A50C2C" w14:paraId="0E155D4C" w14:textId="77777777" w:rsidTr="003678F9">
        <w:tc>
          <w:tcPr>
            <w:tcW w:w="2304" w:type="dxa"/>
          </w:tcPr>
          <w:p w14:paraId="2C6F33CD" w14:textId="77777777" w:rsidR="00A50C2C" w:rsidRDefault="00A50C2C" w:rsidP="003678F9">
            <w:pPr>
              <w:pStyle w:val="Tabletext"/>
            </w:pPr>
          </w:p>
        </w:tc>
        <w:tc>
          <w:tcPr>
            <w:tcW w:w="2340" w:type="dxa"/>
          </w:tcPr>
          <w:p w14:paraId="4123120B" w14:textId="77777777" w:rsidR="00A50C2C" w:rsidRDefault="00A50C2C" w:rsidP="003678F9">
            <w:pPr>
              <w:pStyle w:val="Tabletext"/>
            </w:pPr>
          </w:p>
        </w:tc>
        <w:tc>
          <w:tcPr>
            <w:tcW w:w="4820" w:type="dxa"/>
          </w:tcPr>
          <w:p w14:paraId="79781047" w14:textId="77777777" w:rsidR="00A50C2C" w:rsidRDefault="00A50C2C" w:rsidP="003678F9">
            <w:pPr>
              <w:pStyle w:val="Tabletext"/>
            </w:pPr>
          </w:p>
        </w:tc>
      </w:tr>
      <w:tr w:rsidR="00A50C2C" w14:paraId="5084B213" w14:textId="77777777" w:rsidTr="003678F9">
        <w:tc>
          <w:tcPr>
            <w:tcW w:w="2304" w:type="dxa"/>
          </w:tcPr>
          <w:p w14:paraId="64A8D67E" w14:textId="77777777" w:rsidR="00A50C2C" w:rsidRDefault="00A50C2C" w:rsidP="003678F9">
            <w:pPr>
              <w:pStyle w:val="Tabletext"/>
            </w:pPr>
          </w:p>
        </w:tc>
        <w:tc>
          <w:tcPr>
            <w:tcW w:w="2340" w:type="dxa"/>
          </w:tcPr>
          <w:p w14:paraId="3C398E38" w14:textId="77777777" w:rsidR="00A50C2C" w:rsidRDefault="00A50C2C" w:rsidP="003678F9">
            <w:pPr>
              <w:pStyle w:val="Tabletext"/>
            </w:pPr>
          </w:p>
        </w:tc>
        <w:tc>
          <w:tcPr>
            <w:tcW w:w="4820" w:type="dxa"/>
          </w:tcPr>
          <w:p w14:paraId="0711CA25" w14:textId="77777777" w:rsidR="00A50C2C" w:rsidRDefault="00A50C2C" w:rsidP="003678F9">
            <w:pPr>
              <w:pStyle w:val="Tabletext"/>
            </w:pPr>
          </w:p>
        </w:tc>
      </w:tr>
    </w:tbl>
    <w:p w14:paraId="48C4B864" w14:textId="77777777" w:rsidR="00A50C2C" w:rsidRPr="00A50C2C" w:rsidRDefault="00A50C2C" w:rsidP="00A50C2C">
      <w:pPr>
        <w:rPr>
          <w:lang w:val="en-GB"/>
        </w:rPr>
      </w:pPr>
    </w:p>
    <w:sectPr w:rsidR="00A50C2C" w:rsidRPr="00A50C2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8835" w14:textId="77777777" w:rsidR="00FB5415" w:rsidRDefault="00FB5415">
      <w:pPr>
        <w:spacing w:line="240" w:lineRule="auto"/>
      </w:pPr>
      <w:r>
        <w:separator/>
      </w:r>
    </w:p>
  </w:endnote>
  <w:endnote w:type="continuationSeparator" w:id="0">
    <w:p w14:paraId="740470D0" w14:textId="77777777" w:rsidR="00FB5415" w:rsidRDefault="00FB5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7F9FCCA5" w:rsidR="00717C4A" w:rsidRDefault="00000000">
          <w:pPr>
            <w:jc w:val="center"/>
          </w:pPr>
          <w:fldSimple w:instr=" DOCPROPERTY &quot;Company&quot;  \* MERGEFORMAT ">
            <w:r w:rsidR="000F3DE2">
              <w:t>Team Toronto Keyboard Maple Leaf Warriors</w:t>
            </w:r>
          </w:fldSimple>
          <w:r w:rsidR="008338FE">
            <w:t xml:space="preserve">, </w:t>
          </w:r>
          <w:r w:rsidR="008338FE">
            <w:fldChar w:fldCharType="begin"/>
          </w:r>
          <w:r w:rsidR="008338FE">
            <w:instrText xml:space="preserve"> DATE \@ "yyyy" </w:instrText>
          </w:r>
          <w:r w:rsidR="008338FE">
            <w:fldChar w:fldCharType="separate"/>
          </w:r>
          <w:r w:rsidR="008F24E4">
            <w:rPr>
              <w:noProof/>
            </w:rPr>
            <w:t>2022</w:t>
          </w:r>
          <w:r w:rsidR="008338FE">
            <w:fldChar w:fldCharType="end"/>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C3AF" w14:textId="77777777" w:rsidR="00FB5415" w:rsidRDefault="00FB5415">
      <w:pPr>
        <w:spacing w:line="240" w:lineRule="auto"/>
      </w:pPr>
      <w:r>
        <w:separator/>
      </w:r>
    </w:p>
  </w:footnote>
  <w:footnote w:type="continuationSeparator" w:id="0">
    <w:p w14:paraId="18518689" w14:textId="77777777" w:rsidR="00FB5415" w:rsidRDefault="00FB5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6B8D8132" w14:textId="607044D8" w:rsidR="00717C4A" w:rsidRDefault="008338F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F3DE2">
      <w:rPr>
        <w:rFonts w:ascii="Arial" w:hAnsi="Arial"/>
        <w:b/>
        <w:sz w:val="36"/>
      </w:rPr>
      <w:t>Team Toronto Keyboard Maple Leaf Warriors</w:t>
    </w:r>
    <w:r>
      <w:rPr>
        <w:rFonts w:ascii="Arial" w:hAnsi="Arial"/>
        <w:b/>
        <w:sz w:val="36"/>
      </w:rPr>
      <w:fldChar w:fldCharType="end"/>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753C6CC2" w:rsidR="00717C4A" w:rsidRDefault="008338FE">
          <w:r>
            <w:rPr>
              <w:b/>
            </w:rPr>
            <w:fldChar w:fldCharType="begin"/>
          </w:r>
          <w:r>
            <w:rPr>
              <w:b/>
            </w:rPr>
            <w:instrText xml:space="preserve"> SUBJECT  \* MERGEFORMAT </w:instrText>
          </w:r>
          <w:r>
            <w:rPr>
              <w:b/>
            </w:rPr>
            <w:fldChar w:fldCharType="separate"/>
          </w:r>
          <w:r w:rsidR="000F3DE2" w:rsidRPr="000F3DE2">
            <w:t>NoaNodz</w:t>
          </w:r>
          <w:r>
            <w:rPr>
              <w:b/>
            </w:rPr>
            <w:fldChar w:fldCharType="end"/>
          </w:r>
        </w:p>
      </w:tc>
      <w:tc>
        <w:tcPr>
          <w:tcW w:w="3179" w:type="dxa"/>
        </w:tcPr>
        <w:p w14:paraId="7D6B5C2A" w14:textId="2E44D1D1" w:rsidR="00717C4A" w:rsidRDefault="008338FE">
          <w:pPr>
            <w:tabs>
              <w:tab w:val="left" w:pos="1135"/>
            </w:tabs>
            <w:spacing w:before="40"/>
            <w:ind w:right="68"/>
          </w:pPr>
          <w:r>
            <w:t xml:space="preserve">  Version:           </w:t>
          </w:r>
          <w:r w:rsidR="000F3DE2">
            <w:t>2.0</w:t>
          </w:r>
        </w:p>
      </w:tc>
    </w:tr>
    <w:tr w:rsidR="00717C4A" w14:paraId="269AEAC3" w14:textId="77777777">
      <w:tc>
        <w:tcPr>
          <w:tcW w:w="6379" w:type="dxa"/>
        </w:tcPr>
        <w:p w14:paraId="2CB3D00D" w14:textId="474CAD21" w:rsidR="00717C4A" w:rsidRDefault="00000000">
          <w:fldSimple w:instr=" TITLE  \* MERGEFORMAT ">
            <w:r w:rsidR="004943C0">
              <w:t>Plan</w:t>
            </w:r>
            <w:r w:rsidR="0039400C">
              <w:t xml:space="preserve"> </w:t>
            </w:r>
          </w:fldSimple>
        </w:p>
      </w:tc>
      <w:tc>
        <w:tcPr>
          <w:tcW w:w="3179" w:type="dxa"/>
        </w:tcPr>
        <w:p w14:paraId="09413BAC" w14:textId="60DC8CCA" w:rsidR="00717C4A" w:rsidRDefault="008338FE">
          <w:r>
            <w:t xml:space="preserve">  Date:  </w:t>
          </w:r>
          <w:r w:rsidR="000F3DE2">
            <w:t>10/28/22</w:t>
          </w:r>
        </w:p>
      </w:tc>
    </w:tr>
    <w:tr w:rsidR="00717C4A" w14:paraId="77970165" w14:textId="77777777">
      <w:tc>
        <w:tcPr>
          <w:tcW w:w="9558" w:type="dxa"/>
          <w:gridSpan w:val="2"/>
        </w:tcPr>
        <w:p w14:paraId="202CF3F0" w14:textId="51478B1B" w:rsidR="00717C4A" w:rsidRDefault="004943C0">
          <w:r>
            <w:t>Project</w:t>
          </w:r>
          <w:r w:rsidR="002360D8">
            <w:t xml:space="preserve"> </w:t>
          </w:r>
          <w:r>
            <w:t>Plan</w:t>
          </w:r>
          <w:r w:rsidR="002360D8">
            <w:t xml:space="preserve"> (P</w:t>
          </w:r>
          <w:r>
            <w:t>P</w:t>
          </w:r>
          <w:r w:rsidR="002360D8">
            <w:t>)</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4"/>
  </w:num>
  <w:num w:numId="5" w16cid:durableId="389231406">
    <w:abstractNumId w:val="28"/>
  </w:num>
  <w:num w:numId="6" w16cid:durableId="1761024174">
    <w:abstractNumId w:val="21"/>
  </w:num>
  <w:num w:numId="7" w16cid:durableId="187181305">
    <w:abstractNumId w:val="20"/>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27"/>
  </w:num>
  <w:num w:numId="11" w16cid:durableId="860977853">
    <w:abstractNumId w:val="4"/>
  </w:num>
  <w:num w:numId="12" w16cid:durableId="1734425814">
    <w:abstractNumId w:val="16"/>
  </w:num>
  <w:num w:numId="13" w16cid:durableId="445467150">
    <w:abstractNumId w:val="13"/>
  </w:num>
  <w:num w:numId="14" w16cid:durableId="1422682684">
    <w:abstractNumId w:val="26"/>
  </w:num>
  <w:num w:numId="15" w16cid:durableId="549196043">
    <w:abstractNumId w:val="12"/>
  </w:num>
  <w:num w:numId="16" w16cid:durableId="514270666">
    <w:abstractNumId w:val="5"/>
  </w:num>
  <w:num w:numId="17" w16cid:durableId="467623765">
    <w:abstractNumId w:val="25"/>
  </w:num>
  <w:num w:numId="18" w16cid:durableId="1020400845">
    <w:abstractNumId w:val="19"/>
  </w:num>
  <w:num w:numId="19" w16cid:durableId="753817409">
    <w:abstractNumId w:val="6"/>
  </w:num>
  <w:num w:numId="20" w16cid:durableId="58868113">
    <w:abstractNumId w:val="18"/>
  </w:num>
  <w:num w:numId="21" w16cid:durableId="457844778">
    <w:abstractNumId w:val="11"/>
  </w:num>
  <w:num w:numId="22" w16cid:durableId="1363819041">
    <w:abstractNumId w:val="24"/>
  </w:num>
  <w:num w:numId="23" w16cid:durableId="1582255425">
    <w:abstractNumId w:val="9"/>
  </w:num>
  <w:num w:numId="24" w16cid:durableId="472219595">
    <w:abstractNumId w:val="8"/>
  </w:num>
  <w:num w:numId="25" w16cid:durableId="737823327">
    <w:abstractNumId w:val="7"/>
  </w:num>
  <w:num w:numId="26" w16cid:durableId="918369420">
    <w:abstractNumId w:val="22"/>
  </w:num>
  <w:num w:numId="27" w16cid:durableId="1576938183">
    <w:abstractNumId w:val="23"/>
  </w:num>
  <w:num w:numId="28" w16cid:durableId="607591111">
    <w:abstractNumId w:val="29"/>
  </w:num>
  <w:num w:numId="29" w16cid:durableId="170921038">
    <w:abstractNumId w:val="17"/>
  </w:num>
  <w:num w:numId="30" w16cid:durableId="1810705247">
    <w:abstractNumId w:val="15"/>
  </w:num>
  <w:num w:numId="31" w16cid:durableId="5863783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C"/>
    <w:rsid w:val="00093685"/>
    <w:rsid w:val="000E138A"/>
    <w:rsid w:val="000F3DE2"/>
    <w:rsid w:val="00215C5E"/>
    <w:rsid w:val="002360D8"/>
    <w:rsid w:val="002B5B63"/>
    <w:rsid w:val="002E202A"/>
    <w:rsid w:val="0037604B"/>
    <w:rsid w:val="0039400C"/>
    <w:rsid w:val="003A2C73"/>
    <w:rsid w:val="004665B5"/>
    <w:rsid w:val="004943C0"/>
    <w:rsid w:val="004A4817"/>
    <w:rsid w:val="004B6A40"/>
    <w:rsid w:val="004C25EA"/>
    <w:rsid w:val="00504971"/>
    <w:rsid w:val="005534D8"/>
    <w:rsid w:val="005645FF"/>
    <w:rsid w:val="005D6CB3"/>
    <w:rsid w:val="00624B7D"/>
    <w:rsid w:val="00640F8B"/>
    <w:rsid w:val="0069428A"/>
    <w:rsid w:val="0071696C"/>
    <w:rsid w:val="00717C4A"/>
    <w:rsid w:val="00793463"/>
    <w:rsid w:val="008338FE"/>
    <w:rsid w:val="008D057E"/>
    <w:rsid w:val="008F24E4"/>
    <w:rsid w:val="00900C2B"/>
    <w:rsid w:val="00982F2E"/>
    <w:rsid w:val="009E2D73"/>
    <w:rsid w:val="00A0442F"/>
    <w:rsid w:val="00A50C2C"/>
    <w:rsid w:val="00A76472"/>
    <w:rsid w:val="00A828D5"/>
    <w:rsid w:val="00AE6F4B"/>
    <w:rsid w:val="00B971D3"/>
    <w:rsid w:val="00BA2984"/>
    <w:rsid w:val="00CB39DB"/>
    <w:rsid w:val="00CD30A7"/>
    <w:rsid w:val="00CE19CF"/>
    <w:rsid w:val="00CF6B8A"/>
    <w:rsid w:val="00D454EB"/>
    <w:rsid w:val="00E9396B"/>
    <w:rsid w:val="00EE7CD6"/>
    <w:rsid w:val="00F3075B"/>
    <w:rsid w:val="00F62A8F"/>
    <w:rsid w:val="00FB5415"/>
    <w:rsid w:val="00FC70D3"/>
    <w:rsid w:val="00FF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7604B"/>
    <w:pPr>
      <w:widowControl/>
      <w:tabs>
        <w:tab w:val="left" w:pos="540"/>
        <w:tab w:val="left" w:pos="1260"/>
      </w:tabs>
      <w:spacing w:after="120"/>
      <w:jc w:val="both"/>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
    <w:name w:val="Table Grid"/>
    <w:basedOn w:val="TableNormal"/>
    <w:uiPriority w:val="59"/>
    <w:rsid w:val="00AE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 (3).dot</Template>
  <TotalTime>22</TotalTime>
  <Pages>10</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Vision (Small Project)</vt:lpstr>
    </vt:vector>
  </TitlesOfParts>
  <Manager/>
  <Company>Team Toronto Keyboard Maple Leaf Warriors</Company>
  <LinksUpToDate>false</LinksUpToDate>
  <CharactersWithSpaces>7923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NoaNodz</dc:subject>
  <dc:creator>Roggio, Bob</dc:creator>
  <cp:keywords/>
  <dc:description/>
  <cp:lastModifiedBy>Kevin White</cp:lastModifiedBy>
  <cp:revision>4</cp:revision>
  <cp:lastPrinted>2001-03-15T18:26:00Z</cp:lastPrinted>
  <dcterms:created xsi:type="dcterms:W3CDTF">2022-10-31T00:42:00Z</dcterms:created>
  <dcterms:modified xsi:type="dcterms:W3CDTF">2022-10-31T23:33:00Z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