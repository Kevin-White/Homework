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295EA" w14:textId="06AE9273" w:rsidR="00717C4A" w:rsidRPr="001A1275" w:rsidRDefault="007126DC">
      <w:pPr>
        <w:pStyle w:val="Title"/>
        <w:jc w:val="right"/>
      </w:pPr>
      <w:r>
        <w:t>NoaNodz</w:t>
      </w:r>
    </w:p>
    <w:p w14:paraId="4DEDEE79" w14:textId="50884192" w:rsidR="00717C4A" w:rsidRPr="001A1275" w:rsidRDefault="00CC0524">
      <w:pPr>
        <w:pStyle w:val="Title"/>
        <w:jc w:val="right"/>
      </w:pPr>
      <w:r w:rsidRPr="001A1275">
        <w:t xml:space="preserve">Software </w:t>
      </w:r>
      <w:r w:rsidR="00CC1EAC" w:rsidRPr="001A1275">
        <w:t>Test Document</w:t>
      </w:r>
      <w:r w:rsidR="00741678" w:rsidRPr="001A1275">
        <w:t xml:space="preserve"> (S</w:t>
      </w:r>
      <w:r w:rsidR="00CC1EAC" w:rsidRPr="001A1275">
        <w:t>TD</w:t>
      </w:r>
      <w:r w:rsidR="00741678" w:rsidRPr="001A1275">
        <w:t>)</w:t>
      </w:r>
    </w:p>
    <w:p w14:paraId="3BE28833" w14:textId="77777777" w:rsidR="00717C4A" w:rsidRPr="001A1275" w:rsidRDefault="00717C4A">
      <w:pPr>
        <w:pStyle w:val="Title"/>
        <w:jc w:val="right"/>
      </w:pPr>
    </w:p>
    <w:p w14:paraId="29125114" w14:textId="77777777" w:rsidR="001A1275" w:rsidRPr="001A1275" w:rsidRDefault="001A1275" w:rsidP="001A1275">
      <w:pPr>
        <w:pStyle w:val="Title"/>
        <w:jc w:val="right"/>
        <w:rPr>
          <w:sz w:val="28"/>
        </w:rPr>
      </w:pPr>
      <w:r w:rsidRPr="001A1275">
        <w:rPr>
          <w:sz w:val="28"/>
        </w:rPr>
        <w:t>Version 2.0</w:t>
      </w:r>
    </w:p>
    <w:p w14:paraId="38152F5B" w14:textId="77777777" w:rsidR="00717C4A" w:rsidRPr="001A1275" w:rsidRDefault="00717C4A">
      <w:pPr>
        <w:pStyle w:val="Title"/>
        <w:rPr>
          <w:sz w:val="28"/>
        </w:rPr>
      </w:pPr>
    </w:p>
    <w:p w14:paraId="1FC68137" w14:textId="77777777" w:rsidR="00717C4A" w:rsidRPr="001A1275" w:rsidRDefault="00717C4A"/>
    <w:p w14:paraId="4DA943E4" w14:textId="56F31C5B" w:rsidR="00717C4A" w:rsidRPr="001A1275" w:rsidRDefault="008338FE" w:rsidP="001A1275">
      <w:pPr>
        <w:pStyle w:val="InfoBlue"/>
        <w:rPr>
          <w:color w:val="auto"/>
        </w:rPr>
      </w:pPr>
      <w:r w:rsidRPr="001A1275">
        <w:rPr>
          <w:color w:val="auto"/>
        </w:rPr>
        <w:t xml:space="preserve">[ </w:t>
      </w:r>
    </w:p>
    <w:p w14:paraId="719E5359" w14:textId="77777777" w:rsidR="00717C4A" w:rsidRPr="001A1275" w:rsidRDefault="00717C4A">
      <w:pPr>
        <w:sectPr w:rsidR="00717C4A" w:rsidRPr="001A1275">
          <w:headerReference w:type="default" r:id="rId7"/>
          <w:pgSz w:w="12240" w:h="15840" w:code="1"/>
          <w:pgMar w:top="1440" w:right="1440" w:bottom="1440" w:left="1440" w:header="720" w:footer="720" w:gutter="0"/>
          <w:cols w:space="720"/>
          <w:vAlign w:val="center"/>
        </w:sectPr>
      </w:pPr>
    </w:p>
    <w:p w14:paraId="67834AC5" w14:textId="745B19E0" w:rsidR="002360D8" w:rsidRPr="001A1275" w:rsidRDefault="002360D8" w:rsidP="002360D8">
      <w:pPr>
        <w:pStyle w:val="Title"/>
      </w:pPr>
      <w:r w:rsidRPr="001A1275">
        <w:lastRenderedPageBreak/>
        <w:t>Document Preparation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2624"/>
        <w:gridCol w:w="2835"/>
        <w:gridCol w:w="1741"/>
      </w:tblGrid>
      <w:tr w:rsidR="001A1275" w:rsidRPr="001A1275" w14:paraId="3483FF82" w14:textId="77777777" w:rsidTr="002360D8">
        <w:tc>
          <w:tcPr>
            <w:tcW w:w="2304" w:type="dxa"/>
          </w:tcPr>
          <w:p w14:paraId="32D856E9" w14:textId="21352558" w:rsidR="001A1275" w:rsidRPr="001A1275" w:rsidRDefault="001A1275" w:rsidP="001A1275">
            <w:pPr>
              <w:pStyle w:val="Tabletext"/>
              <w:jc w:val="center"/>
              <w:rPr>
                <w:b/>
              </w:rPr>
            </w:pPr>
            <w:r>
              <w:rPr>
                <w:b/>
              </w:rPr>
              <w:t>Name</w:t>
            </w:r>
          </w:p>
        </w:tc>
        <w:tc>
          <w:tcPr>
            <w:tcW w:w="2624" w:type="dxa"/>
          </w:tcPr>
          <w:p w14:paraId="308AFF56" w14:textId="37677263" w:rsidR="001A1275" w:rsidRPr="001A1275" w:rsidRDefault="001A1275" w:rsidP="001A1275">
            <w:pPr>
              <w:pStyle w:val="Tabletext"/>
              <w:jc w:val="center"/>
              <w:rPr>
                <w:b/>
              </w:rPr>
            </w:pPr>
            <w:r>
              <w:rPr>
                <w:b/>
              </w:rPr>
              <w:t>Role</w:t>
            </w:r>
          </w:p>
        </w:tc>
        <w:tc>
          <w:tcPr>
            <w:tcW w:w="2835" w:type="dxa"/>
          </w:tcPr>
          <w:p w14:paraId="5F726626" w14:textId="7A8BC88D" w:rsidR="001A1275" w:rsidRPr="001A1275" w:rsidRDefault="001A1275" w:rsidP="001A1275">
            <w:pPr>
              <w:pStyle w:val="Tabletext"/>
              <w:jc w:val="center"/>
              <w:rPr>
                <w:b/>
              </w:rPr>
            </w:pPr>
            <w:r>
              <w:rPr>
                <w:b/>
              </w:rPr>
              <w:t>Approval (Signature)</w:t>
            </w:r>
          </w:p>
        </w:tc>
        <w:tc>
          <w:tcPr>
            <w:tcW w:w="1741" w:type="dxa"/>
          </w:tcPr>
          <w:p w14:paraId="42C5ACD3" w14:textId="2A63C5D3" w:rsidR="001A1275" w:rsidRPr="001A1275" w:rsidRDefault="001A1275" w:rsidP="001A1275">
            <w:pPr>
              <w:pStyle w:val="Tabletext"/>
              <w:jc w:val="center"/>
              <w:rPr>
                <w:b/>
              </w:rPr>
            </w:pPr>
            <w:r>
              <w:rPr>
                <w:b/>
              </w:rPr>
              <w:t>Approval Date</w:t>
            </w:r>
          </w:p>
        </w:tc>
      </w:tr>
      <w:tr w:rsidR="001A1275" w:rsidRPr="001A1275" w14:paraId="216E40E7" w14:textId="77777777" w:rsidTr="002360D8">
        <w:tc>
          <w:tcPr>
            <w:tcW w:w="2304" w:type="dxa"/>
          </w:tcPr>
          <w:p w14:paraId="46EDE46F" w14:textId="7F2320D9" w:rsidR="001A1275" w:rsidRPr="001A1275" w:rsidRDefault="001A1275" w:rsidP="001A1275">
            <w:pPr>
              <w:pStyle w:val="Tabletext"/>
            </w:pPr>
            <w:r>
              <w:t>Amado Lazo</w:t>
            </w:r>
          </w:p>
        </w:tc>
        <w:tc>
          <w:tcPr>
            <w:tcW w:w="2624" w:type="dxa"/>
          </w:tcPr>
          <w:p w14:paraId="2F6157BB" w14:textId="5D5E7DE1" w:rsidR="001A1275" w:rsidRPr="001A1275" w:rsidRDefault="001A1275" w:rsidP="001A1275">
            <w:pPr>
              <w:pStyle w:val="Tabletext"/>
            </w:pPr>
            <w:r>
              <w:t>Technical Manager, Developer</w:t>
            </w:r>
          </w:p>
        </w:tc>
        <w:tc>
          <w:tcPr>
            <w:tcW w:w="2835" w:type="dxa"/>
          </w:tcPr>
          <w:p w14:paraId="446F7FDE" w14:textId="3C7F60BD" w:rsidR="001A1275" w:rsidRPr="001A1275" w:rsidRDefault="001A1275" w:rsidP="001A1275">
            <w:pPr>
              <w:pStyle w:val="Tabletext"/>
            </w:pPr>
            <w:r>
              <w:t>Amado Lazo</w:t>
            </w:r>
          </w:p>
        </w:tc>
        <w:tc>
          <w:tcPr>
            <w:tcW w:w="1741" w:type="dxa"/>
          </w:tcPr>
          <w:p w14:paraId="048946D0" w14:textId="3E31EB2D" w:rsidR="001A1275" w:rsidRPr="001A1275" w:rsidRDefault="001A1275" w:rsidP="001A1275">
            <w:pPr>
              <w:pStyle w:val="Tabletext"/>
            </w:pPr>
            <w:r>
              <w:t>11/02/2022</w:t>
            </w:r>
          </w:p>
        </w:tc>
      </w:tr>
      <w:tr w:rsidR="001A1275" w:rsidRPr="001A1275" w14:paraId="6722486B" w14:textId="77777777" w:rsidTr="002360D8">
        <w:tc>
          <w:tcPr>
            <w:tcW w:w="2304" w:type="dxa"/>
          </w:tcPr>
          <w:p w14:paraId="1DBC9F42" w14:textId="1C17E236" w:rsidR="001A1275" w:rsidRPr="001A1275" w:rsidRDefault="001A1275" w:rsidP="001A1275">
            <w:pPr>
              <w:pStyle w:val="Tabletext"/>
            </w:pPr>
            <w:r>
              <w:t>Kevin White</w:t>
            </w:r>
          </w:p>
        </w:tc>
        <w:tc>
          <w:tcPr>
            <w:tcW w:w="2624" w:type="dxa"/>
          </w:tcPr>
          <w:p w14:paraId="68366970" w14:textId="5B4DE252" w:rsidR="001A1275" w:rsidRPr="001A1275" w:rsidRDefault="001A1275" w:rsidP="001A1275">
            <w:pPr>
              <w:pStyle w:val="Tabletext"/>
            </w:pPr>
            <w:r>
              <w:t>Project Manager, Developer</w:t>
            </w:r>
          </w:p>
        </w:tc>
        <w:tc>
          <w:tcPr>
            <w:tcW w:w="2835" w:type="dxa"/>
          </w:tcPr>
          <w:p w14:paraId="0A77CBF3" w14:textId="55F0402D" w:rsidR="001A1275" w:rsidRPr="001A1275" w:rsidRDefault="001A1275" w:rsidP="001A1275">
            <w:pPr>
              <w:pStyle w:val="Tabletext"/>
            </w:pPr>
            <w:r>
              <w:t>Kevin White</w:t>
            </w:r>
          </w:p>
        </w:tc>
        <w:tc>
          <w:tcPr>
            <w:tcW w:w="1741" w:type="dxa"/>
          </w:tcPr>
          <w:p w14:paraId="30D7F016" w14:textId="7CDAD6C2" w:rsidR="001A1275" w:rsidRPr="001A1275" w:rsidRDefault="001A1275" w:rsidP="001A1275">
            <w:pPr>
              <w:pStyle w:val="Tabletext"/>
            </w:pPr>
            <w:r>
              <w:t>11/02/2022</w:t>
            </w:r>
          </w:p>
        </w:tc>
      </w:tr>
      <w:tr w:rsidR="001A1275" w:rsidRPr="001A1275" w14:paraId="5B730EF1" w14:textId="77777777" w:rsidTr="002360D8">
        <w:tc>
          <w:tcPr>
            <w:tcW w:w="2304" w:type="dxa"/>
          </w:tcPr>
          <w:p w14:paraId="29411534" w14:textId="77777777" w:rsidR="001A1275" w:rsidRPr="001A1275" w:rsidRDefault="001A1275" w:rsidP="001A1275">
            <w:pPr>
              <w:pStyle w:val="Tabletext"/>
            </w:pPr>
          </w:p>
        </w:tc>
        <w:tc>
          <w:tcPr>
            <w:tcW w:w="2624" w:type="dxa"/>
          </w:tcPr>
          <w:p w14:paraId="40D727AF" w14:textId="77777777" w:rsidR="001A1275" w:rsidRPr="001A1275" w:rsidRDefault="001A1275" w:rsidP="001A1275">
            <w:pPr>
              <w:pStyle w:val="Tabletext"/>
            </w:pPr>
          </w:p>
        </w:tc>
        <w:tc>
          <w:tcPr>
            <w:tcW w:w="2835" w:type="dxa"/>
          </w:tcPr>
          <w:p w14:paraId="191A3C78" w14:textId="77777777" w:rsidR="001A1275" w:rsidRPr="001A1275" w:rsidRDefault="001A1275" w:rsidP="001A1275">
            <w:pPr>
              <w:pStyle w:val="Tabletext"/>
            </w:pPr>
          </w:p>
        </w:tc>
        <w:tc>
          <w:tcPr>
            <w:tcW w:w="1741" w:type="dxa"/>
          </w:tcPr>
          <w:p w14:paraId="1E8E7D8B" w14:textId="77777777" w:rsidR="001A1275" w:rsidRPr="001A1275" w:rsidRDefault="001A1275" w:rsidP="001A1275">
            <w:pPr>
              <w:pStyle w:val="Tabletext"/>
            </w:pPr>
          </w:p>
        </w:tc>
      </w:tr>
      <w:tr w:rsidR="001A1275" w:rsidRPr="001A1275" w14:paraId="11C2721B" w14:textId="77777777" w:rsidTr="002360D8">
        <w:tc>
          <w:tcPr>
            <w:tcW w:w="2304" w:type="dxa"/>
          </w:tcPr>
          <w:p w14:paraId="68111E65" w14:textId="77777777" w:rsidR="001A1275" w:rsidRPr="001A1275" w:rsidRDefault="001A1275" w:rsidP="001A1275">
            <w:pPr>
              <w:pStyle w:val="Tabletext"/>
            </w:pPr>
          </w:p>
        </w:tc>
        <w:tc>
          <w:tcPr>
            <w:tcW w:w="2624" w:type="dxa"/>
          </w:tcPr>
          <w:p w14:paraId="73C809A4" w14:textId="77777777" w:rsidR="001A1275" w:rsidRPr="001A1275" w:rsidRDefault="001A1275" w:rsidP="001A1275">
            <w:pPr>
              <w:pStyle w:val="Tabletext"/>
            </w:pPr>
          </w:p>
        </w:tc>
        <w:tc>
          <w:tcPr>
            <w:tcW w:w="2835" w:type="dxa"/>
          </w:tcPr>
          <w:p w14:paraId="5C26C992" w14:textId="77777777" w:rsidR="001A1275" w:rsidRPr="001A1275" w:rsidRDefault="001A1275" w:rsidP="001A1275">
            <w:pPr>
              <w:pStyle w:val="Tabletext"/>
            </w:pPr>
          </w:p>
        </w:tc>
        <w:tc>
          <w:tcPr>
            <w:tcW w:w="1741" w:type="dxa"/>
          </w:tcPr>
          <w:p w14:paraId="570FBC95" w14:textId="77777777" w:rsidR="001A1275" w:rsidRPr="001A1275" w:rsidRDefault="001A1275" w:rsidP="001A1275">
            <w:pPr>
              <w:pStyle w:val="Tabletext"/>
            </w:pPr>
          </w:p>
        </w:tc>
      </w:tr>
    </w:tbl>
    <w:p w14:paraId="6BA01E58" w14:textId="77777777" w:rsidR="002360D8" w:rsidRPr="001A1275" w:rsidRDefault="002360D8" w:rsidP="002360D8"/>
    <w:p w14:paraId="79C32D64" w14:textId="77777777" w:rsidR="002360D8" w:rsidRPr="001A1275" w:rsidRDefault="002360D8" w:rsidP="002360D8">
      <w:pPr>
        <w:pStyle w:val="Title"/>
      </w:pPr>
    </w:p>
    <w:p w14:paraId="26025B9C" w14:textId="77777777" w:rsidR="001A1275" w:rsidRDefault="001A1275" w:rsidP="001A1275">
      <w:pPr>
        <w:pStyle w:val="Title"/>
      </w:pPr>
      <w:r>
        <w:t>Document Approvals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2624"/>
        <w:gridCol w:w="2835"/>
        <w:gridCol w:w="1741"/>
      </w:tblGrid>
      <w:tr w:rsidR="001A1275" w14:paraId="2576EE3C" w14:textId="77777777" w:rsidTr="002F30BF">
        <w:tc>
          <w:tcPr>
            <w:tcW w:w="2304" w:type="dxa"/>
          </w:tcPr>
          <w:p w14:paraId="438135BB" w14:textId="77777777" w:rsidR="001A1275" w:rsidRDefault="001A1275" w:rsidP="002F30BF">
            <w:pPr>
              <w:pStyle w:val="Tabletext"/>
              <w:jc w:val="center"/>
              <w:rPr>
                <w:b/>
              </w:rPr>
            </w:pPr>
            <w:r>
              <w:rPr>
                <w:b/>
              </w:rPr>
              <w:t>Name</w:t>
            </w:r>
          </w:p>
        </w:tc>
        <w:tc>
          <w:tcPr>
            <w:tcW w:w="2624" w:type="dxa"/>
          </w:tcPr>
          <w:p w14:paraId="4EF71A67" w14:textId="77777777" w:rsidR="001A1275" w:rsidRDefault="001A1275" w:rsidP="002F30BF">
            <w:pPr>
              <w:pStyle w:val="Tabletext"/>
              <w:jc w:val="center"/>
              <w:rPr>
                <w:b/>
              </w:rPr>
            </w:pPr>
            <w:r>
              <w:rPr>
                <w:b/>
              </w:rPr>
              <w:t>Role</w:t>
            </w:r>
          </w:p>
        </w:tc>
        <w:tc>
          <w:tcPr>
            <w:tcW w:w="2835" w:type="dxa"/>
          </w:tcPr>
          <w:p w14:paraId="78BCC897" w14:textId="77777777" w:rsidR="001A1275" w:rsidRDefault="001A1275" w:rsidP="002F30BF">
            <w:pPr>
              <w:pStyle w:val="Tabletext"/>
              <w:jc w:val="center"/>
              <w:rPr>
                <w:b/>
              </w:rPr>
            </w:pPr>
            <w:r>
              <w:rPr>
                <w:b/>
              </w:rPr>
              <w:t>Approval (Signature)</w:t>
            </w:r>
          </w:p>
        </w:tc>
        <w:tc>
          <w:tcPr>
            <w:tcW w:w="1741" w:type="dxa"/>
          </w:tcPr>
          <w:p w14:paraId="7D684DA0" w14:textId="77777777" w:rsidR="001A1275" w:rsidRDefault="001A1275" w:rsidP="002F30BF">
            <w:pPr>
              <w:pStyle w:val="Tabletext"/>
              <w:jc w:val="center"/>
              <w:rPr>
                <w:b/>
              </w:rPr>
            </w:pPr>
            <w:r>
              <w:rPr>
                <w:b/>
              </w:rPr>
              <w:t>Approval Date</w:t>
            </w:r>
          </w:p>
        </w:tc>
      </w:tr>
      <w:tr w:rsidR="001A1275" w14:paraId="69BEDB5F" w14:textId="77777777" w:rsidTr="002F30BF">
        <w:tc>
          <w:tcPr>
            <w:tcW w:w="2304" w:type="dxa"/>
          </w:tcPr>
          <w:p w14:paraId="5E9E380E" w14:textId="77777777" w:rsidR="001A1275" w:rsidRDefault="001A1275" w:rsidP="002F30BF">
            <w:pPr>
              <w:pStyle w:val="Tabletext"/>
            </w:pPr>
            <w:r>
              <w:t>Kathryn Compton</w:t>
            </w:r>
          </w:p>
        </w:tc>
        <w:tc>
          <w:tcPr>
            <w:tcW w:w="2624" w:type="dxa"/>
          </w:tcPr>
          <w:p w14:paraId="76D95D21" w14:textId="77777777" w:rsidR="001A1275" w:rsidRDefault="001A1275" w:rsidP="002F30BF">
            <w:pPr>
              <w:pStyle w:val="Tabletext"/>
            </w:pPr>
            <w:r>
              <w:t>Documenter, Designer, Tester</w:t>
            </w:r>
          </w:p>
        </w:tc>
        <w:tc>
          <w:tcPr>
            <w:tcW w:w="2835" w:type="dxa"/>
          </w:tcPr>
          <w:p w14:paraId="0BD6B859" w14:textId="77777777" w:rsidR="001A1275" w:rsidRDefault="001A1275" w:rsidP="002F30BF">
            <w:pPr>
              <w:pStyle w:val="Tabletext"/>
            </w:pPr>
            <w:r>
              <w:t>Kathryn Compton</w:t>
            </w:r>
          </w:p>
        </w:tc>
        <w:tc>
          <w:tcPr>
            <w:tcW w:w="1741" w:type="dxa"/>
          </w:tcPr>
          <w:p w14:paraId="476ADD76" w14:textId="17B9A53D" w:rsidR="001A1275" w:rsidRDefault="001A1275" w:rsidP="002F30BF">
            <w:pPr>
              <w:pStyle w:val="Tabletext"/>
            </w:pPr>
            <w:r>
              <w:t>11/</w:t>
            </w:r>
            <w:r>
              <w:t>10</w:t>
            </w:r>
            <w:r>
              <w:t>/22</w:t>
            </w:r>
          </w:p>
        </w:tc>
      </w:tr>
      <w:tr w:rsidR="001A1275" w14:paraId="5E92BC80" w14:textId="77777777" w:rsidTr="002F30BF">
        <w:tc>
          <w:tcPr>
            <w:tcW w:w="2304" w:type="dxa"/>
          </w:tcPr>
          <w:p w14:paraId="59F2ADBE" w14:textId="77777777" w:rsidR="001A1275" w:rsidRDefault="001A1275" w:rsidP="002F30BF">
            <w:pPr>
              <w:pStyle w:val="Tabletext"/>
            </w:pPr>
            <w:r>
              <w:t>Elizabeth Rubio</w:t>
            </w:r>
          </w:p>
        </w:tc>
        <w:tc>
          <w:tcPr>
            <w:tcW w:w="2624" w:type="dxa"/>
          </w:tcPr>
          <w:p w14:paraId="4E0030E2" w14:textId="77777777" w:rsidR="001A1275" w:rsidRDefault="001A1275" w:rsidP="002F30BF">
            <w:pPr>
              <w:pStyle w:val="Tabletext"/>
            </w:pPr>
            <w:r>
              <w:t>Documenter, Designer, Tester</w:t>
            </w:r>
          </w:p>
        </w:tc>
        <w:tc>
          <w:tcPr>
            <w:tcW w:w="2835" w:type="dxa"/>
          </w:tcPr>
          <w:p w14:paraId="7860264A" w14:textId="77777777" w:rsidR="001A1275" w:rsidRDefault="001A1275" w:rsidP="002F30BF">
            <w:pPr>
              <w:pStyle w:val="Tabletext"/>
            </w:pPr>
            <w:r>
              <w:t>Elizabeth Rubio</w:t>
            </w:r>
          </w:p>
        </w:tc>
        <w:tc>
          <w:tcPr>
            <w:tcW w:w="1741" w:type="dxa"/>
          </w:tcPr>
          <w:p w14:paraId="1BA9DD12" w14:textId="621F0579" w:rsidR="001A1275" w:rsidRDefault="001A1275" w:rsidP="002F30BF">
            <w:pPr>
              <w:pStyle w:val="Tabletext"/>
            </w:pPr>
            <w:r>
              <w:t>11/0</w:t>
            </w:r>
            <w:r>
              <w:t>10</w:t>
            </w:r>
            <w:r>
              <w:t>/22</w:t>
            </w:r>
          </w:p>
        </w:tc>
      </w:tr>
      <w:tr w:rsidR="001A1275" w14:paraId="044DF6DF" w14:textId="77777777" w:rsidTr="002F30BF">
        <w:tc>
          <w:tcPr>
            <w:tcW w:w="2304" w:type="dxa"/>
          </w:tcPr>
          <w:p w14:paraId="3E5666D9" w14:textId="77777777" w:rsidR="001A1275" w:rsidRDefault="001A1275" w:rsidP="002F30BF">
            <w:pPr>
              <w:pStyle w:val="Tabletext"/>
            </w:pPr>
            <w:r>
              <w:t>Orlando Gomez</w:t>
            </w:r>
          </w:p>
        </w:tc>
        <w:tc>
          <w:tcPr>
            <w:tcW w:w="2624" w:type="dxa"/>
          </w:tcPr>
          <w:p w14:paraId="13B45F56" w14:textId="77777777" w:rsidR="001A1275" w:rsidRDefault="001A1275" w:rsidP="002F30BF">
            <w:pPr>
              <w:pStyle w:val="Tabletext"/>
            </w:pPr>
            <w:r>
              <w:t>Developer, Designer</w:t>
            </w:r>
          </w:p>
        </w:tc>
        <w:tc>
          <w:tcPr>
            <w:tcW w:w="2835" w:type="dxa"/>
          </w:tcPr>
          <w:p w14:paraId="09BA2B2E" w14:textId="77777777" w:rsidR="001A1275" w:rsidRDefault="001A1275" w:rsidP="002F30BF">
            <w:pPr>
              <w:pStyle w:val="Tabletext"/>
            </w:pPr>
            <w:r>
              <w:t>Orlando Gomez</w:t>
            </w:r>
          </w:p>
        </w:tc>
        <w:tc>
          <w:tcPr>
            <w:tcW w:w="1741" w:type="dxa"/>
          </w:tcPr>
          <w:p w14:paraId="46173B62" w14:textId="6C2852C6" w:rsidR="001A1275" w:rsidRDefault="001A1275" w:rsidP="002F30BF">
            <w:pPr>
              <w:pStyle w:val="Tabletext"/>
            </w:pPr>
            <w:r>
              <w:t>11/</w:t>
            </w:r>
            <w:r>
              <w:t>10</w:t>
            </w:r>
            <w:r>
              <w:t>/22</w:t>
            </w:r>
          </w:p>
        </w:tc>
      </w:tr>
      <w:tr w:rsidR="001A1275" w14:paraId="39687495" w14:textId="77777777" w:rsidTr="002F30BF">
        <w:tc>
          <w:tcPr>
            <w:tcW w:w="2304" w:type="dxa"/>
          </w:tcPr>
          <w:p w14:paraId="3E047B70" w14:textId="77777777" w:rsidR="001A1275" w:rsidRDefault="001A1275" w:rsidP="002F30BF">
            <w:pPr>
              <w:pStyle w:val="Tabletext"/>
            </w:pPr>
            <w:r>
              <w:t>Jennifer Vasquez</w:t>
            </w:r>
          </w:p>
        </w:tc>
        <w:tc>
          <w:tcPr>
            <w:tcW w:w="2624" w:type="dxa"/>
          </w:tcPr>
          <w:p w14:paraId="4D005AE4" w14:textId="77777777" w:rsidR="001A1275" w:rsidRDefault="001A1275" w:rsidP="002F30BF">
            <w:pPr>
              <w:pStyle w:val="Tabletext"/>
            </w:pPr>
            <w:r>
              <w:t>Developer, Designer, Tester</w:t>
            </w:r>
          </w:p>
        </w:tc>
        <w:tc>
          <w:tcPr>
            <w:tcW w:w="2835" w:type="dxa"/>
          </w:tcPr>
          <w:p w14:paraId="21ABC98D" w14:textId="77777777" w:rsidR="001A1275" w:rsidRDefault="001A1275" w:rsidP="002F30BF">
            <w:pPr>
              <w:pStyle w:val="Tabletext"/>
            </w:pPr>
            <w:r>
              <w:t>Jennifer Vasquez</w:t>
            </w:r>
          </w:p>
        </w:tc>
        <w:tc>
          <w:tcPr>
            <w:tcW w:w="1741" w:type="dxa"/>
          </w:tcPr>
          <w:p w14:paraId="565FEF34" w14:textId="5683CCF7" w:rsidR="001A1275" w:rsidRDefault="001A1275" w:rsidP="002F30BF">
            <w:pPr>
              <w:pStyle w:val="Tabletext"/>
            </w:pPr>
            <w:r>
              <w:t>11/</w:t>
            </w:r>
            <w:r>
              <w:t>10</w:t>
            </w:r>
            <w:r>
              <w:t>/22</w:t>
            </w:r>
          </w:p>
        </w:tc>
      </w:tr>
    </w:tbl>
    <w:p w14:paraId="46B84504" w14:textId="77777777" w:rsidR="002360D8" w:rsidRPr="001A1275" w:rsidRDefault="002360D8" w:rsidP="002360D8"/>
    <w:p w14:paraId="6939B8E3" w14:textId="6676C643" w:rsidR="002360D8" w:rsidRPr="001A1275" w:rsidRDefault="002360D8">
      <w:pPr>
        <w:widowControl/>
        <w:spacing w:line="240" w:lineRule="auto"/>
        <w:rPr>
          <w:rFonts w:ascii="Arial" w:hAnsi="Arial"/>
          <w:b/>
          <w:sz w:val="36"/>
        </w:rPr>
      </w:pPr>
      <w:r w:rsidRPr="001A1275">
        <w:br w:type="page"/>
      </w:r>
    </w:p>
    <w:p w14:paraId="61F06F25" w14:textId="35CBDF13" w:rsidR="00717C4A" w:rsidRPr="001A1275" w:rsidRDefault="008338FE">
      <w:pPr>
        <w:pStyle w:val="Title"/>
      </w:pPr>
      <w:r w:rsidRPr="001A1275">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A1275" w:rsidRPr="001A1275" w14:paraId="7B3D722A" w14:textId="77777777">
        <w:tc>
          <w:tcPr>
            <w:tcW w:w="2304" w:type="dxa"/>
          </w:tcPr>
          <w:p w14:paraId="5FE4DB58" w14:textId="77777777" w:rsidR="00717C4A" w:rsidRPr="001A1275" w:rsidRDefault="008338FE">
            <w:pPr>
              <w:pStyle w:val="Tabletext"/>
              <w:jc w:val="center"/>
              <w:rPr>
                <w:b/>
              </w:rPr>
            </w:pPr>
            <w:r w:rsidRPr="001A1275">
              <w:rPr>
                <w:b/>
              </w:rPr>
              <w:t>Date</w:t>
            </w:r>
          </w:p>
        </w:tc>
        <w:tc>
          <w:tcPr>
            <w:tcW w:w="1152" w:type="dxa"/>
          </w:tcPr>
          <w:p w14:paraId="69BFB74D" w14:textId="77777777" w:rsidR="00717C4A" w:rsidRPr="001A1275" w:rsidRDefault="008338FE">
            <w:pPr>
              <w:pStyle w:val="Tabletext"/>
              <w:jc w:val="center"/>
              <w:rPr>
                <w:b/>
              </w:rPr>
            </w:pPr>
            <w:r w:rsidRPr="001A1275">
              <w:rPr>
                <w:b/>
              </w:rPr>
              <w:t>Version</w:t>
            </w:r>
          </w:p>
        </w:tc>
        <w:tc>
          <w:tcPr>
            <w:tcW w:w="3744" w:type="dxa"/>
          </w:tcPr>
          <w:p w14:paraId="7AE7FA3B" w14:textId="77777777" w:rsidR="00717C4A" w:rsidRPr="001A1275" w:rsidRDefault="008338FE">
            <w:pPr>
              <w:pStyle w:val="Tabletext"/>
              <w:jc w:val="center"/>
              <w:rPr>
                <w:b/>
              </w:rPr>
            </w:pPr>
            <w:r w:rsidRPr="001A1275">
              <w:rPr>
                <w:b/>
              </w:rPr>
              <w:t>Description</w:t>
            </w:r>
          </w:p>
        </w:tc>
        <w:tc>
          <w:tcPr>
            <w:tcW w:w="2304" w:type="dxa"/>
          </w:tcPr>
          <w:p w14:paraId="3077B3E7" w14:textId="77777777" w:rsidR="00717C4A" w:rsidRPr="001A1275" w:rsidRDefault="008338FE">
            <w:pPr>
              <w:pStyle w:val="Tabletext"/>
              <w:jc w:val="center"/>
              <w:rPr>
                <w:b/>
              </w:rPr>
            </w:pPr>
            <w:r w:rsidRPr="001A1275">
              <w:rPr>
                <w:b/>
              </w:rPr>
              <w:t>Author</w:t>
            </w:r>
          </w:p>
        </w:tc>
      </w:tr>
      <w:tr w:rsidR="001A1275" w:rsidRPr="001A1275" w14:paraId="7A02C87D" w14:textId="77777777">
        <w:tc>
          <w:tcPr>
            <w:tcW w:w="2304" w:type="dxa"/>
          </w:tcPr>
          <w:p w14:paraId="7F51BFDF" w14:textId="6E3B96AE" w:rsidR="00717C4A" w:rsidRPr="001A1275" w:rsidRDefault="001A1275">
            <w:pPr>
              <w:pStyle w:val="Tabletext"/>
            </w:pPr>
            <w:r>
              <w:t>10</w:t>
            </w:r>
            <w:r w:rsidR="008338FE" w:rsidRPr="001A1275">
              <w:t>/</w:t>
            </w:r>
            <w:r>
              <w:t>09</w:t>
            </w:r>
            <w:r w:rsidR="008338FE" w:rsidRPr="001A1275">
              <w:t>/</w:t>
            </w:r>
            <w:r>
              <w:t>22</w:t>
            </w:r>
          </w:p>
        </w:tc>
        <w:tc>
          <w:tcPr>
            <w:tcW w:w="1152" w:type="dxa"/>
          </w:tcPr>
          <w:p w14:paraId="7E3ACFB6" w14:textId="324BDB50" w:rsidR="00717C4A" w:rsidRPr="001A1275" w:rsidRDefault="001A1275">
            <w:pPr>
              <w:pStyle w:val="Tabletext"/>
            </w:pPr>
            <w:r>
              <w:t>1</w:t>
            </w:r>
            <w:r w:rsidR="008338FE" w:rsidRPr="001A1275">
              <w:t>.</w:t>
            </w:r>
            <w:r>
              <w:t>0</w:t>
            </w:r>
          </w:p>
        </w:tc>
        <w:tc>
          <w:tcPr>
            <w:tcW w:w="3744" w:type="dxa"/>
          </w:tcPr>
          <w:p w14:paraId="313F6324" w14:textId="45D70FE3" w:rsidR="00717C4A" w:rsidRPr="001A1275" w:rsidRDefault="001A1275">
            <w:pPr>
              <w:pStyle w:val="Tabletext"/>
            </w:pPr>
            <w:r>
              <w:t>First Version of Test Document</w:t>
            </w:r>
          </w:p>
        </w:tc>
        <w:tc>
          <w:tcPr>
            <w:tcW w:w="2304" w:type="dxa"/>
          </w:tcPr>
          <w:p w14:paraId="67CB36D0" w14:textId="2911440E" w:rsidR="00717C4A" w:rsidRPr="001A1275" w:rsidRDefault="001A1275">
            <w:pPr>
              <w:pStyle w:val="Tabletext"/>
            </w:pPr>
            <w:r>
              <w:t>Kevin White</w:t>
            </w:r>
          </w:p>
        </w:tc>
      </w:tr>
      <w:tr w:rsidR="001A1275" w:rsidRPr="001A1275" w14:paraId="79D68E3F" w14:textId="77777777">
        <w:tc>
          <w:tcPr>
            <w:tcW w:w="2304" w:type="dxa"/>
          </w:tcPr>
          <w:p w14:paraId="57D25813" w14:textId="0A500791" w:rsidR="001A1275" w:rsidRPr="001A1275" w:rsidRDefault="001A1275" w:rsidP="001A1275">
            <w:pPr>
              <w:pStyle w:val="Tabletext"/>
            </w:pPr>
            <w:r>
              <w:t>1</w:t>
            </w:r>
            <w:r>
              <w:t>1</w:t>
            </w:r>
            <w:r w:rsidRPr="001A1275">
              <w:t>/</w:t>
            </w:r>
            <w:r>
              <w:t>10</w:t>
            </w:r>
            <w:r w:rsidRPr="001A1275">
              <w:t>/</w:t>
            </w:r>
            <w:r>
              <w:t>22</w:t>
            </w:r>
          </w:p>
        </w:tc>
        <w:tc>
          <w:tcPr>
            <w:tcW w:w="1152" w:type="dxa"/>
          </w:tcPr>
          <w:p w14:paraId="3B89A3B3" w14:textId="21C55A11" w:rsidR="001A1275" w:rsidRPr="001A1275" w:rsidRDefault="001A1275" w:rsidP="001A1275">
            <w:pPr>
              <w:pStyle w:val="Tabletext"/>
            </w:pPr>
            <w:r>
              <w:t>2.0</w:t>
            </w:r>
          </w:p>
        </w:tc>
        <w:tc>
          <w:tcPr>
            <w:tcW w:w="3744" w:type="dxa"/>
          </w:tcPr>
          <w:p w14:paraId="2A59D8DB" w14:textId="1E82E624" w:rsidR="001A1275" w:rsidRPr="001A1275" w:rsidRDefault="001A1275" w:rsidP="001A1275">
            <w:pPr>
              <w:pStyle w:val="Tabletext"/>
            </w:pPr>
            <w:r>
              <w:t>Second Version of test Document</w:t>
            </w:r>
          </w:p>
        </w:tc>
        <w:tc>
          <w:tcPr>
            <w:tcW w:w="2304" w:type="dxa"/>
          </w:tcPr>
          <w:p w14:paraId="53E10055" w14:textId="4B648AFF" w:rsidR="001A1275" w:rsidRPr="001A1275" w:rsidRDefault="001A1275" w:rsidP="001A1275">
            <w:pPr>
              <w:pStyle w:val="Tabletext"/>
            </w:pPr>
            <w:r>
              <w:t>Kevin White</w:t>
            </w:r>
          </w:p>
        </w:tc>
      </w:tr>
      <w:tr w:rsidR="001A1275" w:rsidRPr="001A1275" w14:paraId="76ED651F" w14:textId="77777777">
        <w:tc>
          <w:tcPr>
            <w:tcW w:w="2304" w:type="dxa"/>
          </w:tcPr>
          <w:p w14:paraId="371C1121" w14:textId="77777777" w:rsidR="001A1275" w:rsidRPr="001A1275" w:rsidRDefault="001A1275" w:rsidP="001A1275">
            <w:pPr>
              <w:pStyle w:val="Tabletext"/>
            </w:pPr>
          </w:p>
        </w:tc>
        <w:tc>
          <w:tcPr>
            <w:tcW w:w="1152" w:type="dxa"/>
          </w:tcPr>
          <w:p w14:paraId="4AC9FDC6" w14:textId="77777777" w:rsidR="001A1275" w:rsidRPr="001A1275" w:rsidRDefault="001A1275" w:rsidP="001A1275">
            <w:pPr>
              <w:pStyle w:val="Tabletext"/>
            </w:pPr>
          </w:p>
        </w:tc>
        <w:tc>
          <w:tcPr>
            <w:tcW w:w="3744" w:type="dxa"/>
          </w:tcPr>
          <w:p w14:paraId="42196627" w14:textId="77777777" w:rsidR="001A1275" w:rsidRPr="001A1275" w:rsidRDefault="001A1275" w:rsidP="001A1275">
            <w:pPr>
              <w:pStyle w:val="Tabletext"/>
            </w:pPr>
          </w:p>
        </w:tc>
        <w:tc>
          <w:tcPr>
            <w:tcW w:w="2304" w:type="dxa"/>
          </w:tcPr>
          <w:p w14:paraId="6370BC1C" w14:textId="77777777" w:rsidR="001A1275" w:rsidRPr="001A1275" w:rsidRDefault="001A1275" w:rsidP="001A1275">
            <w:pPr>
              <w:pStyle w:val="Tabletext"/>
            </w:pPr>
          </w:p>
        </w:tc>
      </w:tr>
      <w:tr w:rsidR="001A1275" w:rsidRPr="001A1275" w14:paraId="59F6B09C" w14:textId="77777777">
        <w:tc>
          <w:tcPr>
            <w:tcW w:w="2304" w:type="dxa"/>
          </w:tcPr>
          <w:p w14:paraId="0C4D4622" w14:textId="77777777" w:rsidR="001A1275" w:rsidRPr="001A1275" w:rsidRDefault="001A1275" w:rsidP="001A1275">
            <w:pPr>
              <w:pStyle w:val="Tabletext"/>
            </w:pPr>
          </w:p>
        </w:tc>
        <w:tc>
          <w:tcPr>
            <w:tcW w:w="1152" w:type="dxa"/>
          </w:tcPr>
          <w:p w14:paraId="0B88412C" w14:textId="77777777" w:rsidR="001A1275" w:rsidRPr="001A1275" w:rsidRDefault="001A1275" w:rsidP="001A1275">
            <w:pPr>
              <w:pStyle w:val="Tabletext"/>
            </w:pPr>
          </w:p>
        </w:tc>
        <w:tc>
          <w:tcPr>
            <w:tcW w:w="3744" w:type="dxa"/>
          </w:tcPr>
          <w:p w14:paraId="0538FF04" w14:textId="77777777" w:rsidR="001A1275" w:rsidRPr="001A1275" w:rsidRDefault="001A1275" w:rsidP="001A1275">
            <w:pPr>
              <w:pStyle w:val="Tabletext"/>
            </w:pPr>
          </w:p>
        </w:tc>
        <w:tc>
          <w:tcPr>
            <w:tcW w:w="2304" w:type="dxa"/>
          </w:tcPr>
          <w:p w14:paraId="769C019C" w14:textId="77777777" w:rsidR="001A1275" w:rsidRPr="001A1275" w:rsidRDefault="001A1275" w:rsidP="001A1275">
            <w:pPr>
              <w:pStyle w:val="Tabletext"/>
            </w:pPr>
          </w:p>
        </w:tc>
      </w:tr>
    </w:tbl>
    <w:p w14:paraId="67E24316" w14:textId="77777777" w:rsidR="00717C4A" w:rsidRPr="001A1275" w:rsidRDefault="00717C4A"/>
    <w:p w14:paraId="4BCDEB62" w14:textId="77777777" w:rsidR="002360D8" w:rsidRPr="001A1275" w:rsidRDefault="002360D8">
      <w:pPr>
        <w:pStyle w:val="Title"/>
      </w:pPr>
    </w:p>
    <w:p w14:paraId="6E348AD7" w14:textId="1E76BA18" w:rsidR="00717C4A" w:rsidRPr="001A1275" w:rsidRDefault="008338FE">
      <w:pPr>
        <w:pStyle w:val="Title"/>
      </w:pPr>
      <w:r w:rsidRPr="001A1275">
        <w:br w:type="page"/>
      </w:r>
      <w:r w:rsidRPr="001A1275">
        <w:lastRenderedPageBreak/>
        <w:t>Table of Contents</w:t>
      </w:r>
    </w:p>
    <w:p w14:paraId="020F9E5A" w14:textId="2079AA65" w:rsidR="00903A82" w:rsidRPr="001A1275" w:rsidRDefault="008338FE">
      <w:pPr>
        <w:pStyle w:val="TOC1"/>
        <w:tabs>
          <w:tab w:val="left" w:pos="432"/>
        </w:tabs>
        <w:rPr>
          <w:rFonts w:asciiTheme="minorHAnsi" w:eastAsiaTheme="minorEastAsia" w:hAnsiTheme="minorHAnsi" w:cstheme="minorBidi"/>
          <w:noProof/>
          <w:sz w:val="22"/>
          <w:szCs w:val="22"/>
          <w:lang w:val="en-GB" w:eastAsia="en-GB"/>
        </w:rPr>
      </w:pPr>
      <w:r w:rsidRPr="001A1275">
        <w:fldChar w:fldCharType="begin"/>
      </w:r>
      <w:r w:rsidRPr="001A1275">
        <w:instrText xml:space="preserve"> TOC \o "1-3" </w:instrText>
      </w:r>
      <w:r w:rsidRPr="001A1275">
        <w:fldChar w:fldCharType="separate"/>
      </w:r>
      <w:r w:rsidR="00903A82" w:rsidRPr="001A1275">
        <w:rPr>
          <w:noProof/>
        </w:rPr>
        <w:t>1.</w:t>
      </w:r>
      <w:r w:rsidR="00903A82" w:rsidRPr="001A1275">
        <w:rPr>
          <w:rFonts w:asciiTheme="minorHAnsi" w:eastAsiaTheme="minorEastAsia" w:hAnsiTheme="minorHAnsi" w:cstheme="minorBidi"/>
          <w:noProof/>
          <w:sz w:val="22"/>
          <w:szCs w:val="22"/>
          <w:lang w:val="en-GB" w:eastAsia="en-GB"/>
        </w:rPr>
        <w:tab/>
      </w:r>
      <w:r w:rsidR="00903A82" w:rsidRPr="001A1275">
        <w:rPr>
          <w:noProof/>
        </w:rPr>
        <w:t>Introduction</w:t>
      </w:r>
      <w:r w:rsidR="00903A82" w:rsidRPr="001A1275">
        <w:rPr>
          <w:noProof/>
        </w:rPr>
        <w:tab/>
      </w:r>
      <w:r w:rsidR="00903A82" w:rsidRPr="001A1275">
        <w:rPr>
          <w:noProof/>
        </w:rPr>
        <w:fldChar w:fldCharType="begin"/>
      </w:r>
      <w:r w:rsidR="00903A82" w:rsidRPr="001A1275">
        <w:rPr>
          <w:noProof/>
        </w:rPr>
        <w:instrText xml:space="preserve"> PAGEREF _Toc118570179 \h </w:instrText>
      </w:r>
      <w:r w:rsidR="00903A82" w:rsidRPr="001A1275">
        <w:rPr>
          <w:noProof/>
        </w:rPr>
      </w:r>
      <w:r w:rsidR="00903A82" w:rsidRPr="001A1275">
        <w:rPr>
          <w:noProof/>
        </w:rPr>
        <w:fldChar w:fldCharType="separate"/>
      </w:r>
      <w:r w:rsidR="00903A82" w:rsidRPr="001A1275">
        <w:rPr>
          <w:noProof/>
        </w:rPr>
        <w:t>5</w:t>
      </w:r>
      <w:r w:rsidR="00903A82" w:rsidRPr="001A1275">
        <w:rPr>
          <w:noProof/>
        </w:rPr>
        <w:fldChar w:fldCharType="end"/>
      </w:r>
    </w:p>
    <w:p w14:paraId="2C3A9067" w14:textId="5F123A28" w:rsidR="00903A82" w:rsidRPr="001A1275" w:rsidRDefault="00903A82">
      <w:pPr>
        <w:pStyle w:val="TOC2"/>
        <w:tabs>
          <w:tab w:val="left" w:pos="1000"/>
        </w:tabs>
        <w:rPr>
          <w:rFonts w:asciiTheme="minorHAnsi" w:eastAsiaTheme="minorEastAsia" w:hAnsiTheme="minorHAnsi" w:cstheme="minorBidi"/>
          <w:noProof/>
          <w:sz w:val="22"/>
          <w:szCs w:val="22"/>
          <w:lang w:val="en-GB" w:eastAsia="en-GB"/>
        </w:rPr>
      </w:pPr>
      <w:r w:rsidRPr="001A1275">
        <w:rPr>
          <w:noProof/>
        </w:rPr>
        <w:t>1.1</w:t>
      </w:r>
      <w:r w:rsidRPr="001A1275">
        <w:rPr>
          <w:rFonts w:asciiTheme="minorHAnsi" w:eastAsiaTheme="minorEastAsia" w:hAnsiTheme="minorHAnsi" w:cstheme="minorBidi"/>
          <w:noProof/>
          <w:sz w:val="22"/>
          <w:szCs w:val="22"/>
          <w:lang w:val="en-GB" w:eastAsia="en-GB"/>
        </w:rPr>
        <w:tab/>
      </w:r>
      <w:r w:rsidRPr="001A1275">
        <w:rPr>
          <w:noProof/>
        </w:rPr>
        <w:t>Purpose of the Document</w:t>
      </w:r>
      <w:r w:rsidRPr="001A1275">
        <w:rPr>
          <w:noProof/>
        </w:rPr>
        <w:tab/>
      </w:r>
      <w:r w:rsidRPr="001A1275">
        <w:rPr>
          <w:noProof/>
        </w:rPr>
        <w:fldChar w:fldCharType="begin"/>
      </w:r>
      <w:r w:rsidRPr="001A1275">
        <w:rPr>
          <w:noProof/>
        </w:rPr>
        <w:instrText xml:space="preserve"> PAGEREF _Toc118570180 \h </w:instrText>
      </w:r>
      <w:r w:rsidRPr="001A1275">
        <w:rPr>
          <w:noProof/>
        </w:rPr>
      </w:r>
      <w:r w:rsidRPr="001A1275">
        <w:rPr>
          <w:noProof/>
        </w:rPr>
        <w:fldChar w:fldCharType="separate"/>
      </w:r>
      <w:r w:rsidRPr="001A1275">
        <w:rPr>
          <w:noProof/>
        </w:rPr>
        <w:t>5</w:t>
      </w:r>
      <w:r w:rsidRPr="001A1275">
        <w:rPr>
          <w:noProof/>
        </w:rPr>
        <w:fldChar w:fldCharType="end"/>
      </w:r>
    </w:p>
    <w:p w14:paraId="5DC2919D" w14:textId="724294F5" w:rsidR="00903A82" w:rsidRPr="001A1275" w:rsidRDefault="00903A82">
      <w:pPr>
        <w:pStyle w:val="TOC2"/>
        <w:tabs>
          <w:tab w:val="left" w:pos="1000"/>
        </w:tabs>
        <w:rPr>
          <w:rFonts w:asciiTheme="minorHAnsi" w:eastAsiaTheme="minorEastAsia" w:hAnsiTheme="minorHAnsi" w:cstheme="minorBidi"/>
          <w:noProof/>
          <w:sz w:val="22"/>
          <w:szCs w:val="22"/>
          <w:lang w:val="en-GB" w:eastAsia="en-GB"/>
        </w:rPr>
      </w:pPr>
      <w:r w:rsidRPr="001A1275">
        <w:rPr>
          <w:noProof/>
        </w:rPr>
        <w:t>1.2</w:t>
      </w:r>
      <w:r w:rsidRPr="001A1275">
        <w:rPr>
          <w:rFonts w:asciiTheme="minorHAnsi" w:eastAsiaTheme="minorEastAsia" w:hAnsiTheme="minorHAnsi" w:cstheme="minorBidi"/>
          <w:noProof/>
          <w:sz w:val="22"/>
          <w:szCs w:val="22"/>
          <w:lang w:val="en-GB" w:eastAsia="en-GB"/>
        </w:rPr>
        <w:tab/>
      </w:r>
      <w:r w:rsidRPr="001A1275">
        <w:rPr>
          <w:noProof/>
        </w:rPr>
        <w:t>Scope of the Document</w:t>
      </w:r>
      <w:r w:rsidRPr="001A1275">
        <w:rPr>
          <w:noProof/>
        </w:rPr>
        <w:tab/>
      </w:r>
      <w:r w:rsidRPr="001A1275">
        <w:rPr>
          <w:noProof/>
        </w:rPr>
        <w:fldChar w:fldCharType="begin"/>
      </w:r>
      <w:r w:rsidRPr="001A1275">
        <w:rPr>
          <w:noProof/>
        </w:rPr>
        <w:instrText xml:space="preserve"> PAGEREF _Toc118570181 \h </w:instrText>
      </w:r>
      <w:r w:rsidRPr="001A1275">
        <w:rPr>
          <w:noProof/>
        </w:rPr>
      </w:r>
      <w:r w:rsidRPr="001A1275">
        <w:rPr>
          <w:noProof/>
        </w:rPr>
        <w:fldChar w:fldCharType="separate"/>
      </w:r>
      <w:r w:rsidRPr="001A1275">
        <w:rPr>
          <w:noProof/>
        </w:rPr>
        <w:t>5</w:t>
      </w:r>
      <w:r w:rsidRPr="001A1275">
        <w:rPr>
          <w:noProof/>
        </w:rPr>
        <w:fldChar w:fldCharType="end"/>
      </w:r>
    </w:p>
    <w:p w14:paraId="0C592ED9" w14:textId="2F3437CF" w:rsidR="00903A82" w:rsidRPr="001A1275" w:rsidRDefault="00903A82">
      <w:pPr>
        <w:pStyle w:val="TOC2"/>
        <w:tabs>
          <w:tab w:val="left" w:pos="1000"/>
        </w:tabs>
        <w:rPr>
          <w:rFonts w:asciiTheme="minorHAnsi" w:eastAsiaTheme="minorEastAsia" w:hAnsiTheme="minorHAnsi" w:cstheme="minorBidi"/>
          <w:noProof/>
          <w:sz w:val="22"/>
          <w:szCs w:val="22"/>
          <w:lang w:val="en-GB" w:eastAsia="en-GB"/>
        </w:rPr>
      </w:pPr>
      <w:r w:rsidRPr="001A1275">
        <w:rPr>
          <w:noProof/>
        </w:rPr>
        <w:t>1.3</w:t>
      </w:r>
      <w:r w:rsidRPr="001A1275">
        <w:rPr>
          <w:rFonts w:asciiTheme="minorHAnsi" w:eastAsiaTheme="minorEastAsia" w:hAnsiTheme="minorHAnsi" w:cstheme="minorBidi"/>
          <w:noProof/>
          <w:sz w:val="22"/>
          <w:szCs w:val="22"/>
          <w:lang w:val="en-GB" w:eastAsia="en-GB"/>
        </w:rPr>
        <w:tab/>
      </w:r>
      <w:r w:rsidRPr="001A1275">
        <w:rPr>
          <w:noProof/>
        </w:rPr>
        <w:t>References</w:t>
      </w:r>
      <w:r w:rsidRPr="001A1275">
        <w:rPr>
          <w:noProof/>
        </w:rPr>
        <w:tab/>
      </w:r>
      <w:r w:rsidRPr="001A1275">
        <w:rPr>
          <w:noProof/>
        </w:rPr>
        <w:fldChar w:fldCharType="begin"/>
      </w:r>
      <w:r w:rsidRPr="001A1275">
        <w:rPr>
          <w:noProof/>
        </w:rPr>
        <w:instrText xml:space="preserve"> PAGEREF _Toc118570182 \h </w:instrText>
      </w:r>
      <w:r w:rsidRPr="001A1275">
        <w:rPr>
          <w:noProof/>
        </w:rPr>
      </w:r>
      <w:r w:rsidRPr="001A1275">
        <w:rPr>
          <w:noProof/>
        </w:rPr>
        <w:fldChar w:fldCharType="separate"/>
      </w:r>
      <w:r w:rsidRPr="001A1275">
        <w:rPr>
          <w:noProof/>
        </w:rPr>
        <w:t>5</w:t>
      </w:r>
      <w:r w:rsidRPr="001A1275">
        <w:rPr>
          <w:noProof/>
        </w:rPr>
        <w:fldChar w:fldCharType="end"/>
      </w:r>
    </w:p>
    <w:p w14:paraId="5466E324" w14:textId="00375E67" w:rsidR="00903A82" w:rsidRPr="001A1275" w:rsidRDefault="00903A82">
      <w:pPr>
        <w:pStyle w:val="TOC2"/>
        <w:tabs>
          <w:tab w:val="left" w:pos="1000"/>
        </w:tabs>
        <w:rPr>
          <w:rFonts w:asciiTheme="minorHAnsi" w:eastAsiaTheme="minorEastAsia" w:hAnsiTheme="minorHAnsi" w:cstheme="minorBidi"/>
          <w:noProof/>
          <w:sz w:val="22"/>
          <w:szCs w:val="22"/>
          <w:lang w:val="en-GB" w:eastAsia="en-GB"/>
        </w:rPr>
      </w:pPr>
      <w:r w:rsidRPr="001A1275">
        <w:rPr>
          <w:noProof/>
        </w:rPr>
        <w:t>1.4</w:t>
      </w:r>
      <w:r w:rsidRPr="001A1275">
        <w:rPr>
          <w:rFonts w:asciiTheme="minorHAnsi" w:eastAsiaTheme="minorEastAsia" w:hAnsiTheme="minorHAnsi" w:cstheme="minorBidi"/>
          <w:noProof/>
          <w:sz w:val="22"/>
          <w:szCs w:val="22"/>
          <w:lang w:val="en-GB" w:eastAsia="en-GB"/>
        </w:rPr>
        <w:tab/>
      </w:r>
      <w:r w:rsidRPr="001A1275">
        <w:rPr>
          <w:noProof/>
        </w:rPr>
        <w:t>Definitions, Acronyms, and Abbreviations</w:t>
      </w:r>
      <w:r w:rsidRPr="001A1275">
        <w:rPr>
          <w:noProof/>
        </w:rPr>
        <w:tab/>
      </w:r>
      <w:r w:rsidRPr="001A1275">
        <w:rPr>
          <w:noProof/>
        </w:rPr>
        <w:fldChar w:fldCharType="begin"/>
      </w:r>
      <w:r w:rsidRPr="001A1275">
        <w:rPr>
          <w:noProof/>
        </w:rPr>
        <w:instrText xml:space="preserve"> PAGEREF _Toc118570183 \h </w:instrText>
      </w:r>
      <w:r w:rsidRPr="001A1275">
        <w:rPr>
          <w:noProof/>
        </w:rPr>
      </w:r>
      <w:r w:rsidRPr="001A1275">
        <w:rPr>
          <w:noProof/>
        </w:rPr>
        <w:fldChar w:fldCharType="separate"/>
      </w:r>
      <w:r w:rsidRPr="001A1275">
        <w:rPr>
          <w:noProof/>
        </w:rPr>
        <w:t>5</w:t>
      </w:r>
      <w:r w:rsidRPr="001A1275">
        <w:rPr>
          <w:noProof/>
        </w:rPr>
        <w:fldChar w:fldCharType="end"/>
      </w:r>
    </w:p>
    <w:p w14:paraId="0A24D1A5" w14:textId="73C57D8B" w:rsidR="00903A82" w:rsidRPr="001A1275" w:rsidRDefault="00903A82">
      <w:pPr>
        <w:pStyle w:val="TOC1"/>
        <w:tabs>
          <w:tab w:val="left" w:pos="432"/>
        </w:tabs>
        <w:rPr>
          <w:rFonts w:asciiTheme="minorHAnsi" w:eastAsiaTheme="minorEastAsia" w:hAnsiTheme="minorHAnsi" w:cstheme="minorBidi"/>
          <w:noProof/>
          <w:sz w:val="22"/>
          <w:szCs w:val="22"/>
          <w:lang w:val="en-GB" w:eastAsia="en-GB"/>
        </w:rPr>
      </w:pPr>
      <w:r w:rsidRPr="001A1275">
        <w:rPr>
          <w:noProof/>
        </w:rPr>
        <w:t>2.</w:t>
      </w:r>
      <w:r w:rsidRPr="001A1275">
        <w:rPr>
          <w:rFonts w:asciiTheme="minorHAnsi" w:eastAsiaTheme="minorEastAsia" w:hAnsiTheme="minorHAnsi" w:cstheme="minorBidi"/>
          <w:noProof/>
          <w:sz w:val="22"/>
          <w:szCs w:val="22"/>
          <w:lang w:val="en-GB" w:eastAsia="en-GB"/>
        </w:rPr>
        <w:tab/>
      </w:r>
      <w:r w:rsidRPr="001A1275">
        <w:rPr>
          <w:noProof/>
        </w:rPr>
        <w:t>Product Scope</w:t>
      </w:r>
      <w:r w:rsidRPr="001A1275">
        <w:rPr>
          <w:noProof/>
        </w:rPr>
        <w:tab/>
      </w:r>
      <w:r w:rsidRPr="001A1275">
        <w:rPr>
          <w:noProof/>
        </w:rPr>
        <w:fldChar w:fldCharType="begin"/>
      </w:r>
      <w:r w:rsidRPr="001A1275">
        <w:rPr>
          <w:noProof/>
        </w:rPr>
        <w:instrText xml:space="preserve"> PAGEREF _Toc118570184 \h </w:instrText>
      </w:r>
      <w:r w:rsidRPr="001A1275">
        <w:rPr>
          <w:noProof/>
        </w:rPr>
      </w:r>
      <w:r w:rsidRPr="001A1275">
        <w:rPr>
          <w:noProof/>
        </w:rPr>
        <w:fldChar w:fldCharType="separate"/>
      </w:r>
      <w:r w:rsidRPr="001A1275">
        <w:rPr>
          <w:noProof/>
        </w:rPr>
        <w:t>5</w:t>
      </w:r>
      <w:r w:rsidRPr="001A1275">
        <w:rPr>
          <w:noProof/>
        </w:rPr>
        <w:fldChar w:fldCharType="end"/>
      </w:r>
    </w:p>
    <w:p w14:paraId="418B5A31" w14:textId="5D740305" w:rsidR="00903A82" w:rsidRPr="001A1275" w:rsidRDefault="00903A82">
      <w:pPr>
        <w:pStyle w:val="TOC1"/>
        <w:tabs>
          <w:tab w:val="left" w:pos="432"/>
        </w:tabs>
        <w:rPr>
          <w:rFonts w:asciiTheme="minorHAnsi" w:eastAsiaTheme="minorEastAsia" w:hAnsiTheme="minorHAnsi" w:cstheme="minorBidi"/>
          <w:noProof/>
          <w:sz w:val="22"/>
          <w:szCs w:val="22"/>
          <w:lang w:val="en-GB" w:eastAsia="en-GB"/>
        </w:rPr>
      </w:pPr>
      <w:r w:rsidRPr="001A1275">
        <w:rPr>
          <w:noProof/>
        </w:rPr>
        <w:t>3.</w:t>
      </w:r>
      <w:r w:rsidRPr="001A1275">
        <w:rPr>
          <w:rFonts w:asciiTheme="minorHAnsi" w:eastAsiaTheme="minorEastAsia" w:hAnsiTheme="minorHAnsi" w:cstheme="minorBidi"/>
          <w:noProof/>
          <w:sz w:val="22"/>
          <w:szCs w:val="22"/>
          <w:lang w:val="en-GB" w:eastAsia="en-GB"/>
        </w:rPr>
        <w:tab/>
      </w:r>
      <w:r w:rsidRPr="001A1275">
        <w:rPr>
          <w:noProof/>
        </w:rPr>
        <w:t>Test Planning</w:t>
      </w:r>
      <w:r w:rsidRPr="001A1275">
        <w:rPr>
          <w:noProof/>
        </w:rPr>
        <w:tab/>
      </w:r>
      <w:r w:rsidRPr="001A1275">
        <w:rPr>
          <w:noProof/>
        </w:rPr>
        <w:fldChar w:fldCharType="begin"/>
      </w:r>
      <w:r w:rsidRPr="001A1275">
        <w:rPr>
          <w:noProof/>
        </w:rPr>
        <w:instrText xml:space="preserve"> PAGEREF _Toc118570185 \h </w:instrText>
      </w:r>
      <w:r w:rsidRPr="001A1275">
        <w:rPr>
          <w:noProof/>
        </w:rPr>
      </w:r>
      <w:r w:rsidRPr="001A1275">
        <w:rPr>
          <w:noProof/>
        </w:rPr>
        <w:fldChar w:fldCharType="separate"/>
      </w:r>
      <w:r w:rsidRPr="001A1275">
        <w:rPr>
          <w:noProof/>
        </w:rPr>
        <w:t>5</w:t>
      </w:r>
      <w:r w:rsidRPr="001A1275">
        <w:rPr>
          <w:noProof/>
        </w:rPr>
        <w:fldChar w:fldCharType="end"/>
      </w:r>
    </w:p>
    <w:p w14:paraId="1A0FECEF" w14:textId="6CC341C1" w:rsidR="00903A82" w:rsidRPr="001A1275" w:rsidRDefault="00903A82">
      <w:pPr>
        <w:pStyle w:val="TOC2"/>
        <w:tabs>
          <w:tab w:val="left" w:pos="1000"/>
        </w:tabs>
        <w:rPr>
          <w:rFonts w:asciiTheme="minorHAnsi" w:eastAsiaTheme="minorEastAsia" w:hAnsiTheme="minorHAnsi" w:cstheme="minorBidi"/>
          <w:noProof/>
          <w:sz w:val="22"/>
          <w:szCs w:val="22"/>
          <w:lang w:val="en-GB" w:eastAsia="en-GB"/>
        </w:rPr>
      </w:pPr>
      <w:r w:rsidRPr="001A1275">
        <w:rPr>
          <w:noProof/>
        </w:rPr>
        <w:t>3.1</w:t>
      </w:r>
      <w:r w:rsidRPr="001A1275">
        <w:rPr>
          <w:rFonts w:asciiTheme="minorHAnsi" w:eastAsiaTheme="minorEastAsia" w:hAnsiTheme="minorHAnsi" w:cstheme="minorBidi"/>
          <w:noProof/>
          <w:sz w:val="22"/>
          <w:szCs w:val="22"/>
          <w:lang w:val="en-GB" w:eastAsia="en-GB"/>
        </w:rPr>
        <w:tab/>
      </w:r>
      <w:r w:rsidRPr="001A1275">
        <w:rPr>
          <w:noProof/>
        </w:rPr>
        <w:t>Responsibilites</w:t>
      </w:r>
      <w:r w:rsidRPr="001A1275">
        <w:rPr>
          <w:noProof/>
        </w:rPr>
        <w:tab/>
      </w:r>
      <w:r w:rsidRPr="001A1275">
        <w:rPr>
          <w:noProof/>
        </w:rPr>
        <w:fldChar w:fldCharType="begin"/>
      </w:r>
      <w:r w:rsidRPr="001A1275">
        <w:rPr>
          <w:noProof/>
        </w:rPr>
        <w:instrText xml:space="preserve"> PAGEREF _Toc118570186 \h </w:instrText>
      </w:r>
      <w:r w:rsidRPr="001A1275">
        <w:rPr>
          <w:noProof/>
        </w:rPr>
      </w:r>
      <w:r w:rsidRPr="001A1275">
        <w:rPr>
          <w:noProof/>
        </w:rPr>
        <w:fldChar w:fldCharType="separate"/>
      </w:r>
      <w:r w:rsidRPr="001A1275">
        <w:rPr>
          <w:noProof/>
        </w:rPr>
        <w:t>5</w:t>
      </w:r>
      <w:r w:rsidRPr="001A1275">
        <w:rPr>
          <w:noProof/>
        </w:rPr>
        <w:fldChar w:fldCharType="end"/>
      </w:r>
    </w:p>
    <w:p w14:paraId="70014C36" w14:textId="25461A00" w:rsidR="00903A82" w:rsidRPr="001A1275" w:rsidRDefault="00903A82">
      <w:pPr>
        <w:pStyle w:val="TOC2"/>
        <w:tabs>
          <w:tab w:val="left" w:pos="1000"/>
        </w:tabs>
        <w:rPr>
          <w:rFonts w:asciiTheme="minorHAnsi" w:eastAsiaTheme="minorEastAsia" w:hAnsiTheme="minorHAnsi" w:cstheme="minorBidi"/>
          <w:noProof/>
          <w:sz w:val="22"/>
          <w:szCs w:val="22"/>
          <w:lang w:val="en-GB" w:eastAsia="en-GB"/>
        </w:rPr>
      </w:pPr>
      <w:r w:rsidRPr="001A1275">
        <w:rPr>
          <w:noProof/>
        </w:rPr>
        <w:t>3.2</w:t>
      </w:r>
      <w:r w:rsidRPr="001A1275">
        <w:rPr>
          <w:rFonts w:asciiTheme="minorHAnsi" w:eastAsiaTheme="minorEastAsia" w:hAnsiTheme="minorHAnsi" w:cstheme="minorBidi"/>
          <w:noProof/>
          <w:sz w:val="22"/>
          <w:szCs w:val="22"/>
          <w:lang w:val="en-GB" w:eastAsia="en-GB"/>
        </w:rPr>
        <w:tab/>
      </w:r>
      <w:r w:rsidRPr="001A1275">
        <w:rPr>
          <w:noProof/>
        </w:rPr>
        <w:t>Test Schedule</w:t>
      </w:r>
      <w:r w:rsidRPr="001A1275">
        <w:rPr>
          <w:noProof/>
        </w:rPr>
        <w:tab/>
      </w:r>
      <w:r w:rsidRPr="001A1275">
        <w:rPr>
          <w:noProof/>
        </w:rPr>
        <w:fldChar w:fldCharType="begin"/>
      </w:r>
      <w:r w:rsidRPr="001A1275">
        <w:rPr>
          <w:noProof/>
        </w:rPr>
        <w:instrText xml:space="preserve"> PAGEREF _Toc118570187 \h </w:instrText>
      </w:r>
      <w:r w:rsidRPr="001A1275">
        <w:rPr>
          <w:noProof/>
        </w:rPr>
      </w:r>
      <w:r w:rsidRPr="001A1275">
        <w:rPr>
          <w:noProof/>
        </w:rPr>
        <w:fldChar w:fldCharType="separate"/>
      </w:r>
      <w:r w:rsidRPr="001A1275">
        <w:rPr>
          <w:noProof/>
        </w:rPr>
        <w:t>6</w:t>
      </w:r>
      <w:r w:rsidRPr="001A1275">
        <w:rPr>
          <w:noProof/>
        </w:rPr>
        <w:fldChar w:fldCharType="end"/>
      </w:r>
    </w:p>
    <w:p w14:paraId="7CD5A714" w14:textId="2F797DA4" w:rsidR="00903A82" w:rsidRPr="001A1275" w:rsidRDefault="00903A82">
      <w:pPr>
        <w:pStyle w:val="TOC1"/>
        <w:tabs>
          <w:tab w:val="left" w:pos="432"/>
        </w:tabs>
        <w:rPr>
          <w:rFonts w:asciiTheme="minorHAnsi" w:eastAsiaTheme="minorEastAsia" w:hAnsiTheme="minorHAnsi" w:cstheme="minorBidi"/>
          <w:noProof/>
          <w:sz w:val="22"/>
          <w:szCs w:val="22"/>
          <w:lang w:val="en-GB" w:eastAsia="en-GB"/>
        </w:rPr>
      </w:pPr>
      <w:r w:rsidRPr="001A1275">
        <w:rPr>
          <w:noProof/>
        </w:rPr>
        <w:t>4.</w:t>
      </w:r>
      <w:r w:rsidRPr="001A1275">
        <w:rPr>
          <w:rFonts w:asciiTheme="minorHAnsi" w:eastAsiaTheme="minorEastAsia" w:hAnsiTheme="minorHAnsi" w:cstheme="minorBidi"/>
          <w:noProof/>
          <w:sz w:val="22"/>
          <w:szCs w:val="22"/>
          <w:lang w:val="en-GB" w:eastAsia="en-GB"/>
        </w:rPr>
        <w:tab/>
      </w:r>
      <w:r w:rsidRPr="001A1275">
        <w:rPr>
          <w:noProof/>
        </w:rPr>
        <w:t>Test Preparation</w:t>
      </w:r>
      <w:r w:rsidRPr="001A1275">
        <w:rPr>
          <w:noProof/>
        </w:rPr>
        <w:tab/>
      </w:r>
      <w:r w:rsidRPr="001A1275">
        <w:rPr>
          <w:noProof/>
        </w:rPr>
        <w:fldChar w:fldCharType="begin"/>
      </w:r>
      <w:r w:rsidRPr="001A1275">
        <w:rPr>
          <w:noProof/>
        </w:rPr>
        <w:instrText xml:space="preserve"> PAGEREF _Toc118570188 \h </w:instrText>
      </w:r>
      <w:r w:rsidRPr="001A1275">
        <w:rPr>
          <w:noProof/>
        </w:rPr>
      </w:r>
      <w:r w:rsidRPr="001A1275">
        <w:rPr>
          <w:noProof/>
        </w:rPr>
        <w:fldChar w:fldCharType="separate"/>
      </w:r>
      <w:r w:rsidRPr="001A1275">
        <w:rPr>
          <w:noProof/>
        </w:rPr>
        <w:t>6</w:t>
      </w:r>
      <w:r w:rsidRPr="001A1275">
        <w:rPr>
          <w:noProof/>
        </w:rPr>
        <w:fldChar w:fldCharType="end"/>
      </w:r>
    </w:p>
    <w:p w14:paraId="2B77A706" w14:textId="1CE272AF" w:rsidR="00903A82" w:rsidRPr="001A1275" w:rsidRDefault="00903A82">
      <w:pPr>
        <w:pStyle w:val="TOC2"/>
        <w:tabs>
          <w:tab w:val="left" w:pos="1000"/>
        </w:tabs>
        <w:rPr>
          <w:rFonts w:asciiTheme="minorHAnsi" w:eastAsiaTheme="minorEastAsia" w:hAnsiTheme="minorHAnsi" w:cstheme="minorBidi"/>
          <w:noProof/>
          <w:sz w:val="22"/>
          <w:szCs w:val="22"/>
          <w:lang w:val="en-GB" w:eastAsia="en-GB"/>
        </w:rPr>
      </w:pPr>
      <w:r w:rsidRPr="001A1275">
        <w:rPr>
          <w:noProof/>
        </w:rPr>
        <w:t>4.1</w:t>
      </w:r>
      <w:r w:rsidRPr="001A1275">
        <w:rPr>
          <w:rFonts w:asciiTheme="minorHAnsi" w:eastAsiaTheme="minorEastAsia" w:hAnsiTheme="minorHAnsi" w:cstheme="minorBidi"/>
          <w:noProof/>
          <w:sz w:val="22"/>
          <w:szCs w:val="22"/>
          <w:lang w:val="en-GB" w:eastAsia="en-GB"/>
        </w:rPr>
        <w:tab/>
      </w:r>
      <w:r w:rsidRPr="001A1275">
        <w:rPr>
          <w:noProof/>
        </w:rPr>
        <w:t>Test Environment</w:t>
      </w:r>
      <w:r w:rsidRPr="001A1275">
        <w:rPr>
          <w:noProof/>
        </w:rPr>
        <w:tab/>
      </w:r>
      <w:r w:rsidRPr="001A1275">
        <w:rPr>
          <w:noProof/>
        </w:rPr>
        <w:fldChar w:fldCharType="begin"/>
      </w:r>
      <w:r w:rsidRPr="001A1275">
        <w:rPr>
          <w:noProof/>
        </w:rPr>
        <w:instrText xml:space="preserve"> PAGEREF _Toc118570189 \h </w:instrText>
      </w:r>
      <w:r w:rsidRPr="001A1275">
        <w:rPr>
          <w:noProof/>
        </w:rPr>
      </w:r>
      <w:r w:rsidRPr="001A1275">
        <w:rPr>
          <w:noProof/>
        </w:rPr>
        <w:fldChar w:fldCharType="separate"/>
      </w:r>
      <w:r w:rsidRPr="001A1275">
        <w:rPr>
          <w:noProof/>
        </w:rPr>
        <w:t>6</w:t>
      </w:r>
      <w:r w:rsidRPr="001A1275">
        <w:rPr>
          <w:noProof/>
        </w:rPr>
        <w:fldChar w:fldCharType="end"/>
      </w:r>
    </w:p>
    <w:p w14:paraId="284F554B" w14:textId="6AE8EA08" w:rsidR="00903A82" w:rsidRPr="001A1275" w:rsidRDefault="00903A82">
      <w:pPr>
        <w:pStyle w:val="TOC1"/>
        <w:tabs>
          <w:tab w:val="left" w:pos="432"/>
        </w:tabs>
        <w:rPr>
          <w:rFonts w:asciiTheme="minorHAnsi" w:eastAsiaTheme="minorEastAsia" w:hAnsiTheme="minorHAnsi" w:cstheme="minorBidi"/>
          <w:noProof/>
          <w:sz w:val="22"/>
          <w:szCs w:val="22"/>
          <w:lang w:val="en-GB" w:eastAsia="en-GB"/>
        </w:rPr>
      </w:pPr>
      <w:r w:rsidRPr="001A1275">
        <w:rPr>
          <w:noProof/>
        </w:rPr>
        <w:t>5.</w:t>
      </w:r>
      <w:r w:rsidRPr="001A1275">
        <w:rPr>
          <w:rFonts w:asciiTheme="minorHAnsi" w:eastAsiaTheme="minorEastAsia" w:hAnsiTheme="minorHAnsi" w:cstheme="minorBidi"/>
          <w:noProof/>
          <w:sz w:val="22"/>
          <w:szCs w:val="22"/>
          <w:lang w:val="en-GB" w:eastAsia="en-GB"/>
        </w:rPr>
        <w:tab/>
      </w:r>
      <w:r w:rsidRPr="001A1275">
        <w:rPr>
          <w:noProof/>
        </w:rPr>
        <w:t>Test Cases</w:t>
      </w:r>
      <w:r w:rsidRPr="001A1275">
        <w:rPr>
          <w:noProof/>
        </w:rPr>
        <w:tab/>
      </w:r>
      <w:r w:rsidRPr="001A1275">
        <w:rPr>
          <w:noProof/>
        </w:rPr>
        <w:fldChar w:fldCharType="begin"/>
      </w:r>
      <w:r w:rsidRPr="001A1275">
        <w:rPr>
          <w:noProof/>
        </w:rPr>
        <w:instrText xml:space="preserve"> PAGEREF _Toc118570190 \h </w:instrText>
      </w:r>
      <w:r w:rsidRPr="001A1275">
        <w:rPr>
          <w:noProof/>
        </w:rPr>
      </w:r>
      <w:r w:rsidRPr="001A1275">
        <w:rPr>
          <w:noProof/>
        </w:rPr>
        <w:fldChar w:fldCharType="separate"/>
      </w:r>
      <w:r w:rsidRPr="001A1275">
        <w:rPr>
          <w:noProof/>
        </w:rPr>
        <w:t>6</w:t>
      </w:r>
      <w:r w:rsidRPr="001A1275">
        <w:rPr>
          <w:noProof/>
        </w:rPr>
        <w:fldChar w:fldCharType="end"/>
      </w:r>
    </w:p>
    <w:p w14:paraId="0687D5FF" w14:textId="0FA1C57F" w:rsidR="00903A82" w:rsidRPr="001A1275" w:rsidRDefault="00903A82">
      <w:pPr>
        <w:pStyle w:val="TOC2"/>
        <w:tabs>
          <w:tab w:val="left" w:pos="1000"/>
        </w:tabs>
        <w:rPr>
          <w:rFonts w:asciiTheme="minorHAnsi" w:eastAsiaTheme="minorEastAsia" w:hAnsiTheme="minorHAnsi" w:cstheme="minorBidi"/>
          <w:noProof/>
          <w:sz w:val="22"/>
          <w:szCs w:val="22"/>
          <w:lang w:val="en-GB" w:eastAsia="en-GB"/>
        </w:rPr>
      </w:pPr>
      <w:r w:rsidRPr="001A1275">
        <w:rPr>
          <w:noProof/>
        </w:rPr>
        <w:t>5.1</w:t>
      </w:r>
      <w:r w:rsidRPr="001A1275">
        <w:rPr>
          <w:rFonts w:asciiTheme="minorHAnsi" w:eastAsiaTheme="minorEastAsia" w:hAnsiTheme="minorHAnsi" w:cstheme="minorBidi"/>
          <w:noProof/>
          <w:sz w:val="22"/>
          <w:szCs w:val="22"/>
          <w:lang w:val="en-GB" w:eastAsia="en-GB"/>
        </w:rPr>
        <w:tab/>
      </w:r>
      <w:r w:rsidRPr="001A1275">
        <w:rPr>
          <w:noProof/>
        </w:rPr>
        <w:t>Test Cases</w:t>
      </w:r>
      <w:r w:rsidRPr="001A1275">
        <w:rPr>
          <w:noProof/>
        </w:rPr>
        <w:tab/>
      </w:r>
      <w:r w:rsidRPr="001A1275">
        <w:rPr>
          <w:noProof/>
        </w:rPr>
        <w:fldChar w:fldCharType="begin"/>
      </w:r>
      <w:r w:rsidRPr="001A1275">
        <w:rPr>
          <w:noProof/>
        </w:rPr>
        <w:instrText xml:space="preserve"> PAGEREF _Toc118570191 \h </w:instrText>
      </w:r>
      <w:r w:rsidRPr="001A1275">
        <w:rPr>
          <w:noProof/>
        </w:rPr>
      </w:r>
      <w:r w:rsidRPr="001A1275">
        <w:rPr>
          <w:noProof/>
        </w:rPr>
        <w:fldChar w:fldCharType="separate"/>
      </w:r>
      <w:r w:rsidRPr="001A1275">
        <w:rPr>
          <w:noProof/>
        </w:rPr>
        <w:t>6</w:t>
      </w:r>
      <w:r w:rsidRPr="001A1275">
        <w:rPr>
          <w:noProof/>
        </w:rPr>
        <w:fldChar w:fldCharType="end"/>
      </w:r>
    </w:p>
    <w:p w14:paraId="24295082" w14:textId="7FD1504D" w:rsidR="00903A82" w:rsidRPr="001A1275" w:rsidRDefault="00903A82">
      <w:pPr>
        <w:pStyle w:val="TOC1"/>
        <w:tabs>
          <w:tab w:val="left" w:pos="432"/>
        </w:tabs>
        <w:rPr>
          <w:rFonts w:asciiTheme="minorHAnsi" w:eastAsiaTheme="minorEastAsia" w:hAnsiTheme="minorHAnsi" w:cstheme="minorBidi"/>
          <w:noProof/>
          <w:sz w:val="22"/>
          <w:szCs w:val="22"/>
          <w:lang w:val="en-GB" w:eastAsia="en-GB"/>
        </w:rPr>
      </w:pPr>
      <w:r w:rsidRPr="001A1275">
        <w:rPr>
          <w:noProof/>
        </w:rPr>
        <w:t>6.</w:t>
      </w:r>
      <w:r w:rsidRPr="001A1275">
        <w:rPr>
          <w:rFonts w:asciiTheme="minorHAnsi" w:eastAsiaTheme="minorEastAsia" w:hAnsiTheme="minorHAnsi" w:cstheme="minorBidi"/>
          <w:noProof/>
          <w:sz w:val="22"/>
          <w:szCs w:val="22"/>
          <w:lang w:val="en-GB" w:eastAsia="en-GB"/>
        </w:rPr>
        <w:tab/>
      </w:r>
      <w:r w:rsidRPr="001A1275">
        <w:rPr>
          <w:noProof/>
          <w:lang w:val="en-GB"/>
        </w:rPr>
        <w:t xml:space="preserve">Appendix A – Test Case to </w:t>
      </w:r>
      <w:r w:rsidRPr="001A1275">
        <w:rPr>
          <w:noProof/>
        </w:rPr>
        <w:t>Requirements Traceability</w:t>
      </w:r>
      <w:r w:rsidRPr="001A1275">
        <w:rPr>
          <w:noProof/>
        </w:rPr>
        <w:tab/>
      </w:r>
      <w:r w:rsidRPr="001A1275">
        <w:rPr>
          <w:noProof/>
        </w:rPr>
        <w:fldChar w:fldCharType="begin"/>
      </w:r>
      <w:r w:rsidRPr="001A1275">
        <w:rPr>
          <w:noProof/>
        </w:rPr>
        <w:instrText xml:space="preserve"> PAGEREF _Toc118570192 \h </w:instrText>
      </w:r>
      <w:r w:rsidRPr="001A1275">
        <w:rPr>
          <w:noProof/>
        </w:rPr>
      </w:r>
      <w:r w:rsidRPr="001A1275">
        <w:rPr>
          <w:noProof/>
        </w:rPr>
        <w:fldChar w:fldCharType="separate"/>
      </w:r>
      <w:r w:rsidRPr="001A1275">
        <w:rPr>
          <w:noProof/>
        </w:rPr>
        <w:t>7</w:t>
      </w:r>
      <w:r w:rsidRPr="001A1275">
        <w:rPr>
          <w:noProof/>
        </w:rPr>
        <w:fldChar w:fldCharType="end"/>
      </w:r>
    </w:p>
    <w:p w14:paraId="60025FE5" w14:textId="06A02DB0" w:rsidR="00903A82" w:rsidRPr="001A1275" w:rsidRDefault="00903A82">
      <w:pPr>
        <w:pStyle w:val="TOC1"/>
        <w:tabs>
          <w:tab w:val="left" w:pos="432"/>
        </w:tabs>
        <w:rPr>
          <w:rFonts w:asciiTheme="minorHAnsi" w:eastAsiaTheme="minorEastAsia" w:hAnsiTheme="minorHAnsi" w:cstheme="minorBidi"/>
          <w:noProof/>
          <w:sz w:val="22"/>
          <w:szCs w:val="22"/>
          <w:lang w:val="en-GB" w:eastAsia="en-GB"/>
        </w:rPr>
      </w:pPr>
      <w:r w:rsidRPr="001A1275">
        <w:rPr>
          <w:noProof/>
        </w:rPr>
        <w:t>7.</w:t>
      </w:r>
      <w:r w:rsidRPr="001A1275">
        <w:rPr>
          <w:rFonts w:asciiTheme="minorHAnsi" w:eastAsiaTheme="minorEastAsia" w:hAnsiTheme="minorHAnsi" w:cstheme="minorBidi"/>
          <w:noProof/>
          <w:sz w:val="22"/>
          <w:szCs w:val="22"/>
          <w:lang w:val="en-GB" w:eastAsia="en-GB"/>
        </w:rPr>
        <w:tab/>
      </w:r>
      <w:r w:rsidRPr="001A1275">
        <w:rPr>
          <w:noProof/>
          <w:lang w:val="en-GB"/>
        </w:rPr>
        <w:t>Appendix B – Test Case 1 – User Interface Test</w:t>
      </w:r>
      <w:r w:rsidRPr="001A1275">
        <w:rPr>
          <w:noProof/>
        </w:rPr>
        <w:tab/>
      </w:r>
      <w:r w:rsidRPr="001A1275">
        <w:rPr>
          <w:noProof/>
        </w:rPr>
        <w:fldChar w:fldCharType="begin"/>
      </w:r>
      <w:r w:rsidRPr="001A1275">
        <w:rPr>
          <w:noProof/>
        </w:rPr>
        <w:instrText xml:space="preserve"> PAGEREF _Toc118570193 \h </w:instrText>
      </w:r>
      <w:r w:rsidRPr="001A1275">
        <w:rPr>
          <w:noProof/>
        </w:rPr>
      </w:r>
      <w:r w:rsidRPr="001A1275">
        <w:rPr>
          <w:noProof/>
        </w:rPr>
        <w:fldChar w:fldCharType="separate"/>
      </w:r>
      <w:r w:rsidRPr="001A1275">
        <w:rPr>
          <w:noProof/>
        </w:rPr>
        <w:t>7</w:t>
      </w:r>
      <w:r w:rsidRPr="001A1275">
        <w:rPr>
          <w:noProof/>
        </w:rPr>
        <w:fldChar w:fldCharType="end"/>
      </w:r>
    </w:p>
    <w:p w14:paraId="5625B7C5" w14:textId="1AFA56C5" w:rsidR="00903A82" w:rsidRPr="001A1275" w:rsidRDefault="00903A82">
      <w:pPr>
        <w:pStyle w:val="TOC1"/>
        <w:tabs>
          <w:tab w:val="left" w:pos="432"/>
        </w:tabs>
        <w:rPr>
          <w:rFonts w:asciiTheme="minorHAnsi" w:eastAsiaTheme="minorEastAsia" w:hAnsiTheme="minorHAnsi" w:cstheme="minorBidi"/>
          <w:noProof/>
          <w:sz w:val="22"/>
          <w:szCs w:val="22"/>
          <w:lang w:val="en-GB" w:eastAsia="en-GB"/>
        </w:rPr>
      </w:pPr>
      <w:r w:rsidRPr="001A1275">
        <w:rPr>
          <w:noProof/>
        </w:rPr>
        <w:t>8.</w:t>
      </w:r>
      <w:r w:rsidRPr="001A1275">
        <w:rPr>
          <w:rFonts w:asciiTheme="minorHAnsi" w:eastAsiaTheme="minorEastAsia" w:hAnsiTheme="minorHAnsi" w:cstheme="minorBidi"/>
          <w:noProof/>
          <w:sz w:val="22"/>
          <w:szCs w:val="22"/>
          <w:lang w:val="en-GB" w:eastAsia="en-GB"/>
        </w:rPr>
        <w:tab/>
      </w:r>
      <w:r w:rsidRPr="001A1275">
        <w:rPr>
          <w:noProof/>
          <w:lang w:val="en-GB"/>
        </w:rPr>
        <w:t>Appendix C – Test Case 2 – Login Test</w:t>
      </w:r>
      <w:r w:rsidRPr="001A1275">
        <w:rPr>
          <w:noProof/>
        </w:rPr>
        <w:tab/>
      </w:r>
      <w:r w:rsidRPr="001A1275">
        <w:rPr>
          <w:noProof/>
        </w:rPr>
        <w:fldChar w:fldCharType="begin"/>
      </w:r>
      <w:r w:rsidRPr="001A1275">
        <w:rPr>
          <w:noProof/>
        </w:rPr>
        <w:instrText xml:space="preserve"> PAGEREF _Toc118570194 \h </w:instrText>
      </w:r>
      <w:r w:rsidRPr="001A1275">
        <w:rPr>
          <w:noProof/>
        </w:rPr>
      </w:r>
      <w:r w:rsidRPr="001A1275">
        <w:rPr>
          <w:noProof/>
        </w:rPr>
        <w:fldChar w:fldCharType="separate"/>
      </w:r>
      <w:r w:rsidRPr="001A1275">
        <w:rPr>
          <w:noProof/>
        </w:rPr>
        <w:t>8</w:t>
      </w:r>
      <w:r w:rsidRPr="001A1275">
        <w:rPr>
          <w:noProof/>
        </w:rPr>
        <w:fldChar w:fldCharType="end"/>
      </w:r>
    </w:p>
    <w:p w14:paraId="307942D8" w14:textId="0007E9C5" w:rsidR="00717C4A" w:rsidRPr="001A1275" w:rsidRDefault="008338FE">
      <w:pPr>
        <w:pStyle w:val="Title"/>
      </w:pPr>
      <w:r w:rsidRPr="001A1275">
        <w:fldChar w:fldCharType="end"/>
      </w:r>
      <w:r w:rsidRPr="001A1275">
        <w:br w:type="page"/>
      </w:r>
      <w:fldSimple w:instr=" TITLE  \* MERGEFORMAT ">
        <w:r w:rsidR="00CC1EAC" w:rsidRPr="001A1275">
          <w:t>Software Test Document</w:t>
        </w:r>
        <w:r w:rsidR="00CC0524" w:rsidRPr="001A1275">
          <w:t xml:space="preserve"> (S</w:t>
        </w:r>
        <w:r w:rsidR="00CC1EAC" w:rsidRPr="001A1275">
          <w:t>TD</w:t>
        </w:r>
        <w:r w:rsidR="00CC0524" w:rsidRPr="001A1275">
          <w:t>)</w:t>
        </w:r>
      </w:fldSimple>
    </w:p>
    <w:p w14:paraId="37063561" w14:textId="77777777" w:rsidR="00717C4A" w:rsidRPr="001A1275" w:rsidRDefault="008338FE">
      <w:pPr>
        <w:pStyle w:val="Heading1"/>
      </w:pPr>
      <w:bookmarkStart w:id="0" w:name="_Toc456598586"/>
      <w:bookmarkStart w:id="1" w:name="_Toc456600917"/>
      <w:bookmarkStart w:id="2" w:name="_Toc512930904"/>
      <w:bookmarkStart w:id="3" w:name="_Toc118570179"/>
      <w:bookmarkStart w:id="4" w:name="_Toc436203377"/>
      <w:bookmarkStart w:id="5" w:name="_Toc452813577"/>
      <w:r w:rsidRPr="001A1275">
        <w:t>Introduction</w:t>
      </w:r>
      <w:bookmarkEnd w:id="0"/>
      <w:bookmarkEnd w:id="1"/>
      <w:bookmarkEnd w:id="2"/>
      <w:bookmarkEnd w:id="3"/>
    </w:p>
    <w:p w14:paraId="02FF830B" w14:textId="6114A6B2" w:rsidR="00FC70D3" w:rsidRPr="001A1275" w:rsidRDefault="00FC70D3" w:rsidP="00FC70D3">
      <w:pPr>
        <w:pStyle w:val="Heading2"/>
      </w:pPr>
      <w:bookmarkStart w:id="6" w:name="_Toc118570180"/>
      <w:r w:rsidRPr="001A1275">
        <w:t>Purpose of the Document</w:t>
      </w:r>
      <w:bookmarkEnd w:id="6"/>
    </w:p>
    <w:p w14:paraId="1F52FFC2" w14:textId="1130F1D8" w:rsidR="00FC70D3" w:rsidRPr="001A1275" w:rsidRDefault="00FC70D3" w:rsidP="006E5F1C">
      <w:pPr>
        <w:pStyle w:val="InfoBlue"/>
        <w:rPr>
          <w:color w:val="auto"/>
        </w:rPr>
      </w:pPr>
      <w:r w:rsidRPr="001A1275">
        <w:rPr>
          <w:color w:val="auto"/>
        </w:rPr>
        <w:t xml:space="preserve">The purpose of this document is </w:t>
      </w:r>
      <w:r w:rsidR="005645FF" w:rsidRPr="001A1275">
        <w:rPr>
          <w:color w:val="auto"/>
        </w:rPr>
        <w:t xml:space="preserve">to </w:t>
      </w:r>
      <w:r w:rsidR="00CC0524" w:rsidRPr="001A1275">
        <w:rPr>
          <w:color w:val="auto"/>
        </w:rPr>
        <w:t xml:space="preserve">document the software </w:t>
      </w:r>
      <w:r w:rsidR="00CC1EAC" w:rsidRPr="001A1275">
        <w:rPr>
          <w:color w:val="auto"/>
        </w:rPr>
        <w:t>test related activities and test cases</w:t>
      </w:r>
      <w:r w:rsidR="00CC0524" w:rsidRPr="001A1275">
        <w:rPr>
          <w:color w:val="auto"/>
        </w:rPr>
        <w:t xml:space="preserve"> for the project </w:t>
      </w:r>
      <w:r w:rsidR="0009338D" w:rsidRPr="001A1275">
        <w:rPr>
          <w:color w:val="auto"/>
        </w:rPr>
        <w:t>NoaNodz.</w:t>
      </w:r>
    </w:p>
    <w:p w14:paraId="6F7AD173" w14:textId="6E56CD3D" w:rsidR="00BA2984" w:rsidRPr="001A1275" w:rsidRDefault="00BA2984" w:rsidP="00BA2984">
      <w:pPr>
        <w:pStyle w:val="Heading2"/>
      </w:pPr>
      <w:bookmarkStart w:id="7" w:name="_Toc118570181"/>
      <w:r w:rsidRPr="001A1275">
        <w:t>Scope of the Document</w:t>
      </w:r>
      <w:bookmarkEnd w:id="7"/>
    </w:p>
    <w:p w14:paraId="55C22C47" w14:textId="0BE3CBC4" w:rsidR="00BA2984" w:rsidRPr="001A1275" w:rsidRDefault="0009338D" w:rsidP="006E5F1C">
      <w:pPr>
        <w:pStyle w:val="InfoBlue"/>
        <w:rPr>
          <w:color w:val="auto"/>
        </w:rPr>
      </w:pPr>
      <w:r w:rsidRPr="001A1275">
        <w:rPr>
          <w:color w:val="auto"/>
        </w:rPr>
        <w:t>This document gives 4 test cases tested by two Users/Customers</w:t>
      </w:r>
    </w:p>
    <w:p w14:paraId="36263246" w14:textId="536C442C" w:rsidR="00B971D3" w:rsidRPr="001A1275" w:rsidRDefault="00B971D3" w:rsidP="00B971D3">
      <w:pPr>
        <w:pStyle w:val="Heading2"/>
      </w:pPr>
      <w:bookmarkStart w:id="8" w:name="_Toc118570183"/>
      <w:r w:rsidRPr="001A1275">
        <w:t>Definitions, Acronyms, and Abbreviations</w:t>
      </w:r>
      <w:bookmarkEnd w:id="8"/>
    </w:p>
    <w:p w14:paraId="7B802E83" w14:textId="47002DFF" w:rsidR="00A50C2C" w:rsidRPr="001A1275" w:rsidRDefault="0009338D" w:rsidP="0009338D">
      <w:r w:rsidRPr="001A1275">
        <w:t>N/A</w:t>
      </w:r>
    </w:p>
    <w:p w14:paraId="341D434E" w14:textId="2C2A2175" w:rsidR="00717C4A" w:rsidRPr="001A1275" w:rsidRDefault="00FF3466">
      <w:pPr>
        <w:pStyle w:val="Heading1"/>
      </w:pPr>
      <w:bookmarkStart w:id="9" w:name="_Toc118570184"/>
      <w:bookmarkEnd w:id="4"/>
      <w:bookmarkEnd w:id="5"/>
      <w:r w:rsidRPr="001A1275">
        <w:t>Pro</w:t>
      </w:r>
      <w:r w:rsidR="00CC0524" w:rsidRPr="001A1275">
        <w:t>duct Scope</w:t>
      </w:r>
      <w:bookmarkEnd w:id="9"/>
    </w:p>
    <w:p w14:paraId="38BC931C" w14:textId="605FA847" w:rsidR="00717C4A" w:rsidRPr="001A1275" w:rsidRDefault="001A1275" w:rsidP="006E5F1C">
      <w:pPr>
        <w:pStyle w:val="InfoBlue"/>
        <w:rPr>
          <w:color w:val="auto"/>
        </w:rPr>
      </w:pPr>
      <w:r w:rsidRPr="001A1275">
        <w:rPr>
          <w:color w:val="auto"/>
        </w:rPr>
        <w:t>This project's scope is to let users listen to their song of choice on our platform through embeds, so they can use their</w:t>
      </w:r>
      <w:r w:rsidR="00262A7A" w:rsidRPr="001A1275">
        <w:rPr>
          <w:color w:val="auto"/>
        </w:rPr>
        <w:t xml:space="preserve"> streaming subscription of choice.</w:t>
      </w:r>
    </w:p>
    <w:p w14:paraId="39BF1E99" w14:textId="534DF53A" w:rsidR="00717C4A" w:rsidRPr="001A1275" w:rsidRDefault="00CC1EAC">
      <w:pPr>
        <w:pStyle w:val="Heading1"/>
      </w:pPr>
      <w:bookmarkStart w:id="10" w:name="_Toc118570185"/>
      <w:bookmarkStart w:id="11" w:name="_Toc436203381"/>
      <w:r w:rsidRPr="001A1275">
        <w:t>Test Planning</w:t>
      </w:r>
      <w:bookmarkEnd w:id="10"/>
    </w:p>
    <w:p w14:paraId="7405B3B6" w14:textId="287BB890" w:rsidR="00717C4A" w:rsidRPr="001A1275" w:rsidRDefault="001A1275" w:rsidP="006E5F1C">
      <w:pPr>
        <w:pStyle w:val="InfoBlue"/>
        <w:rPr>
          <w:color w:val="auto"/>
        </w:rPr>
      </w:pPr>
      <w:r w:rsidRPr="001A1275">
        <w:rPr>
          <w:color w:val="auto"/>
        </w:rPr>
        <w:t>One of the issues related to testing, was that user test 2 did not have an account for any streaming platform, however, they were still able to use SoundCloud to listen.</w:t>
      </w:r>
    </w:p>
    <w:p w14:paraId="3D6F766B" w14:textId="017B469C" w:rsidR="00717C4A" w:rsidRPr="001A1275" w:rsidRDefault="00903A82">
      <w:pPr>
        <w:pStyle w:val="Heading2"/>
      </w:pPr>
      <w:r w:rsidRPr="001A1275">
        <w:t>Responsibilities</w:t>
      </w:r>
    </w:p>
    <w:p w14:paraId="781EBCD0" w14:textId="5B2CEAC3" w:rsidR="00717C4A" w:rsidRPr="001A1275" w:rsidRDefault="00717C4A" w:rsidP="006E5F1C">
      <w:pPr>
        <w:pStyle w:val="InfoBlue"/>
        <w:rPr>
          <w:color w:val="auto"/>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76"/>
        <w:gridCol w:w="2410"/>
        <w:gridCol w:w="4678"/>
      </w:tblGrid>
      <w:tr w:rsidR="001A1275" w:rsidRPr="001A1275" w14:paraId="48B3AA25" w14:textId="77777777" w:rsidTr="00CC1EAC">
        <w:tc>
          <w:tcPr>
            <w:tcW w:w="2376" w:type="dxa"/>
          </w:tcPr>
          <w:p w14:paraId="0525DAC9" w14:textId="56A609D8" w:rsidR="00CC1EAC" w:rsidRPr="001A1275" w:rsidRDefault="00CC1EAC" w:rsidP="00E00EC4">
            <w:pPr>
              <w:pStyle w:val="Tabletext"/>
              <w:jc w:val="center"/>
              <w:rPr>
                <w:b/>
              </w:rPr>
            </w:pPr>
            <w:r w:rsidRPr="001A1275">
              <w:rPr>
                <w:b/>
              </w:rPr>
              <w:t>Role</w:t>
            </w:r>
          </w:p>
        </w:tc>
        <w:tc>
          <w:tcPr>
            <w:tcW w:w="2410" w:type="dxa"/>
          </w:tcPr>
          <w:p w14:paraId="10B3A005" w14:textId="1A3A43D8" w:rsidR="00CC1EAC" w:rsidRPr="001A1275" w:rsidRDefault="00CC1EAC" w:rsidP="00E00EC4">
            <w:pPr>
              <w:pStyle w:val="Tabletext"/>
              <w:jc w:val="center"/>
              <w:rPr>
                <w:b/>
              </w:rPr>
            </w:pPr>
            <w:r w:rsidRPr="001A1275">
              <w:rPr>
                <w:b/>
              </w:rPr>
              <w:t>Name</w:t>
            </w:r>
          </w:p>
        </w:tc>
        <w:tc>
          <w:tcPr>
            <w:tcW w:w="4678" w:type="dxa"/>
          </w:tcPr>
          <w:p w14:paraId="1847174E" w14:textId="12598E45" w:rsidR="00CC1EAC" w:rsidRPr="001A1275" w:rsidRDefault="00CC1EAC" w:rsidP="00E00EC4">
            <w:pPr>
              <w:pStyle w:val="Tabletext"/>
              <w:jc w:val="center"/>
              <w:rPr>
                <w:b/>
              </w:rPr>
            </w:pPr>
            <w:r w:rsidRPr="001A1275">
              <w:rPr>
                <w:b/>
              </w:rPr>
              <w:t>Responsibilities</w:t>
            </w:r>
          </w:p>
        </w:tc>
      </w:tr>
      <w:tr w:rsidR="001A1275" w:rsidRPr="001A1275" w14:paraId="71054885" w14:textId="77777777" w:rsidTr="00CC1EAC">
        <w:tc>
          <w:tcPr>
            <w:tcW w:w="2376" w:type="dxa"/>
          </w:tcPr>
          <w:p w14:paraId="2F932CFA" w14:textId="78ACF4A2" w:rsidR="00CC1EAC" w:rsidRPr="001A1275" w:rsidRDefault="00CC1EAC" w:rsidP="00E00EC4">
            <w:pPr>
              <w:pStyle w:val="Tabletext"/>
            </w:pPr>
            <w:r w:rsidRPr="001A1275">
              <w:t>Test Engineer</w:t>
            </w:r>
          </w:p>
        </w:tc>
        <w:tc>
          <w:tcPr>
            <w:tcW w:w="2410" w:type="dxa"/>
          </w:tcPr>
          <w:p w14:paraId="0B2C53C8" w14:textId="5766F346" w:rsidR="00CC1EAC" w:rsidRPr="001A1275" w:rsidRDefault="00E00EC4" w:rsidP="00E00EC4">
            <w:pPr>
              <w:pStyle w:val="Tabletext"/>
            </w:pPr>
            <w:r w:rsidRPr="001A1275">
              <w:t>Kevin White</w:t>
            </w:r>
          </w:p>
        </w:tc>
        <w:tc>
          <w:tcPr>
            <w:tcW w:w="4678" w:type="dxa"/>
          </w:tcPr>
          <w:p w14:paraId="3C313D00" w14:textId="0A93A278" w:rsidR="00CC1EAC" w:rsidRPr="001A1275" w:rsidRDefault="00CC1EAC" w:rsidP="00E00EC4">
            <w:pPr>
              <w:pStyle w:val="Tabletext"/>
            </w:pPr>
            <w:r w:rsidRPr="001A1275">
              <w:t xml:space="preserve">Prepares the test cases under the direction of </w:t>
            </w:r>
            <w:r w:rsidR="00903A82" w:rsidRPr="001A1275">
              <w:t xml:space="preserve">the </w:t>
            </w:r>
            <w:r w:rsidRPr="001A1275">
              <w:t>test manager.</w:t>
            </w:r>
          </w:p>
        </w:tc>
      </w:tr>
      <w:tr w:rsidR="001A1275" w:rsidRPr="001A1275" w14:paraId="35EAD54D" w14:textId="77777777" w:rsidTr="00CC1EAC">
        <w:tc>
          <w:tcPr>
            <w:tcW w:w="2376" w:type="dxa"/>
          </w:tcPr>
          <w:p w14:paraId="02DA65EE" w14:textId="01897518" w:rsidR="00CC1EAC" w:rsidRPr="001A1275" w:rsidRDefault="00CC1EAC" w:rsidP="00E00EC4">
            <w:pPr>
              <w:pStyle w:val="Tabletext"/>
            </w:pPr>
            <w:r w:rsidRPr="001A1275">
              <w:t>Developer</w:t>
            </w:r>
          </w:p>
        </w:tc>
        <w:tc>
          <w:tcPr>
            <w:tcW w:w="2410" w:type="dxa"/>
          </w:tcPr>
          <w:p w14:paraId="0F850E44" w14:textId="3A92A8AE" w:rsidR="00CC1EAC" w:rsidRPr="001A1275" w:rsidRDefault="00E00EC4" w:rsidP="00E00EC4">
            <w:pPr>
              <w:pStyle w:val="Tabletext"/>
            </w:pPr>
            <w:r w:rsidRPr="001A1275">
              <w:t>Amado</w:t>
            </w:r>
            <w:r w:rsidR="00594282">
              <w:t xml:space="preserve"> Lazo</w:t>
            </w:r>
            <w:r w:rsidRPr="001A1275">
              <w:t>, Orlando</w:t>
            </w:r>
            <w:r w:rsidR="00594282">
              <w:t xml:space="preserve"> Gomez</w:t>
            </w:r>
            <w:r w:rsidRPr="001A1275">
              <w:t>, Jennifer</w:t>
            </w:r>
            <w:r w:rsidR="00594282">
              <w:t xml:space="preserve"> Vasquez</w:t>
            </w:r>
          </w:p>
        </w:tc>
        <w:tc>
          <w:tcPr>
            <w:tcW w:w="4678" w:type="dxa"/>
          </w:tcPr>
          <w:p w14:paraId="7E810006" w14:textId="23D2CE7D" w:rsidR="00CC1EAC" w:rsidRPr="001A1275" w:rsidRDefault="00CC1EAC" w:rsidP="00E00EC4">
            <w:pPr>
              <w:pStyle w:val="Tabletext"/>
            </w:pPr>
            <w:r w:rsidRPr="001A1275">
              <w:t xml:space="preserve">Supports the test engineers during the tests. Fixes the defects/bugs </w:t>
            </w:r>
            <w:r w:rsidR="00F34953" w:rsidRPr="001A1275">
              <w:t>if identified during tests. Stay in the loop for the testing process.</w:t>
            </w:r>
            <w:r w:rsidRPr="001A1275">
              <w:t xml:space="preserve"> </w:t>
            </w:r>
          </w:p>
        </w:tc>
      </w:tr>
      <w:tr w:rsidR="001A1275" w:rsidRPr="001A1275" w14:paraId="0FED0B4F" w14:textId="77777777" w:rsidTr="00CC1EAC">
        <w:tc>
          <w:tcPr>
            <w:tcW w:w="2376" w:type="dxa"/>
          </w:tcPr>
          <w:p w14:paraId="72BC0F9F" w14:textId="0006F54F" w:rsidR="00CC1EAC" w:rsidRPr="001A1275" w:rsidRDefault="00CC1EAC" w:rsidP="00E00EC4">
            <w:pPr>
              <w:pStyle w:val="Tabletext"/>
            </w:pPr>
            <w:r w:rsidRPr="001A1275">
              <w:t>Test Manager</w:t>
            </w:r>
          </w:p>
        </w:tc>
        <w:tc>
          <w:tcPr>
            <w:tcW w:w="2410" w:type="dxa"/>
          </w:tcPr>
          <w:p w14:paraId="390C6999" w14:textId="38F7CDF4" w:rsidR="00CC1EAC" w:rsidRPr="001A1275" w:rsidRDefault="00E00EC4" w:rsidP="00E00EC4">
            <w:pPr>
              <w:pStyle w:val="Tabletext"/>
            </w:pPr>
            <w:r w:rsidRPr="001A1275">
              <w:t>Kevin White</w:t>
            </w:r>
          </w:p>
        </w:tc>
        <w:tc>
          <w:tcPr>
            <w:tcW w:w="4678" w:type="dxa"/>
          </w:tcPr>
          <w:p w14:paraId="33B049F6" w14:textId="5EFF5D97" w:rsidR="00CC1EAC" w:rsidRPr="001A1275" w:rsidRDefault="00F34953" w:rsidP="00E00EC4">
            <w:pPr>
              <w:pStyle w:val="Tabletext"/>
            </w:pPr>
            <w:r w:rsidRPr="001A1275">
              <w:t xml:space="preserve">Plans and coordinates all testing activities. Manages the testing team and test engineers. Take corrective action related to the testing activities if needed. Informs the project manager and technical manager regarding the test progress.  </w:t>
            </w:r>
          </w:p>
        </w:tc>
      </w:tr>
      <w:tr w:rsidR="001A1275" w:rsidRPr="001A1275" w14:paraId="27A9EF74" w14:textId="77777777" w:rsidTr="00CC1EAC">
        <w:tc>
          <w:tcPr>
            <w:tcW w:w="2376" w:type="dxa"/>
          </w:tcPr>
          <w:p w14:paraId="13D7886E" w14:textId="77443B53" w:rsidR="00CC1EAC" w:rsidRPr="001A1275" w:rsidRDefault="00CC1EAC" w:rsidP="00E00EC4">
            <w:pPr>
              <w:pStyle w:val="Tabletext"/>
            </w:pPr>
            <w:r w:rsidRPr="001A1275">
              <w:t>Customer/User Representative</w:t>
            </w:r>
          </w:p>
        </w:tc>
        <w:tc>
          <w:tcPr>
            <w:tcW w:w="2410" w:type="dxa"/>
          </w:tcPr>
          <w:p w14:paraId="0E7464BE" w14:textId="02EC7790" w:rsidR="00CC1EAC" w:rsidRPr="001A1275" w:rsidRDefault="00E00EC4" w:rsidP="00E00EC4">
            <w:pPr>
              <w:pStyle w:val="Tabletext"/>
            </w:pPr>
            <w:r w:rsidRPr="001A1275">
              <w:t>Katelynn Blando, Julie Sanchez</w:t>
            </w:r>
          </w:p>
        </w:tc>
        <w:tc>
          <w:tcPr>
            <w:tcW w:w="4678" w:type="dxa"/>
          </w:tcPr>
          <w:p w14:paraId="4E999650" w14:textId="2C610035" w:rsidR="00CC1EAC" w:rsidRPr="001A1275" w:rsidRDefault="00F34953" w:rsidP="00E00EC4">
            <w:pPr>
              <w:pStyle w:val="Tabletext"/>
            </w:pPr>
            <w:r w:rsidRPr="001A1275">
              <w:t xml:space="preserve">Approves software test document, reviews test cases, and support the testing process if possible. </w:t>
            </w:r>
          </w:p>
        </w:tc>
      </w:tr>
      <w:tr w:rsidR="001A1275" w:rsidRPr="001A1275" w14:paraId="616F3045" w14:textId="77777777" w:rsidTr="00CC1EAC">
        <w:tc>
          <w:tcPr>
            <w:tcW w:w="2376" w:type="dxa"/>
          </w:tcPr>
          <w:p w14:paraId="3D53FDE6" w14:textId="73B70AC3" w:rsidR="00CC1EAC" w:rsidRPr="001A1275" w:rsidRDefault="00CC1EAC" w:rsidP="00E00EC4">
            <w:pPr>
              <w:pStyle w:val="Tabletext"/>
            </w:pPr>
            <w:r w:rsidRPr="001A1275">
              <w:t>Requirements Manager</w:t>
            </w:r>
          </w:p>
        </w:tc>
        <w:tc>
          <w:tcPr>
            <w:tcW w:w="2410" w:type="dxa"/>
          </w:tcPr>
          <w:p w14:paraId="7940BB41" w14:textId="33228DAE" w:rsidR="00CC1EAC" w:rsidRPr="001A1275" w:rsidRDefault="00E00EC4" w:rsidP="00E00EC4">
            <w:pPr>
              <w:pStyle w:val="Tabletext"/>
            </w:pPr>
            <w:r w:rsidRPr="001A1275">
              <w:t>Kate</w:t>
            </w:r>
            <w:r w:rsidR="00594282">
              <w:t xml:space="preserve"> Compton</w:t>
            </w:r>
            <w:r w:rsidRPr="001A1275">
              <w:t>, Elizabeth</w:t>
            </w:r>
            <w:r w:rsidR="00594282">
              <w:t xml:space="preserve"> Rubio</w:t>
            </w:r>
          </w:p>
        </w:tc>
        <w:tc>
          <w:tcPr>
            <w:tcW w:w="4678" w:type="dxa"/>
          </w:tcPr>
          <w:p w14:paraId="5A402257" w14:textId="2E226AD9" w:rsidR="00CC1EAC" w:rsidRPr="001A1275" w:rsidRDefault="00F34953" w:rsidP="00E00EC4">
            <w:pPr>
              <w:pStyle w:val="Tabletext"/>
            </w:pPr>
            <w:r w:rsidRPr="001A1275">
              <w:t>Approves software test document, reviews test cases, and support the testing process if possible.</w:t>
            </w:r>
          </w:p>
        </w:tc>
      </w:tr>
      <w:tr w:rsidR="00CC1EAC" w:rsidRPr="001A1275" w14:paraId="386F22A7" w14:textId="77777777" w:rsidTr="00CC1EAC">
        <w:tc>
          <w:tcPr>
            <w:tcW w:w="2376" w:type="dxa"/>
          </w:tcPr>
          <w:p w14:paraId="474FF321" w14:textId="652EAE3D" w:rsidR="00CC1EAC" w:rsidRPr="001A1275" w:rsidRDefault="00CC1EAC" w:rsidP="00E00EC4">
            <w:pPr>
              <w:pStyle w:val="Tabletext"/>
            </w:pPr>
            <w:r w:rsidRPr="001A1275">
              <w:t>Technical Manager</w:t>
            </w:r>
          </w:p>
        </w:tc>
        <w:tc>
          <w:tcPr>
            <w:tcW w:w="2410" w:type="dxa"/>
          </w:tcPr>
          <w:p w14:paraId="612F0DCE" w14:textId="58FE76F0" w:rsidR="00CC1EAC" w:rsidRPr="001A1275" w:rsidRDefault="00E00EC4" w:rsidP="00E00EC4">
            <w:pPr>
              <w:pStyle w:val="Tabletext"/>
            </w:pPr>
            <w:r w:rsidRPr="001A1275">
              <w:t>Amado</w:t>
            </w:r>
            <w:r w:rsidR="00594282">
              <w:t xml:space="preserve"> Lazo</w:t>
            </w:r>
          </w:p>
        </w:tc>
        <w:tc>
          <w:tcPr>
            <w:tcW w:w="4678" w:type="dxa"/>
          </w:tcPr>
          <w:p w14:paraId="6531895A" w14:textId="26A10604" w:rsidR="00CC1EAC" w:rsidRPr="001A1275" w:rsidRDefault="00F34953" w:rsidP="00E00EC4">
            <w:pPr>
              <w:pStyle w:val="Tabletext"/>
            </w:pPr>
            <w:r w:rsidRPr="001A1275">
              <w:t>Ensures that all teams (project team members) work in tandem to achieve a successful testing process.</w:t>
            </w:r>
          </w:p>
        </w:tc>
      </w:tr>
    </w:tbl>
    <w:p w14:paraId="74C3B0DB" w14:textId="1264BD32" w:rsidR="00F34953" w:rsidRPr="001A1275" w:rsidRDefault="00F34953" w:rsidP="00F34953"/>
    <w:p w14:paraId="3DBACF8D" w14:textId="77777777" w:rsidR="00F34953" w:rsidRPr="001A1275" w:rsidRDefault="00F34953" w:rsidP="00F34953"/>
    <w:p w14:paraId="08D98D01" w14:textId="2726BE2B" w:rsidR="00F34953" w:rsidRPr="001A1275" w:rsidRDefault="00F34953" w:rsidP="00F34953">
      <w:pPr>
        <w:pStyle w:val="Heading2"/>
      </w:pPr>
      <w:bookmarkStart w:id="12" w:name="_Toc118570187"/>
      <w:r w:rsidRPr="001A1275">
        <w:t>Test Schedule</w:t>
      </w:r>
      <w:bookmarkEnd w:id="12"/>
    </w:p>
    <w:p w14:paraId="1D030F05" w14:textId="1293D2B3" w:rsidR="00F34953" w:rsidRPr="001A1275" w:rsidRDefault="00F34953" w:rsidP="006E5F1C">
      <w:pPr>
        <w:pStyle w:val="InfoBlue"/>
        <w:rPr>
          <w:color w:val="auto"/>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76"/>
        <w:gridCol w:w="3119"/>
        <w:gridCol w:w="3969"/>
      </w:tblGrid>
      <w:tr w:rsidR="001A1275" w:rsidRPr="001A1275" w14:paraId="28C04968" w14:textId="77777777" w:rsidTr="00F34953">
        <w:tc>
          <w:tcPr>
            <w:tcW w:w="2376" w:type="dxa"/>
          </w:tcPr>
          <w:p w14:paraId="1963FA60" w14:textId="060CF7B7" w:rsidR="00F34953" w:rsidRPr="001A1275" w:rsidRDefault="00F34953" w:rsidP="00E00EC4">
            <w:pPr>
              <w:pStyle w:val="Tabletext"/>
              <w:jc w:val="center"/>
              <w:rPr>
                <w:b/>
              </w:rPr>
            </w:pPr>
            <w:r w:rsidRPr="001A1275">
              <w:rPr>
                <w:b/>
              </w:rPr>
              <w:t>Test Case</w:t>
            </w:r>
          </w:p>
        </w:tc>
        <w:tc>
          <w:tcPr>
            <w:tcW w:w="3119" w:type="dxa"/>
          </w:tcPr>
          <w:p w14:paraId="2B88FA43" w14:textId="61690A28" w:rsidR="00F34953" w:rsidRPr="001A1275" w:rsidRDefault="00F34953" w:rsidP="00E00EC4">
            <w:pPr>
              <w:pStyle w:val="Tabletext"/>
              <w:jc w:val="center"/>
              <w:rPr>
                <w:b/>
              </w:rPr>
            </w:pPr>
            <w:r w:rsidRPr="001A1275">
              <w:rPr>
                <w:b/>
              </w:rPr>
              <w:t>Scheduled Date</w:t>
            </w:r>
          </w:p>
        </w:tc>
        <w:tc>
          <w:tcPr>
            <w:tcW w:w="3969" w:type="dxa"/>
          </w:tcPr>
          <w:p w14:paraId="40F59775" w14:textId="1BED59B7" w:rsidR="00F34953" w:rsidRPr="001A1275" w:rsidRDefault="00F34953" w:rsidP="00E00EC4">
            <w:pPr>
              <w:pStyle w:val="Tabletext"/>
              <w:jc w:val="center"/>
              <w:rPr>
                <w:b/>
              </w:rPr>
            </w:pPr>
            <w:r w:rsidRPr="001A1275">
              <w:rPr>
                <w:b/>
              </w:rPr>
              <w:t>Actual Date / Duration</w:t>
            </w:r>
          </w:p>
        </w:tc>
      </w:tr>
      <w:tr w:rsidR="001A1275" w:rsidRPr="001A1275" w14:paraId="0021FDB2" w14:textId="77777777" w:rsidTr="00F34953">
        <w:tc>
          <w:tcPr>
            <w:tcW w:w="2376" w:type="dxa"/>
          </w:tcPr>
          <w:p w14:paraId="73CCF5D1" w14:textId="451A9083" w:rsidR="00F34953" w:rsidRPr="001A1275" w:rsidRDefault="00F34953" w:rsidP="00E00EC4">
            <w:pPr>
              <w:pStyle w:val="Tabletext"/>
            </w:pPr>
            <w:r w:rsidRPr="001A1275">
              <w:lastRenderedPageBreak/>
              <w:t>TC-1</w:t>
            </w:r>
          </w:p>
        </w:tc>
        <w:tc>
          <w:tcPr>
            <w:tcW w:w="3119" w:type="dxa"/>
          </w:tcPr>
          <w:p w14:paraId="18FF475E" w14:textId="43B83888" w:rsidR="00F34953" w:rsidRPr="001A1275" w:rsidRDefault="00F34953" w:rsidP="00E00EC4">
            <w:pPr>
              <w:pStyle w:val="Tabletext"/>
            </w:pPr>
            <w:r w:rsidRPr="001A1275">
              <w:t>1</w:t>
            </w:r>
            <w:r w:rsidR="00D279C5" w:rsidRPr="001A1275">
              <w:t>1</w:t>
            </w:r>
            <w:r w:rsidRPr="001A1275">
              <w:t>/</w:t>
            </w:r>
            <w:r w:rsidR="00D279C5" w:rsidRPr="001A1275">
              <w:t>10</w:t>
            </w:r>
            <w:r w:rsidRPr="001A1275">
              <w:t>/2022</w:t>
            </w:r>
          </w:p>
        </w:tc>
        <w:tc>
          <w:tcPr>
            <w:tcW w:w="3969" w:type="dxa"/>
          </w:tcPr>
          <w:p w14:paraId="14619F1E" w14:textId="2BE2003E" w:rsidR="00F34953" w:rsidRPr="001A1275" w:rsidRDefault="00F34953" w:rsidP="00E00EC4">
            <w:pPr>
              <w:pStyle w:val="Tabletext"/>
            </w:pPr>
            <w:r w:rsidRPr="001A1275">
              <w:t>10/</w:t>
            </w:r>
            <w:r w:rsidR="0009338D" w:rsidRPr="001A1275">
              <w:t>11</w:t>
            </w:r>
            <w:r w:rsidRPr="001A1275">
              <w:t xml:space="preserve">/2022 – </w:t>
            </w:r>
            <w:r w:rsidR="00D279C5" w:rsidRPr="001A1275">
              <w:t>10</w:t>
            </w:r>
            <w:r w:rsidRPr="001A1275">
              <w:t xml:space="preserve"> </w:t>
            </w:r>
            <w:r w:rsidR="00D279C5" w:rsidRPr="001A1275">
              <w:t>min</w:t>
            </w:r>
          </w:p>
        </w:tc>
      </w:tr>
      <w:tr w:rsidR="001A1275" w:rsidRPr="001A1275" w14:paraId="23AC8B34" w14:textId="77777777" w:rsidTr="00F34953">
        <w:tc>
          <w:tcPr>
            <w:tcW w:w="2376" w:type="dxa"/>
          </w:tcPr>
          <w:p w14:paraId="330E4731" w14:textId="5AB4E461" w:rsidR="00E00EC4" w:rsidRPr="001A1275" w:rsidRDefault="00E00EC4" w:rsidP="00E00EC4">
            <w:pPr>
              <w:pStyle w:val="Tabletext"/>
            </w:pPr>
            <w:r w:rsidRPr="001A1275">
              <w:t>TC-2</w:t>
            </w:r>
          </w:p>
        </w:tc>
        <w:tc>
          <w:tcPr>
            <w:tcW w:w="3119" w:type="dxa"/>
          </w:tcPr>
          <w:p w14:paraId="45CDFF1D" w14:textId="7624F694" w:rsidR="00E00EC4" w:rsidRPr="001A1275" w:rsidRDefault="00E00EC4" w:rsidP="00E00EC4">
            <w:pPr>
              <w:pStyle w:val="Tabletext"/>
            </w:pPr>
            <w:r w:rsidRPr="001A1275">
              <w:t>11/10/2022</w:t>
            </w:r>
          </w:p>
        </w:tc>
        <w:tc>
          <w:tcPr>
            <w:tcW w:w="3969" w:type="dxa"/>
          </w:tcPr>
          <w:p w14:paraId="0AC0DB5F" w14:textId="17A8C15A" w:rsidR="00E00EC4" w:rsidRPr="001A1275" w:rsidRDefault="00E00EC4" w:rsidP="00E00EC4">
            <w:pPr>
              <w:pStyle w:val="Tabletext"/>
            </w:pPr>
            <w:r w:rsidRPr="001A1275">
              <w:t>10/11/2022 – 10 min</w:t>
            </w:r>
          </w:p>
        </w:tc>
      </w:tr>
      <w:tr w:rsidR="001A1275" w:rsidRPr="001A1275" w14:paraId="75C8E764" w14:textId="77777777" w:rsidTr="00F34953">
        <w:tc>
          <w:tcPr>
            <w:tcW w:w="2376" w:type="dxa"/>
          </w:tcPr>
          <w:p w14:paraId="2D650C81" w14:textId="4EF58B89" w:rsidR="00E00EC4" w:rsidRPr="001A1275" w:rsidRDefault="00E00EC4" w:rsidP="00E00EC4">
            <w:pPr>
              <w:pStyle w:val="Tabletext"/>
            </w:pPr>
            <w:r w:rsidRPr="001A1275">
              <w:t>TC-3</w:t>
            </w:r>
          </w:p>
        </w:tc>
        <w:tc>
          <w:tcPr>
            <w:tcW w:w="3119" w:type="dxa"/>
          </w:tcPr>
          <w:p w14:paraId="189D76B3" w14:textId="07A5E63A" w:rsidR="00E00EC4" w:rsidRPr="001A1275" w:rsidRDefault="00E00EC4" w:rsidP="00E00EC4">
            <w:pPr>
              <w:pStyle w:val="Tabletext"/>
            </w:pPr>
            <w:r w:rsidRPr="001A1275">
              <w:t>11/10/2022</w:t>
            </w:r>
          </w:p>
        </w:tc>
        <w:tc>
          <w:tcPr>
            <w:tcW w:w="3969" w:type="dxa"/>
          </w:tcPr>
          <w:p w14:paraId="6BDF6F97" w14:textId="5294ABFB" w:rsidR="00E00EC4" w:rsidRPr="001A1275" w:rsidRDefault="00E00EC4" w:rsidP="00E00EC4">
            <w:pPr>
              <w:pStyle w:val="Tabletext"/>
            </w:pPr>
            <w:r w:rsidRPr="001A1275">
              <w:t>10/11/2022 – 10 min</w:t>
            </w:r>
          </w:p>
        </w:tc>
      </w:tr>
      <w:tr w:rsidR="001A1275" w:rsidRPr="001A1275" w14:paraId="29A674E2" w14:textId="77777777" w:rsidTr="00F34953">
        <w:tc>
          <w:tcPr>
            <w:tcW w:w="2376" w:type="dxa"/>
          </w:tcPr>
          <w:p w14:paraId="3761EB21" w14:textId="65729996" w:rsidR="00E00EC4" w:rsidRPr="001A1275" w:rsidRDefault="00E00EC4" w:rsidP="00E00EC4">
            <w:pPr>
              <w:pStyle w:val="Tabletext"/>
            </w:pPr>
            <w:r w:rsidRPr="001A1275">
              <w:t>TC-4</w:t>
            </w:r>
          </w:p>
        </w:tc>
        <w:tc>
          <w:tcPr>
            <w:tcW w:w="3119" w:type="dxa"/>
          </w:tcPr>
          <w:p w14:paraId="428617F2" w14:textId="73CFE771" w:rsidR="00E00EC4" w:rsidRPr="001A1275" w:rsidRDefault="00E00EC4" w:rsidP="00E00EC4">
            <w:pPr>
              <w:pStyle w:val="Tabletext"/>
            </w:pPr>
            <w:r w:rsidRPr="001A1275">
              <w:t>11/10/2022</w:t>
            </w:r>
          </w:p>
        </w:tc>
        <w:tc>
          <w:tcPr>
            <w:tcW w:w="3969" w:type="dxa"/>
          </w:tcPr>
          <w:p w14:paraId="2D517947" w14:textId="2C968C6F" w:rsidR="00E00EC4" w:rsidRPr="001A1275" w:rsidRDefault="00E00EC4" w:rsidP="00E00EC4">
            <w:pPr>
              <w:pStyle w:val="Tabletext"/>
            </w:pPr>
            <w:r w:rsidRPr="001A1275">
              <w:t>10/11/2022 – 10 min</w:t>
            </w:r>
          </w:p>
        </w:tc>
      </w:tr>
    </w:tbl>
    <w:p w14:paraId="2FAF698F" w14:textId="6135F219" w:rsidR="0082017F" w:rsidRPr="001A1275" w:rsidRDefault="00F34953" w:rsidP="0082017F">
      <w:pPr>
        <w:pStyle w:val="Heading1"/>
      </w:pPr>
      <w:bookmarkStart w:id="13" w:name="_Toc118570188"/>
      <w:r w:rsidRPr="001A1275">
        <w:t>Test Preparation</w:t>
      </w:r>
      <w:bookmarkEnd w:id="13"/>
    </w:p>
    <w:p w14:paraId="709EC428" w14:textId="0423B001" w:rsidR="00F34953" w:rsidRPr="001A1275" w:rsidRDefault="00D279C5" w:rsidP="006E5F1C">
      <w:pPr>
        <w:pStyle w:val="InfoBlue"/>
        <w:rPr>
          <w:color w:val="auto"/>
        </w:rPr>
      </w:pPr>
      <w:r w:rsidRPr="001A1275">
        <w:rPr>
          <w:color w:val="auto"/>
        </w:rPr>
        <w:t>All that is needed for the test is a computer with a working OS, and an internet connection.</w:t>
      </w:r>
    </w:p>
    <w:p w14:paraId="146640F0" w14:textId="5545B0D4" w:rsidR="0082017F" w:rsidRPr="001A1275" w:rsidRDefault="006E5F1C" w:rsidP="006E5F1C">
      <w:pPr>
        <w:pStyle w:val="Heading2"/>
      </w:pPr>
      <w:bookmarkStart w:id="14" w:name="_Toc118570189"/>
      <w:r w:rsidRPr="001A1275">
        <w:t>Test Environment</w:t>
      </w:r>
      <w:bookmarkEnd w:id="14"/>
    </w:p>
    <w:p w14:paraId="579D17AA" w14:textId="77777777" w:rsidR="00D279C5" w:rsidRPr="001A1275" w:rsidRDefault="00D279C5" w:rsidP="006E5F1C">
      <w:pPr>
        <w:pStyle w:val="InfoBlue"/>
        <w:rPr>
          <w:color w:val="auto"/>
        </w:rPr>
      </w:pPr>
      <w:r w:rsidRPr="001A1275">
        <w:rPr>
          <w:color w:val="auto"/>
        </w:rPr>
        <w:t>There where two test incitements, one at home, where we tested on the user’s computer. We gave them the link to our website to see how it ran on there computer at home on their internet connection.</w:t>
      </w:r>
    </w:p>
    <w:p w14:paraId="0D596B9F" w14:textId="69F86A7E" w:rsidR="00D279C5" w:rsidRPr="001A1275" w:rsidRDefault="00D279C5" w:rsidP="00D279C5">
      <w:pPr>
        <w:pStyle w:val="InfoBlue"/>
        <w:rPr>
          <w:color w:val="auto"/>
        </w:rPr>
      </w:pPr>
      <w:r w:rsidRPr="001A1275">
        <w:rPr>
          <w:color w:val="auto"/>
        </w:rPr>
        <w:t>The second test environment is at work on a work internet connection using a user’s work computer.</w:t>
      </w:r>
    </w:p>
    <w:p w14:paraId="1102460C" w14:textId="7D0F650B" w:rsidR="006E5F1C" w:rsidRPr="001A1275" w:rsidRDefault="006E5F1C" w:rsidP="006E5F1C">
      <w:pPr>
        <w:pStyle w:val="BodyText"/>
        <w:ind w:left="0"/>
      </w:pPr>
      <w:r w:rsidRPr="001A1275">
        <w:t>The test will run on a laptop in the laboratory. No special equipment is needed. No additional testing software will be used. Etc.</w:t>
      </w:r>
    </w:p>
    <w:p w14:paraId="3BB161A1" w14:textId="49E32051" w:rsidR="00717C4A" w:rsidRPr="001A1275" w:rsidRDefault="006E5F1C">
      <w:pPr>
        <w:pStyle w:val="Heading1"/>
      </w:pPr>
      <w:bookmarkStart w:id="15" w:name="_Toc118570190"/>
      <w:bookmarkEnd w:id="11"/>
      <w:r w:rsidRPr="001A1275">
        <w:t>Test Cases</w:t>
      </w:r>
      <w:bookmarkEnd w:id="15"/>
    </w:p>
    <w:p w14:paraId="6DC60587" w14:textId="23A98FB0" w:rsidR="007E52CE" w:rsidRPr="001A1275" w:rsidRDefault="006E5F1C" w:rsidP="007E52CE">
      <w:pPr>
        <w:pStyle w:val="Heading2"/>
      </w:pPr>
      <w:bookmarkStart w:id="16" w:name="_Toc118570191"/>
      <w:r w:rsidRPr="001A1275">
        <w:t>Test Cases</w:t>
      </w:r>
      <w:bookmarkEnd w:id="16"/>
    </w:p>
    <w:p w14:paraId="79B69D86" w14:textId="1BABE713" w:rsidR="007E52CE" w:rsidRPr="001A1275" w:rsidRDefault="007E52CE" w:rsidP="006E5F1C">
      <w:pPr>
        <w:pStyle w:val="InfoBlue"/>
        <w:rPr>
          <w:color w:val="auto"/>
        </w:rPr>
      </w:pPr>
    </w:p>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1417"/>
        <w:gridCol w:w="6521"/>
      </w:tblGrid>
      <w:tr w:rsidR="001A1275" w:rsidRPr="001A1275" w14:paraId="468F9E0F" w14:textId="065923A6" w:rsidTr="004C7FF0">
        <w:tc>
          <w:tcPr>
            <w:tcW w:w="1526" w:type="dxa"/>
          </w:tcPr>
          <w:p w14:paraId="285DDF5C" w14:textId="00FBB417" w:rsidR="00AD0F16" w:rsidRPr="001A1275" w:rsidRDefault="006E5F1C" w:rsidP="00E00EC4">
            <w:pPr>
              <w:pStyle w:val="Tabletext"/>
              <w:jc w:val="center"/>
              <w:rPr>
                <w:b/>
              </w:rPr>
            </w:pPr>
            <w:r w:rsidRPr="001A1275">
              <w:rPr>
                <w:b/>
              </w:rPr>
              <w:t>Test Case ID</w:t>
            </w:r>
          </w:p>
        </w:tc>
        <w:tc>
          <w:tcPr>
            <w:tcW w:w="1417" w:type="dxa"/>
          </w:tcPr>
          <w:p w14:paraId="344E9AA6" w14:textId="30840722" w:rsidR="00AD0F16" w:rsidRPr="001A1275" w:rsidRDefault="006E5F1C" w:rsidP="00E00EC4">
            <w:pPr>
              <w:pStyle w:val="Tabletext"/>
              <w:jc w:val="center"/>
              <w:rPr>
                <w:b/>
              </w:rPr>
            </w:pPr>
            <w:r w:rsidRPr="001A1275">
              <w:rPr>
                <w:b/>
              </w:rPr>
              <w:t>Test Case Name</w:t>
            </w:r>
          </w:p>
        </w:tc>
        <w:tc>
          <w:tcPr>
            <w:tcW w:w="6521" w:type="dxa"/>
          </w:tcPr>
          <w:p w14:paraId="45756D22" w14:textId="33A8FBFD" w:rsidR="00AD0F16" w:rsidRPr="001A1275" w:rsidRDefault="006E5F1C" w:rsidP="00E00EC4">
            <w:pPr>
              <w:pStyle w:val="Tabletext"/>
              <w:jc w:val="center"/>
              <w:rPr>
                <w:b/>
              </w:rPr>
            </w:pPr>
            <w:r w:rsidRPr="001A1275">
              <w:rPr>
                <w:b/>
              </w:rPr>
              <w:t>Description</w:t>
            </w:r>
          </w:p>
          <w:p w14:paraId="24B951AD" w14:textId="37F4A0A7" w:rsidR="00AD0F16" w:rsidRPr="001A1275" w:rsidRDefault="00AD0F16" w:rsidP="00E00EC4">
            <w:pPr>
              <w:pStyle w:val="Tabletext"/>
              <w:jc w:val="center"/>
              <w:rPr>
                <w:b/>
              </w:rPr>
            </w:pPr>
          </w:p>
        </w:tc>
      </w:tr>
      <w:tr w:rsidR="001A1275" w:rsidRPr="001A1275" w14:paraId="27EC9A34" w14:textId="747F206D" w:rsidTr="004C7FF0">
        <w:tc>
          <w:tcPr>
            <w:tcW w:w="1526" w:type="dxa"/>
          </w:tcPr>
          <w:p w14:paraId="0EAF716E" w14:textId="1E0B84E1" w:rsidR="00AD0F16" w:rsidRPr="001A1275" w:rsidRDefault="006E5F1C" w:rsidP="00E00EC4">
            <w:pPr>
              <w:pStyle w:val="Tabletext"/>
            </w:pPr>
            <w:r w:rsidRPr="001A1275">
              <w:t>TC-1</w:t>
            </w:r>
          </w:p>
        </w:tc>
        <w:tc>
          <w:tcPr>
            <w:tcW w:w="1417" w:type="dxa"/>
          </w:tcPr>
          <w:p w14:paraId="7B9F437A" w14:textId="5540D4D4" w:rsidR="00AD0F16" w:rsidRPr="001A1275" w:rsidRDefault="006E5F1C" w:rsidP="00E00EC4">
            <w:pPr>
              <w:pStyle w:val="Tabletext"/>
            </w:pPr>
            <w:r w:rsidRPr="001A1275">
              <w:t>User Interface Test</w:t>
            </w:r>
          </w:p>
        </w:tc>
        <w:tc>
          <w:tcPr>
            <w:tcW w:w="6521" w:type="dxa"/>
          </w:tcPr>
          <w:p w14:paraId="4C0BF9D8" w14:textId="727920C0" w:rsidR="00AD0F16" w:rsidRPr="001A1275" w:rsidRDefault="006E5F1C" w:rsidP="00E00EC4">
            <w:pPr>
              <w:pStyle w:val="Tabletext"/>
            </w:pPr>
            <w:r w:rsidRPr="001A1275">
              <w:t>This test case verifies that all user interface elements work as intended</w:t>
            </w:r>
            <w:r w:rsidR="00D279C5" w:rsidRPr="001A1275">
              <w:t xml:space="preserve"> on all of the webpages and all of the links.</w:t>
            </w:r>
          </w:p>
        </w:tc>
      </w:tr>
      <w:tr w:rsidR="001A1275" w:rsidRPr="001A1275" w14:paraId="53B4CAD2" w14:textId="027CC43D" w:rsidTr="004C7FF0">
        <w:tc>
          <w:tcPr>
            <w:tcW w:w="1526" w:type="dxa"/>
          </w:tcPr>
          <w:p w14:paraId="3AE49289" w14:textId="0F6C9C6A" w:rsidR="00AD0F16" w:rsidRPr="001A1275" w:rsidRDefault="006E5F1C" w:rsidP="00E00EC4">
            <w:pPr>
              <w:pStyle w:val="Tabletext"/>
            </w:pPr>
            <w:r w:rsidRPr="001A1275">
              <w:t>TC-2</w:t>
            </w:r>
          </w:p>
        </w:tc>
        <w:tc>
          <w:tcPr>
            <w:tcW w:w="1417" w:type="dxa"/>
          </w:tcPr>
          <w:p w14:paraId="6DD65CD8" w14:textId="25CA6871" w:rsidR="00AD0F16" w:rsidRPr="001A1275" w:rsidRDefault="00D279C5" w:rsidP="00E00EC4">
            <w:pPr>
              <w:pStyle w:val="Tabletext"/>
            </w:pPr>
            <w:bookmarkStart w:id="17" w:name="_Hlk118982461"/>
            <w:r w:rsidRPr="001A1275">
              <w:t>Scaling Test</w:t>
            </w:r>
            <w:bookmarkEnd w:id="17"/>
          </w:p>
        </w:tc>
        <w:tc>
          <w:tcPr>
            <w:tcW w:w="6521" w:type="dxa"/>
          </w:tcPr>
          <w:p w14:paraId="078119CD" w14:textId="3DE4AB3E" w:rsidR="00AD0F16" w:rsidRPr="001A1275" w:rsidRDefault="006E5F1C" w:rsidP="00E00EC4">
            <w:pPr>
              <w:pStyle w:val="Tabletext"/>
            </w:pPr>
            <w:r w:rsidRPr="001A1275">
              <w:t xml:space="preserve">This test case verifies </w:t>
            </w:r>
            <w:r w:rsidR="00D279C5" w:rsidRPr="001A1275">
              <w:t>that the UI look</w:t>
            </w:r>
            <w:r w:rsidR="00675A54" w:rsidRPr="001A1275">
              <w:t>s</w:t>
            </w:r>
            <w:r w:rsidR="00D279C5" w:rsidRPr="001A1275">
              <w:t xml:space="preserve"> </w:t>
            </w:r>
            <w:r w:rsidR="00675A54" w:rsidRPr="001A1275">
              <w:t>correct</w:t>
            </w:r>
            <w:r w:rsidR="00D279C5" w:rsidRPr="001A1275">
              <w:t xml:space="preserve"> on multiple screen sizes, for the chosen internet browser</w:t>
            </w:r>
          </w:p>
        </w:tc>
      </w:tr>
      <w:tr w:rsidR="001A1275" w:rsidRPr="001A1275" w14:paraId="47AE9B41" w14:textId="7EC78571" w:rsidTr="004C7FF0">
        <w:tc>
          <w:tcPr>
            <w:tcW w:w="1526" w:type="dxa"/>
          </w:tcPr>
          <w:p w14:paraId="59D5B9F9" w14:textId="61C4CC1E" w:rsidR="00AD0F16" w:rsidRPr="001A1275" w:rsidRDefault="006E5F1C" w:rsidP="00E00EC4">
            <w:pPr>
              <w:pStyle w:val="Tabletext"/>
            </w:pPr>
            <w:r w:rsidRPr="001A1275">
              <w:t>TC-3</w:t>
            </w:r>
          </w:p>
        </w:tc>
        <w:tc>
          <w:tcPr>
            <w:tcW w:w="1417" w:type="dxa"/>
          </w:tcPr>
          <w:p w14:paraId="774C5D92" w14:textId="7830FE17" w:rsidR="00AD0F16" w:rsidRPr="001A1275" w:rsidRDefault="00675A54" w:rsidP="00E00EC4">
            <w:pPr>
              <w:pStyle w:val="Tabletext"/>
            </w:pPr>
            <w:r w:rsidRPr="001A1275">
              <w:t>Embed Test</w:t>
            </w:r>
          </w:p>
        </w:tc>
        <w:tc>
          <w:tcPr>
            <w:tcW w:w="6521" w:type="dxa"/>
          </w:tcPr>
          <w:p w14:paraId="47574B2F" w14:textId="78C7B868" w:rsidR="00AD0F16" w:rsidRPr="001A1275" w:rsidRDefault="00675A54" w:rsidP="00E00EC4">
            <w:pPr>
              <w:pStyle w:val="Tabletext"/>
            </w:pPr>
            <w:r w:rsidRPr="001A1275">
              <w:t>Make Sure user can listen to any of the embeds through the song/album page of the chosen song</w:t>
            </w:r>
          </w:p>
        </w:tc>
      </w:tr>
      <w:tr w:rsidR="00AD0F16" w:rsidRPr="001A1275" w14:paraId="12ACD70E" w14:textId="77777777" w:rsidTr="004C7FF0">
        <w:tc>
          <w:tcPr>
            <w:tcW w:w="1526" w:type="dxa"/>
          </w:tcPr>
          <w:p w14:paraId="4C1C141B" w14:textId="214F266C" w:rsidR="00AD0F16" w:rsidRPr="001A1275" w:rsidRDefault="006E5F1C" w:rsidP="00AD0F16">
            <w:pPr>
              <w:pStyle w:val="Tabletext"/>
            </w:pPr>
            <w:r w:rsidRPr="001A1275">
              <w:t>TC-4</w:t>
            </w:r>
          </w:p>
        </w:tc>
        <w:tc>
          <w:tcPr>
            <w:tcW w:w="1417" w:type="dxa"/>
          </w:tcPr>
          <w:p w14:paraId="6C3C1B8F" w14:textId="527124D9" w:rsidR="00AD0F16" w:rsidRPr="001A1275" w:rsidRDefault="00675A54" w:rsidP="00AD0F16">
            <w:pPr>
              <w:pStyle w:val="Tabletext"/>
            </w:pPr>
            <w:r w:rsidRPr="001A1275">
              <w:t>External Login Test</w:t>
            </w:r>
          </w:p>
        </w:tc>
        <w:tc>
          <w:tcPr>
            <w:tcW w:w="6521" w:type="dxa"/>
          </w:tcPr>
          <w:p w14:paraId="58FA3AC1" w14:textId="212B781E" w:rsidR="00AD0F16" w:rsidRPr="001A1275" w:rsidRDefault="00675A54" w:rsidP="00AD0F16">
            <w:pPr>
              <w:pStyle w:val="Tabletext"/>
            </w:pPr>
            <w:r w:rsidRPr="001A1275">
              <w:t>If user is logged into there streaming platform of choice, they should be able to listen to FULL song of choice.</w:t>
            </w:r>
          </w:p>
        </w:tc>
      </w:tr>
    </w:tbl>
    <w:p w14:paraId="748D56EA" w14:textId="6D4C326F" w:rsidR="00E00EC4" w:rsidRPr="001A1275" w:rsidRDefault="00E00EC4" w:rsidP="00E00EC4">
      <w:bookmarkStart w:id="18" w:name="_Toc118570193"/>
    </w:p>
    <w:p w14:paraId="1F37CE07" w14:textId="3AE7A634" w:rsidR="00E00EC4" w:rsidRPr="001A1275" w:rsidRDefault="00E00EC4" w:rsidP="00E00EC4"/>
    <w:p w14:paraId="63DFF38D" w14:textId="77777777" w:rsidR="00E00EC4" w:rsidRPr="001A1275" w:rsidRDefault="00E00EC4" w:rsidP="00E00EC4"/>
    <w:p w14:paraId="70E6831D" w14:textId="26FDA981" w:rsidR="00E00EC4" w:rsidRPr="001A1275" w:rsidRDefault="0082017F" w:rsidP="00E00EC4">
      <w:pPr>
        <w:pStyle w:val="Heading1"/>
        <w:rPr>
          <w:lang w:val="en-GB"/>
        </w:rPr>
      </w:pPr>
      <w:r w:rsidRPr="001A1275">
        <w:rPr>
          <w:lang w:val="en-GB"/>
        </w:rPr>
        <w:t>Appendix B –</w:t>
      </w:r>
      <w:r w:rsidR="00E00EC4" w:rsidRPr="001A1275">
        <w:rPr>
          <w:lang w:val="en-GB"/>
        </w:rPr>
        <w:t xml:space="preserve"> </w:t>
      </w:r>
      <w:r w:rsidR="00F944BD" w:rsidRPr="001A1275">
        <w:rPr>
          <w:lang w:val="en-GB"/>
        </w:rPr>
        <w:t>User Tes</w:t>
      </w:r>
      <w:bookmarkEnd w:id="18"/>
      <w:r w:rsidR="00E00EC4" w:rsidRPr="001A1275">
        <w:rPr>
          <w:lang w:val="en-GB"/>
        </w:rPr>
        <w:t>ts</w:t>
      </w:r>
    </w:p>
    <w:p w14:paraId="10F429BE" w14:textId="0898EF54" w:rsidR="00E00EC4" w:rsidRPr="001A1275" w:rsidRDefault="00E00EC4" w:rsidP="00E00EC4">
      <w:pPr>
        <w:pStyle w:val="Heading2"/>
        <w:rPr>
          <w:lang w:val="en-GB"/>
        </w:rPr>
      </w:pPr>
      <w:r w:rsidRPr="001A1275">
        <w:rPr>
          <w:lang w:val="en-GB"/>
        </w:rPr>
        <w:t>User Interface Test</w:t>
      </w:r>
    </w:p>
    <w:p w14:paraId="056E440A" w14:textId="218F602F" w:rsidR="0082017F" w:rsidRPr="001A1275" w:rsidRDefault="0082017F" w:rsidP="00E00EC4">
      <w:pPr>
        <w:pStyle w:val="InfoBlue"/>
        <w:ind w:left="0"/>
        <w:rPr>
          <w:color w:val="auto"/>
          <w:lang w:val="en-G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7018"/>
      </w:tblGrid>
      <w:tr w:rsidR="001A1275" w:rsidRPr="001A1275" w14:paraId="42FB3EE1" w14:textId="77777777" w:rsidTr="00DE1027">
        <w:tc>
          <w:tcPr>
            <w:tcW w:w="2304" w:type="dxa"/>
          </w:tcPr>
          <w:p w14:paraId="71A9C5E1" w14:textId="2AB3EFC7" w:rsidR="00DE1027" w:rsidRPr="001A1275" w:rsidRDefault="00F944BD" w:rsidP="00DE1027">
            <w:pPr>
              <w:pStyle w:val="Tabletext"/>
              <w:rPr>
                <w:b/>
              </w:rPr>
            </w:pPr>
            <w:r w:rsidRPr="001A1275">
              <w:rPr>
                <w:b/>
              </w:rPr>
              <w:t>Test Case</w:t>
            </w:r>
            <w:r w:rsidR="00DE1027" w:rsidRPr="001A1275">
              <w:rPr>
                <w:b/>
              </w:rPr>
              <w:t xml:space="preserve"> ID</w:t>
            </w:r>
          </w:p>
        </w:tc>
        <w:tc>
          <w:tcPr>
            <w:tcW w:w="7018" w:type="dxa"/>
          </w:tcPr>
          <w:p w14:paraId="19193C95" w14:textId="5B1E4076" w:rsidR="00DE1027" w:rsidRPr="001A1275" w:rsidRDefault="00F944BD" w:rsidP="00DE1027">
            <w:pPr>
              <w:pStyle w:val="Tabletext"/>
              <w:jc w:val="both"/>
              <w:rPr>
                <w:bCs/>
              </w:rPr>
            </w:pPr>
            <w:r w:rsidRPr="001A1275">
              <w:rPr>
                <w:bCs/>
              </w:rPr>
              <w:t>T</w:t>
            </w:r>
            <w:r w:rsidR="00DE1027" w:rsidRPr="001A1275">
              <w:rPr>
                <w:bCs/>
              </w:rPr>
              <w:t>C-1</w:t>
            </w:r>
          </w:p>
        </w:tc>
      </w:tr>
      <w:tr w:rsidR="001A1275" w:rsidRPr="001A1275" w14:paraId="0A51BF03" w14:textId="77777777" w:rsidTr="00DE1027">
        <w:tc>
          <w:tcPr>
            <w:tcW w:w="2304" w:type="dxa"/>
          </w:tcPr>
          <w:p w14:paraId="3BA812C8" w14:textId="65576D89" w:rsidR="00DE1027" w:rsidRPr="001A1275" w:rsidRDefault="00F944BD" w:rsidP="00E00EC4">
            <w:pPr>
              <w:pStyle w:val="Tabletext"/>
              <w:rPr>
                <w:b/>
              </w:rPr>
            </w:pPr>
            <w:r w:rsidRPr="001A1275">
              <w:rPr>
                <w:b/>
              </w:rPr>
              <w:t>Test</w:t>
            </w:r>
            <w:r w:rsidR="00DE1027" w:rsidRPr="001A1275">
              <w:rPr>
                <w:b/>
              </w:rPr>
              <w:t xml:space="preserve"> Case Name</w:t>
            </w:r>
          </w:p>
        </w:tc>
        <w:tc>
          <w:tcPr>
            <w:tcW w:w="7018" w:type="dxa"/>
          </w:tcPr>
          <w:p w14:paraId="5EC94483" w14:textId="3D57CCFD" w:rsidR="00DE1027" w:rsidRPr="001A1275" w:rsidRDefault="00F944BD" w:rsidP="00E00EC4">
            <w:pPr>
              <w:pStyle w:val="Tabletext"/>
            </w:pPr>
            <w:r w:rsidRPr="001A1275">
              <w:t>User Interface Test</w:t>
            </w:r>
          </w:p>
        </w:tc>
      </w:tr>
      <w:tr w:rsidR="001A1275" w:rsidRPr="001A1275" w14:paraId="729180C8" w14:textId="77777777" w:rsidTr="00DE1027">
        <w:tc>
          <w:tcPr>
            <w:tcW w:w="2304" w:type="dxa"/>
          </w:tcPr>
          <w:p w14:paraId="371B2936" w14:textId="66A0F303" w:rsidR="00DE1027" w:rsidRPr="001A1275" w:rsidRDefault="00DE1027" w:rsidP="00E00EC4">
            <w:pPr>
              <w:pStyle w:val="Tabletext"/>
              <w:rPr>
                <w:b/>
              </w:rPr>
            </w:pPr>
            <w:r w:rsidRPr="001A1275">
              <w:rPr>
                <w:b/>
              </w:rPr>
              <w:t>Brief Description</w:t>
            </w:r>
          </w:p>
        </w:tc>
        <w:tc>
          <w:tcPr>
            <w:tcW w:w="7018" w:type="dxa"/>
          </w:tcPr>
          <w:p w14:paraId="2808BEEE" w14:textId="3B5B1090" w:rsidR="00F944BD" w:rsidRPr="001A1275" w:rsidRDefault="00F944BD" w:rsidP="00E00EC4">
            <w:pPr>
              <w:pStyle w:val="Tabletext"/>
            </w:pPr>
            <w:r w:rsidRPr="001A1275">
              <w:t>This test case verifies that all user interface elements work as intended.</w:t>
            </w:r>
          </w:p>
        </w:tc>
      </w:tr>
      <w:tr w:rsidR="001A1275" w:rsidRPr="001A1275" w14:paraId="48CFA59A" w14:textId="77777777" w:rsidTr="00DE1027">
        <w:tc>
          <w:tcPr>
            <w:tcW w:w="2304" w:type="dxa"/>
          </w:tcPr>
          <w:p w14:paraId="19EB4C08" w14:textId="2F333BEE" w:rsidR="00E00EC4" w:rsidRPr="001A1275" w:rsidRDefault="00E00EC4" w:rsidP="00E00EC4">
            <w:pPr>
              <w:pStyle w:val="Tabletext"/>
              <w:rPr>
                <w:b/>
              </w:rPr>
            </w:pPr>
            <w:r w:rsidRPr="001A1275">
              <w:rPr>
                <w:b/>
              </w:rPr>
              <w:t>Planned Test Duration</w:t>
            </w:r>
          </w:p>
        </w:tc>
        <w:tc>
          <w:tcPr>
            <w:tcW w:w="7018" w:type="dxa"/>
          </w:tcPr>
          <w:p w14:paraId="72D0A179" w14:textId="4F2F5222" w:rsidR="00E00EC4" w:rsidRPr="001A1275" w:rsidRDefault="00E00EC4" w:rsidP="00E00EC4">
            <w:pPr>
              <w:pStyle w:val="Tabletext"/>
            </w:pPr>
            <w:r w:rsidRPr="001A1275">
              <w:t>10 min</w:t>
            </w:r>
          </w:p>
        </w:tc>
      </w:tr>
      <w:tr w:rsidR="001A1275" w:rsidRPr="001A1275" w14:paraId="3C90A370" w14:textId="77777777" w:rsidTr="00DE1027">
        <w:tc>
          <w:tcPr>
            <w:tcW w:w="2304" w:type="dxa"/>
          </w:tcPr>
          <w:p w14:paraId="7D198BCF" w14:textId="6A61755B" w:rsidR="00E00EC4" w:rsidRPr="001A1275" w:rsidRDefault="00E00EC4" w:rsidP="00E00EC4">
            <w:pPr>
              <w:pStyle w:val="Tabletext"/>
              <w:rPr>
                <w:b/>
              </w:rPr>
            </w:pPr>
            <w:r w:rsidRPr="001A1275">
              <w:rPr>
                <w:b/>
              </w:rPr>
              <w:t>Current Version</w:t>
            </w:r>
          </w:p>
        </w:tc>
        <w:tc>
          <w:tcPr>
            <w:tcW w:w="7018" w:type="dxa"/>
          </w:tcPr>
          <w:p w14:paraId="4C9A9984" w14:textId="78C6F069" w:rsidR="00E00EC4" w:rsidRPr="001A1275" w:rsidRDefault="00E00EC4" w:rsidP="00E00EC4">
            <w:pPr>
              <w:pStyle w:val="Tabletext"/>
            </w:pPr>
            <w:r w:rsidRPr="001A1275">
              <w:t>2.0</w:t>
            </w:r>
          </w:p>
        </w:tc>
      </w:tr>
      <w:tr w:rsidR="001A1275" w:rsidRPr="001A1275" w14:paraId="09CCC368" w14:textId="77777777" w:rsidTr="00DE1027">
        <w:tc>
          <w:tcPr>
            <w:tcW w:w="2304" w:type="dxa"/>
          </w:tcPr>
          <w:p w14:paraId="797BE87C" w14:textId="7ECC86BD" w:rsidR="00E00EC4" w:rsidRPr="001A1275" w:rsidRDefault="00E00EC4" w:rsidP="00E00EC4">
            <w:pPr>
              <w:pStyle w:val="Tabletext"/>
              <w:rPr>
                <w:b/>
              </w:rPr>
            </w:pPr>
            <w:r w:rsidRPr="001A1275">
              <w:rPr>
                <w:b/>
              </w:rPr>
              <w:t>Date of Last Version</w:t>
            </w:r>
          </w:p>
        </w:tc>
        <w:tc>
          <w:tcPr>
            <w:tcW w:w="7018" w:type="dxa"/>
          </w:tcPr>
          <w:p w14:paraId="2192E066" w14:textId="3DD6AFC1" w:rsidR="00E00EC4" w:rsidRPr="001A1275" w:rsidRDefault="00E00EC4" w:rsidP="00E00EC4">
            <w:pPr>
              <w:pStyle w:val="Tabletext"/>
            </w:pPr>
            <w:r w:rsidRPr="001A1275">
              <w:t>11/10/2022</w:t>
            </w:r>
          </w:p>
        </w:tc>
      </w:tr>
      <w:tr w:rsidR="001A1275" w:rsidRPr="001A1275" w14:paraId="58CDA4D6" w14:textId="77777777" w:rsidTr="00DE1027">
        <w:tc>
          <w:tcPr>
            <w:tcW w:w="2304" w:type="dxa"/>
          </w:tcPr>
          <w:p w14:paraId="423FAAA3" w14:textId="07A66FB7" w:rsidR="00E00EC4" w:rsidRPr="001A1275" w:rsidRDefault="00E00EC4" w:rsidP="00E00EC4">
            <w:pPr>
              <w:pStyle w:val="Tabletext"/>
              <w:rPr>
                <w:b/>
              </w:rPr>
            </w:pPr>
            <w:r w:rsidRPr="001A1275">
              <w:rPr>
                <w:b/>
              </w:rPr>
              <w:lastRenderedPageBreak/>
              <w:t>Created By</w:t>
            </w:r>
          </w:p>
        </w:tc>
        <w:tc>
          <w:tcPr>
            <w:tcW w:w="7018" w:type="dxa"/>
          </w:tcPr>
          <w:p w14:paraId="1F81FCD8" w14:textId="2A03C135" w:rsidR="00E00EC4" w:rsidRPr="001A1275" w:rsidRDefault="00E00EC4" w:rsidP="00E00EC4">
            <w:pPr>
              <w:pStyle w:val="Tabletext"/>
            </w:pPr>
            <w:r w:rsidRPr="001A1275">
              <w:t>Kevin White</w:t>
            </w:r>
          </w:p>
        </w:tc>
      </w:tr>
      <w:tr w:rsidR="001A1275" w:rsidRPr="001A1275" w14:paraId="6C1660F3" w14:textId="77777777" w:rsidTr="00DE1027">
        <w:tc>
          <w:tcPr>
            <w:tcW w:w="2304" w:type="dxa"/>
          </w:tcPr>
          <w:p w14:paraId="216E3F83" w14:textId="21C5180E" w:rsidR="00E00EC4" w:rsidRPr="001A1275" w:rsidRDefault="00E00EC4" w:rsidP="00E00EC4">
            <w:pPr>
              <w:pStyle w:val="Tabletext"/>
              <w:rPr>
                <w:b/>
              </w:rPr>
            </w:pPr>
            <w:r w:rsidRPr="001A1275">
              <w:rPr>
                <w:b/>
              </w:rPr>
              <w:t>Last Update By</w:t>
            </w:r>
          </w:p>
        </w:tc>
        <w:tc>
          <w:tcPr>
            <w:tcW w:w="7018" w:type="dxa"/>
          </w:tcPr>
          <w:p w14:paraId="1D8756B7" w14:textId="53519CDB" w:rsidR="00E00EC4" w:rsidRPr="001A1275" w:rsidRDefault="00E00EC4" w:rsidP="00E00EC4">
            <w:pPr>
              <w:pStyle w:val="Tabletext"/>
            </w:pPr>
            <w:r w:rsidRPr="001A1275">
              <w:t>11/10/2022</w:t>
            </w:r>
          </w:p>
        </w:tc>
      </w:tr>
      <w:tr w:rsidR="001A1275" w:rsidRPr="001A1275" w14:paraId="7B9AB678" w14:textId="77777777" w:rsidTr="00DE1027">
        <w:tc>
          <w:tcPr>
            <w:tcW w:w="2304" w:type="dxa"/>
          </w:tcPr>
          <w:p w14:paraId="67626CBC" w14:textId="3764BCB2" w:rsidR="00E00EC4" w:rsidRPr="001A1275" w:rsidRDefault="00E00EC4" w:rsidP="00E00EC4">
            <w:pPr>
              <w:pStyle w:val="Tabletext"/>
              <w:rPr>
                <w:b/>
              </w:rPr>
            </w:pPr>
            <w:r w:rsidRPr="001A1275">
              <w:rPr>
                <w:b/>
              </w:rPr>
              <w:t>Approved By</w:t>
            </w:r>
          </w:p>
        </w:tc>
        <w:tc>
          <w:tcPr>
            <w:tcW w:w="7018" w:type="dxa"/>
          </w:tcPr>
          <w:p w14:paraId="45F24DAD" w14:textId="536B872F" w:rsidR="00E00EC4" w:rsidRPr="001A1275" w:rsidRDefault="00E00EC4" w:rsidP="00E00EC4">
            <w:pPr>
              <w:pStyle w:val="Tabletext"/>
            </w:pPr>
            <w:r w:rsidRPr="001A1275">
              <w:t>Elizabeth, Kate</w:t>
            </w:r>
          </w:p>
        </w:tc>
      </w:tr>
      <w:tr w:rsidR="001A1275" w:rsidRPr="001A1275" w14:paraId="627178B8" w14:textId="77777777" w:rsidTr="00DE1027">
        <w:tc>
          <w:tcPr>
            <w:tcW w:w="2304" w:type="dxa"/>
          </w:tcPr>
          <w:p w14:paraId="6FB019E6" w14:textId="49479B46" w:rsidR="00E00EC4" w:rsidRPr="001A1275" w:rsidRDefault="00E00EC4" w:rsidP="00E00EC4">
            <w:pPr>
              <w:pStyle w:val="Tabletext"/>
              <w:rPr>
                <w:b/>
                <w:bCs/>
              </w:rPr>
            </w:pPr>
            <w:r w:rsidRPr="001A1275">
              <w:rPr>
                <w:b/>
                <w:bCs/>
              </w:rPr>
              <w:t>The version of Software Under Test</w:t>
            </w:r>
          </w:p>
        </w:tc>
        <w:tc>
          <w:tcPr>
            <w:tcW w:w="7018" w:type="dxa"/>
          </w:tcPr>
          <w:p w14:paraId="51DE911A" w14:textId="2173C52E" w:rsidR="00E00EC4" w:rsidRPr="001A1275" w:rsidRDefault="00E00EC4" w:rsidP="00E00EC4">
            <w:pPr>
              <w:pStyle w:val="Tabletext"/>
            </w:pPr>
            <w:r w:rsidRPr="001A1275">
              <w:t>0.9</w:t>
            </w:r>
          </w:p>
        </w:tc>
      </w:tr>
      <w:tr w:rsidR="001A1275" w:rsidRPr="001A1275" w14:paraId="1E80947B" w14:textId="77777777" w:rsidTr="00DE1027">
        <w:tc>
          <w:tcPr>
            <w:tcW w:w="2304" w:type="dxa"/>
            <w:tcBorders>
              <w:top w:val="single" w:sz="6" w:space="0" w:color="auto"/>
              <w:left w:val="single" w:sz="6" w:space="0" w:color="auto"/>
              <w:bottom w:val="single" w:sz="6" w:space="0" w:color="auto"/>
              <w:right w:val="single" w:sz="6" w:space="0" w:color="auto"/>
            </w:tcBorders>
          </w:tcPr>
          <w:p w14:paraId="7B91FA2A" w14:textId="21F3C389" w:rsidR="00E00EC4" w:rsidRPr="001A1275" w:rsidRDefault="00E00EC4" w:rsidP="00E00EC4">
            <w:pPr>
              <w:pStyle w:val="Tabletext"/>
              <w:rPr>
                <w:b/>
                <w:bCs/>
              </w:rPr>
            </w:pPr>
            <w:r w:rsidRPr="001A1275">
              <w:rPr>
                <w:b/>
                <w:bCs/>
              </w:rPr>
              <w:t>Test Engineer to Conduct the Test</w:t>
            </w:r>
          </w:p>
        </w:tc>
        <w:tc>
          <w:tcPr>
            <w:tcW w:w="7018" w:type="dxa"/>
            <w:tcBorders>
              <w:top w:val="single" w:sz="6" w:space="0" w:color="auto"/>
              <w:left w:val="single" w:sz="6" w:space="0" w:color="auto"/>
              <w:bottom w:val="single" w:sz="6" w:space="0" w:color="auto"/>
              <w:right w:val="single" w:sz="6" w:space="0" w:color="auto"/>
            </w:tcBorders>
          </w:tcPr>
          <w:p w14:paraId="2A37172B" w14:textId="1E89240B" w:rsidR="00E00EC4" w:rsidRPr="001A1275" w:rsidRDefault="00E00EC4" w:rsidP="00E00EC4">
            <w:pPr>
              <w:pStyle w:val="Tabletext"/>
            </w:pPr>
            <w:r w:rsidRPr="001A1275">
              <w:t>Kevin White</w:t>
            </w:r>
          </w:p>
        </w:tc>
      </w:tr>
      <w:tr w:rsidR="001A1275" w:rsidRPr="001A1275" w14:paraId="14737B3E" w14:textId="77777777" w:rsidTr="00DE1027">
        <w:tc>
          <w:tcPr>
            <w:tcW w:w="2304" w:type="dxa"/>
            <w:tcBorders>
              <w:top w:val="single" w:sz="6" w:space="0" w:color="auto"/>
              <w:left w:val="single" w:sz="6" w:space="0" w:color="auto"/>
              <w:bottom w:val="single" w:sz="6" w:space="0" w:color="auto"/>
              <w:right w:val="single" w:sz="6" w:space="0" w:color="auto"/>
            </w:tcBorders>
          </w:tcPr>
          <w:p w14:paraId="45CCED94" w14:textId="037EA804" w:rsidR="00E00EC4" w:rsidRPr="001A1275" w:rsidRDefault="00E00EC4" w:rsidP="00E00EC4">
            <w:pPr>
              <w:pStyle w:val="Tabletext"/>
              <w:rPr>
                <w:b/>
                <w:bCs/>
              </w:rPr>
            </w:pPr>
            <w:r w:rsidRPr="001A1275">
              <w:rPr>
                <w:b/>
                <w:bCs/>
              </w:rPr>
              <w:t>List of Test Support Software</w:t>
            </w:r>
          </w:p>
        </w:tc>
        <w:tc>
          <w:tcPr>
            <w:tcW w:w="7018" w:type="dxa"/>
            <w:tcBorders>
              <w:top w:val="single" w:sz="6" w:space="0" w:color="auto"/>
              <w:left w:val="single" w:sz="6" w:space="0" w:color="auto"/>
              <w:bottom w:val="single" w:sz="6" w:space="0" w:color="auto"/>
              <w:right w:val="single" w:sz="6" w:space="0" w:color="auto"/>
            </w:tcBorders>
          </w:tcPr>
          <w:p w14:paraId="61C317C3" w14:textId="0A8AE2FB" w:rsidR="00E00EC4" w:rsidRPr="001A1275" w:rsidRDefault="00E00EC4" w:rsidP="00E00EC4">
            <w:pPr>
              <w:pStyle w:val="Tabletext"/>
            </w:pPr>
            <w:r w:rsidRPr="001A1275">
              <w:t>Google Chrome</w:t>
            </w:r>
          </w:p>
        </w:tc>
      </w:tr>
      <w:tr w:rsidR="00E00EC4" w:rsidRPr="001A1275" w14:paraId="4D7D04B3" w14:textId="77777777" w:rsidTr="00DE1027">
        <w:tc>
          <w:tcPr>
            <w:tcW w:w="2304" w:type="dxa"/>
            <w:tcBorders>
              <w:top w:val="single" w:sz="6" w:space="0" w:color="auto"/>
              <w:left w:val="single" w:sz="6" w:space="0" w:color="auto"/>
              <w:bottom w:val="single" w:sz="6" w:space="0" w:color="auto"/>
              <w:right w:val="single" w:sz="6" w:space="0" w:color="auto"/>
            </w:tcBorders>
          </w:tcPr>
          <w:p w14:paraId="2D4BC67A" w14:textId="2620AC13" w:rsidR="00E00EC4" w:rsidRPr="001A1275" w:rsidRDefault="00E00EC4" w:rsidP="00E00EC4">
            <w:pPr>
              <w:pStyle w:val="Tabletext"/>
              <w:rPr>
                <w:b/>
                <w:bCs/>
              </w:rPr>
            </w:pPr>
            <w:r w:rsidRPr="001A1275">
              <w:rPr>
                <w:b/>
                <w:bCs/>
              </w:rPr>
              <w:t>List of Test Support Hardware</w:t>
            </w:r>
          </w:p>
        </w:tc>
        <w:tc>
          <w:tcPr>
            <w:tcW w:w="7018" w:type="dxa"/>
            <w:tcBorders>
              <w:top w:val="single" w:sz="6" w:space="0" w:color="auto"/>
              <w:left w:val="single" w:sz="6" w:space="0" w:color="auto"/>
              <w:bottom w:val="single" w:sz="6" w:space="0" w:color="auto"/>
              <w:right w:val="single" w:sz="6" w:space="0" w:color="auto"/>
            </w:tcBorders>
          </w:tcPr>
          <w:p w14:paraId="4F09FEB3" w14:textId="2C07FB16" w:rsidR="00E00EC4" w:rsidRPr="001A1275" w:rsidRDefault="00E00EC4" w:rsidP="00E00EC4">
            <w:pPr>
              <w:pStyle w:val="Tabletext"/>
            </w:pPr>
            <w:r w:rsidRPr="001A1275">
              <w:t>Basic Laptop/Computer</w:t>
            </w:r>
          </w:p>
        </w:tc>
      </w:tr>
    </w:tbl>
    <w:p w14:paraId="48C4B864" w14:textId="544AE7D8" w:rsidR="00A50C2C" w:rsidRPr="001A1275" w:rsidRDefault="00A50C2C" w:rsidP="00A50C2C">
      <w:pPr>
        <w:rPr>
          <w:lang w:val="en-GB"/>
        </w:rPr>
      </w:pPr>
    </w:p>
    <w:p w14:paraId="58AD3092" w14:textId="7DD6C2A5" w:rsidR="00F944BD" w:rsidRPr="001A1275" w:rsidRDefault="00F944BD" w:rsidP="00A50C2C">
      <w:pPr>
        <w:rPr>
          <w:b/>
          <w:bCs/>
          <w:lang w:val="en-GB"/>
        </w:rPr>
      </w:pPr>
      <w:r w:rsidRPr="001A1275">
        <w:rPr>
          <w:b/>
          <w:bCs/>
          <w:lang w:val="en-GB"/>
        </w:rPr>
        <w:t>Test Case 1 Scenario</w:t>
      </w:r>
    </w:p>
    <w:tbl>
      <w:tblPr>
        <w:tblStyle w:val="TableGrid"/>
        <w:tblW w:w="0" w:type="auto"/>
        <w:tblLook w:val="04A0" w:firstRow="1" w:lastRow="0" w:firstColumn="1" w:lastColumn="0" w:noHBand="0" w:noVBand="1"/>
      </w:tblPr>
      <w:tblGrid>
        <w:gridCol w:w="959"/>
        <w:gridCol w:w="2551"/>
        <w:gridCol w:w="2552"/>
        <w:gridCol w:w="3260"/>
      </w:tblGrid>
      <w:tr w:rsidR="001A1275" w:rsidRPr="001A1275" w14:paraId="049E11F0" w14:textId="77777777" w:rsidTr="00F944BD">
        <w:tc>
          <w:tcPr>
            <w:tcW w:w="959" w:type="dxa"/>
          </w:tcPr>
          <w:p w14:paraId="6BA0A67A" w14:textId="27F55229" w:rsidR="00F944BD" w:rsidRPr="001A1275" w:rsidRDefault="00F944BD" w:rsidP="00A50C2C">
            <w:pPr>
              <w:rPr>
                <w:lang w:val="en-GB"/>
              </w:rPr>
            </w:pPr>
            <w:r w:rsidRPr="001A1275">
              <w:rPr>
                <w:lang w:val="en-GB"/>
              </w:rPr>
              <w:t>Test Step Number</w:t>
            </w:r>
          </w:p>
        </w:tc>
        <w:tc>
          <w:tcPr>
            <w:tcW w:w="2551" w:type="dxa"/>
          </w:tcPr>
          <w:p w14:paraId="0D1F79AE" w14:textId="29950311" w:rsidR="00F944BD" w:rsidRPr="001A1275" w:rsidRDefault="00F944BD" w:rsidP="00A50C2C">
            <w:pPr>
              <w:rPr>
                <w:lang w:val="en-GB"/>
              </w:rPr>
            </w:pPr>
            <w:r w:rsidRPr="001A1275">
              <w:rPr>
                <w:lang w:val="en-GB"/>
              </w:rPr>
              <w:t>Input</w:t>
            </w:r>
          </w:p>
        </w:tc>
        <w:tc>
          <w:tcPr>
            <w:tcW w:w="2552" w:type="dxa"/>
          </w:tcPr>
          <w:p w14:paraId="0B8BB64C" w14:textId="00B8DB59" w:rsidR="00F944BD" w:rsidRPr="001A1275" w:rsidRDefault="00F944BD" w:rsidP="00A50C2C">
            <w:pPr>
              <w:rPr>
                <w:lang w:val="en-GB"/>
              </w:rPr>
            </w:pPr>
            <w:r w:rsidRPr="001A1275">
              <w:rPr>
                <w:lang w:val="en-GB"/>
              </w:rPr>
              <w:t>Expected</w:t>
            </w:r>
          </w:p>
        </w:tc>
        <w:tc>
          <w:tcPr>
            <w:tcW w:w="3260" w:type="dxa"/>
          </w:tcPr>
          <w:p w14:paraId="09DD29ED" w14:textId="394DD134" w:rsidR="00F944BD" w:rsidRPr="001A1275" w:rsidRDefault="00F944BD" w:rsidP="00A50C2C">
            <w:pPr>
              <w:rPr>
                <w:lang w:val="en-GB"/>
              </w:rPr>
            </w:pPr>
            <w:r w:rsidRPr="001A1275">
              <w:rPr>
                <w:lang w:val="en-GB"/>
              </w:rPr>
              <w:t>Result (Pass/Fail)</w:t>
            </w:r>
          </w:p>
        </w:tc>
      </w:tr>
      <w:tr w:rsidR="001A1275" w:rsidRPr="001A1275" w14:paraId="56E94061" w14:textId="77777777" w:rsidTr="00F944BD">
        <w:tc>
          <w:tcPr>
            <w:tcW w:w="959" w:type="dxa"/>
          </w:tcPr>
          <w:p w14:paraId="3F22D770" w14:textId="795F79F9" w:rsidR="00F944BD" w:rsidRPr="001A1275" w:rsidRDefault="00F944BD" w:rsidP="00A50C2C">
            <w:pPr>
              <w:rPr>
                <w:lang w:val="en-GB"/>
              </w:rPr>
            </w:pPr>
            <w:r w:rsidRPr="001A1275">
              <w:rPr>
                <w:lang w:val="en-GB"/>
              </w:rPr>
              <w:t>1</w:t>
            </w:r>
          </w:p>
        </w:tc>
        <w:tc>
          <w:tcPr>
            <w:tcW w:w="2551" w:type="dxa"/>
          </w:tcPr>
          <w:p w14:paraId="36AFC6D2" w14:textId="1EBEFCBF" w:rsidR="00F944BD" w:rsidRPr="001A1275" w:rsidRDefault="00F944BD" w:rsidP="00A50C2C">
            <w:pPr>
              <w:rPr>
                <w:lang w:val="en-GB"/>
              </w:rPr>
            </w:pPr>
            <w:r w:rsidRPr="001A1275">
              <w:rPr>
                <w:lang w:val="en-GB"/>
              </w:rPr>
              <w:t>Run the application.</w:t>
            </w:r>
          </w:p>
        </w:tc>
        <w:tc>
          <w:tcPr>
            <w:tcW w:w="2552" w:type="dxa"/>
          </w:tcPr>
          <w:p w14:paraId="106B25AE" w14:textId="7CDBB1EA" w:rsidR="00F944BD" w:rsidRPr="001A1275" w:rsidRDefault="00F944BD" w:rsidP="00A50C2C">
            <w:pPr>
              <w:rPr>
                <w:lang w:val="en-GB"/>
              </w:rPr>
            </w:pPr>
            <w:r w:rsidRPr="001A1275">
              <w:rPr>
                <w:lang w:val="en-GB"/>
              </w:rPr>
              <w:t>The application starts running.</w:t>
            </w:r>
          </w:p>
        </w:tc>
        <w:tc>
          <w:tcPr>
            <w:tcW w:w="3260" w:type="dxa"/>
          </w:tcPr>
          <w:p w14:paraId="7991514F" w14:textId="3C89B3B1" w:rsidR="00F944BD" w:rsidRPr="001A1275" w:rsidRDefault="001C256D" w:rsidP="00A50C2C">
            <w:pPr>
              <w:rPr>
                <w:lang w:val="en-GB"/>
              </w:rPr>
            </w:pPr>
            <w:r w:rsidRPr="001A1275">
              <w:rPr>
                <w:lang w:val="en-GB"/>
              </w:rPr>
              <w:t>Yes</w:t>
            </w:r>
          </w:p>
        </w:tc>
      </w:tr>
      <w:tr w:rsidR="001A1275" w:rsidRPr="001A1275" w14:paraId="24692D42" w14:textId="77777777" w:rsidTr="00F944BD">
        <w:tc>
          <w:tcPr>
            <w:tcW w:w="959" w:type="dxa"/>
          </w:tcPr>
          <w:p w14:paraId="4D57ACAB" w14:textId="5ED74D9A" w:rsidR="00F944BD" w:rsidRPr="001A1275" w:rsidRDefault="00F944BD" w:rsidP="00A50C2C">
            <w:pPr>
              <w:rPr>
                <w:lang w:val="en-GB"/>
              </w:rPr>
            </w:pPr>
            <w:r w:rsidRPr="001A1275">
              <w:rPr>
                <w:lang w:val="en-GB"/>
              </w:rPr>
              <w:t>2</w:t>
            </w:r>
          </w:p>
        </w:tc>
        <w:tc>
          <w:tcPr>
            <w:tcW w:w="2551" w:type="dxa"/>
          </w:tcPr>
          <w:p w14:paraId="3787F762" w14:textId="01FF0E00" w:rsidR="00F944BD" w:rsidRPr="001A1275" w:rsidRDefault="00E00EC4" w:rsidP="00A50C2C">
            <w:pPr>
              <w:rPr>
                <w:lang w:val="en-GB"/>
              </w:rPr>
            </w:pPr>
            <w:r w:rsidRPr="001A1275">
              <w:rPr>
                <w:lang w:val="en-GB"/>
              </w:rPr>
              <w:t>Test headers</w:t>
            </w:r>
          </w:p>
        </w:tc>
        <w:tc>
          <w:tcPr>
            <w:tcW w:w="2552" w:type="dxa"/>
          </w:tcPr>
          <w:p w14:paraId="762A4D94" w14:textId="16361018" w:rsidR="00F944BD" w:rsidRPr="001A1275" w:rsidRDefault="00E00EC4" w:rsidP="00A50C2C">
            <w:pPr>
              <w:rPr>
                <w:lang w:val="en-GB"/>
              </w:rPr>
            </w:pPr>
            <w:r w:rsidRPr="001A1275">
              <w:rPr>
                <w:lang w:val="en-GB"/>
              </w:rPr>
              <w:t>Headers take user to the appropriate page</w:t>
            </w:r>
          </w:p>
        </w:tc>
        <w:tc>
          <w:tcPr>
            <w:tcW w:w="3260" w:type="dxa"/>
          </w:tcPr>
          <w:p w14:paraId="4FEF24F2" w14:textId="73AFD739" w:rsidR="00F944BD" w:rsidRPr="001A1275" w:rsidRDefault="001C256D" w:rsidP="00A50C2C">
            <w:pPr>
              <w:rPr>
                <w:lang w:val="en-GB"/>
              </w:rPr>
            </w:pPr>
            <w:r w:rsidRPr="001A1275">
              <w:rPr>
                <w:lang w:val="en-GB"/>
              </w:rPr>
              <w:t>Yes</w:t>
            </w:r>
          </w:p>
        </w:tc>
      </w:tr>
      <w:tr w:rsidR="00F944BD" w:rsidRPr="001A1275" w14:paraId="1BC57C31" w14:textId="77777777" w:rsidTr="00E00EC4">
        <w:trPr>
          <w:trHeight w:val="575"/>
        </w:trPr>
        <w:tc>
          <w:tcPr>
            <w:tcW w:w="959" w:type="dxa"/>
          </w:tcPr>
          <w:p w14:paraId="71FA128B" w14:textId="4B40C4F8" w:rsidR="00F944BD" w:rsidRPr="001A1275" w:rsidRDefault="00F944BD" w:rsidP="00A50C2C">
            <w:pPr>
              <w:rPr>
                <w:lang w:val="en-GB"/>
              </w:rPr>
            </w:pPr>
            <w:r w:rsidRPr="001A1275">
              <w:rPr>
                <w:lang w:val="en-GB"/>
              </w:rPr>
              <w:t>3</w:t>
            </w:r>
          </w:p>
        </w:tc>
        <w:tc>
          <w:tcPr>
            <w:tcW w:w="2551" w:type="dxa"/>
          </w:tcPr>
          <w:p w14:paraId="21A648F9" w14:textId="5C8BC958" w:rsidR="00F944BD" w:rsidRPr="001A1275" w:rsidRDefault="00E00EC4" w:rsidP="00A50C2C">
            <w:pPr>
              <w:rPr>
                <w:lang w:val="en-GB"/>
              </w:rPr>
            </w:pPr>
            <w:r w:rsidRPr="001A1275">
              <w:rPr>
                <w:lang w:val="en-GB"/>
              </w:rPr>
              <w:t>Test Links</w:t>
            </w:r>
          </w:p>
        </w:tc>
        <w:tc>
          <w:tcPr>
            <w:tcW w:w="2552" w:type="dxa"/>
          </w:tcPr>
          <w:p w14:paraId="034A3048" w14:textId="1A0B3A8F" w:rsidR="00F944BD" w:rsidRPr="001A1275" w:rsidRDefault="00E00EC4" w:rsidP="00A50C2C">
            <w:pPr>
              <w:rPr>
                <w:lang w:val="en-GB"/>
              </w:rPr>
            </w:pPr>
            <w:r w:rsidRPr="001A1275">
              <w:rPr>
                <w:lang w:val="en-GB"/>
              </w:rPr>
              <w:t>All Links for songs/albums/artists work</w:t>
            </w:r>
          </w:p>
        </w:tc>
        <w:tc>
          <w:tcPr>
            <w:tcW w:w="3260" w:type="dxa"/>
          </w:tcPr>
          <w:p w14:paraId="502AF9FF" w14:textId="136AA175" w:rsidR="00F944BD" w:rsidRPr="001A1275" w:rsidRDefault="001C256D" w:rsidP="00A50C2C">
            <w:pPr>
              <w:rPr>
                <w:lang w:val="en-GB"/>
              </w:rPr>
            </w:pPr>
            <w:r w:rsidRPr="001A1275">
              <w:rPr>
                <w:lang w:val="en-GB"/>
              </w:rPr>
              <w:t>Yes</w:t>
            </w:r>
          </w:p>
        </w:tc>
      </w:tr>
    </w:tbl>
    <w:p w14:paraId="0E48A766" w14:textId="77777777" w:rsidR="00E00EC4" w:rsidRPr="001A1275" w:rsidRDefault="00E00EC4" w:rsidP="00E00EC4">
      <w:pPr>
        <w:rPr>
          <w:b/>
          <w:bCs/>
          <w:lang w:val="en-GB"/>
        </w:rPr>
      </w:pPr>
    </w:p>
    <w:p w14:paraId="4E7261A1" w14:textId="21D1F249" w:rsidR="00E00EC4" w:rsidRPr="001A1275" w:rsidRDefault="00E00EC4" w:rsidP="00E00EC4">
      <w:pPr>
        <w:rPr>
          <w:b/>
          <w:bCs/>
          <w:lang w:val="en-GB"/>
        </w:rPr>
      </w:pPr>
      <w:r w:rsidRPr="001A1275">
        <w:rPr>
          <w:b/>
          <w:bCs/>
          <w:lang w:val="en-GB"/>
        </w:rPr>
        <w:t>Test Case 2 Scenario</w:t>
      </w:r>
    </w:p>
    <w:tbl>
      <w:tblPr>
        <w:tblStyle w:val="TableGrid"/>
        <w:tblW w:w="0" w:type="auto"/>
        <w:tblLook w:val="04A0" w:firstRow="1" w:lastRow="0" w:firstColumn="1" w:lastColumn="0" w:noHBand="0" w:noVBand="1"/>
      </w:tblPr>
      <w:tblGrid>
        <w:gridCol w:w="959"/>
        <w:gridCol w:w="2551"/>
        <w:gridCol w:w="2552"/>
        <w:gridCol w:w="3260"/>
      </w:tblGrid>
      <w:tr w:rsidR="001A1275" w:rsidRPr="001A1275" w14:paraId="320219FB" w14:textId="77777777" w:rsidTr="00E00EC4">
        <w:tc>
          <w:tcPr>
            <w:tcW w:w="959" w:type="dxa"/>
          </w:tcPr>
          <w:p w14:paraId="15183D8D" w14:textId="77777777" w:rsidR="00E00EC4" w:rsidRPr="001A1275" w:rsidRDefault="00E00EC4" w:rsidP="00E00EC4">
            <w:pPr>
              <w:rPr>
                <w:lang w:val="en-GB"/>
              </w:rPr>
            </w:pPr>
            <w:r w:rsidRPr="001A1275">
              <w:rPr>
                <w:lang w:val="en-GB"/>
              </w:rPr>
              <w:t>Test Step Number</w:t>
            </w:r>
          </w:p>
        </w:tc>
        <w:tc>
          <w:tcPr>
            <w:tcW w:w="2551" w:type="dxa"/>
          </w:tcPr>
          <w:p w14:paraId="5DFDF874" w14:textId="77777777" w:rsidR="00E00EC4" w:rsidRPr="001A1275" w:rsidRDefault="00E00EC4" w:rsidP="00E00EC4">
            <w:pPr>
              <w:rPr>
                <w:lang w:val="en-GB"/>
              </w:rPr>
            </w:pPr>
            <w:r w:rsidRPr="001A1275">
              <w:rPr>
                <w:lang w:val="en-GB"/>
              </w:rPr>
              <w:t>Input</w:t>
            </w:r>
          </w:p>
        </w:tc>
        <w:tc>
          <w:tcPr>
            <w:tcW w:w="2552" w:type="dxa"/>
          </w:tcPr>
          <w:p w14:paraId="733156C0" w14:textId="77777777" w:rsidR="00E00EC4" w:rsidRPr="001A1275" w:rsidRDefault="00E00EC4" w:rsidP="00E00EC4">
            <w:pPr>
              <w:rPr>
                <w:lang w:val="en-GB"/>
              </w:rPr>
            </w:pPr>
            <w:r w:rsidRPr="001A1275">
              <w:rPr>
                <w:lang w:val="en-GB"/>
              </w:rPr>
              <w:t>Expected</w:t>
            </w:r>
          </w:p>
        </w:tc>
        <w:tc>
          <w:tcPr>
            <w:tcW w:w="3260" w:type="dxa"/>
          </w:tcPr>
          <w:p w14:paraId="46D9F112" w14:textId="77777777" w:rsidR="00E00EC4" w:rsidRPr="001A1275" w:rsidRDefault="00E00EC4" w:rsidP="00E00EC4">
            <w:pPr>
              <w:rPr>
                <w:lang w:val="en-GB"/>
              </w:rPr>
            </w:pPr>
            <w:r w:rsidRPr="001A1275">
              <w:rPr>
                <w:lang w:val="en-GB"/>
              </w:rPr>
              <w:t>Result (Pass/Fail)</w:t>
            </w:r>
          </w:p>
        </w:tc>
      </w:tr>
      <w:tr w:rsidR="001A1275" w:rsidRPr="001A1275" w14:paraId="5810C70E" w14:textId="77777777" w:rsidTr="00E00EC4">
        <w:tc>
          <w:tcPr>
            <w:tcW w:w="959" w:type="dxa"/>
          </w:tcPr>
          <w:p w14:paraId="15AB6EE1" w14:textId="77777777" w:rsidR="00E00EC4" w:rsidRPr="001A1275" w:rsidRDefault="00E00EC4" w:rsidP="00E00EC4">
            <w:pPr>
              <w:rPr>
                <w:lang w:val="en-GB"/>
              </w:rPr>
            </w:pPr>
            <w:r w:rsidRPr="001A1275">
              <w:rPr>
                <w:lang w:val="en-GB"/>
              </w:rPr>
              <w:t>1</w:t>
            </w:r>
          </w:p>
        </w:tc>
        <w:tc>
          <w:tcPr>
            <w:tcW w:w="2551" w:type="dxa"/>
          </w:tcPr>
          <w:p w14:paraId="6CC96628" w14:textId="77777777" w:rsidR="00E00EC4" w:rsidRPr="001A1275" w:rsidRDefault="00E00EC4" w:rsidP="00E00EC4">
            <w:pPr>
              <w:rPr>
                <w:lang w:val="en-GB"/>
              </w:rPr>
            </w:pPr>
            <w:r w:rsidRPr="001A1275">
              <w:rPr>
                <w:lang w:val="en-GB"/>
              </w:rPr>
              <w:t>Run the application.</w:t>
            </w:r>
          </w:p>
        </w:tc>
        <w:tc>
          <w:tcPr>
            <w:tcW w:w="2552" w:type="dxa"/>
          </w:tcPr>
          <w:p w14:paraId="0561041F" w14:textId="77777777" w:rsidR="00E00EC4" w:rsidRPr="001A1275" w:rsidRDefault="00E00EC4" w:rsidP="00E00EC4">
            <w:pPr>
              <w:rPr>
                <w:lang w:val="en-GB"/>
              </w:rPr>
            </w:pPr>
            <w:r w:rsidRPr="001A1275">
              <w:rPr>
                <w:lang w:val="en-GB"/>
              </w:rPr>
              <w:t>The application starts running.</w:t>
            </w:r>
          </w:p>
        </w:tc>
        <w:tc>
          <w:tcPr>
            <w:tcW w:w="3260" w:type="dxa"/>
          </w:tcPr>
          <w:p w14:paraId="75E7C8D7" w14:textId="075DA271" w:rsidR="00E00EC4" w:rsidRPr="001A1275" w:rsidRDefault="00895191" w:rsidP="00E00EC4">
            <w:pPr>
              <w:rPr>
                <w:lang w:val="en-GB"/>
              </w:rPr>
            </w:pPr>
            <w:r w:rsidRPr="001A1275">
              <w:rPr>
                <w:lang w:val="en-GB"/>
              </w:rPr>
              <w:t>Pass</w:t>
            </w:r>
          </w:p>
        </w:tc>
      </w:tr>
      <w:tr w:rsidR="001A1275" w:rsidRPr="001A1275" w14:paraId="0D0B3D6A" w14:textId="77777777" w:rsidTr="00E00EC4">
        <w:tc>
          <w:tcPr>
            <w:tcW w:w="959" w:type="dxa"/>
          </w:tcPr>
          <w:p w14:paraId="16B1541B" w14:textId="77777777" w:rsidR="00E00EC4" w:rsidRPr="001A1275" w:rsidRDefault="00E00EC4" w:rsidP="00E00EC4">
            <w:pPr>
              <w:rPr>
                <w:lang w:val="en-GB"/>
              </w:rPr>
            </w:pPr>
            <w:r w:rsidRPr="001A1275">
              <w:rPr>
                <w:lang w:val="en-GB"/>
              </w:rPr>
              <w:t>2</w:t>
            </w:r>
          </w:p>
        </w:tc>
        <w:tc>
          <w:tcPr>
            <w:tcW w:w="2551" w:type="dxa"/>
          </w:tcPr>
          <w:p w14:paraId="2BF4587E" w14:textId="77777777" w:rsidR="00E00EC4" w:rsidRPr="001A1275" w:rsidRDefault="00E00EC4" w:rsidP="00E00EC4">
            <w:pPr>
              <w:rPr>
                <w:lang w:val="en-GB"/>
              </w:rPr>
            </w:pPr>
            <w:r w:rsidRPr="001A1275">
              <w:rPr>
                <w:lang w:val="en-GB"/>
              </w:rPr>
              <w:t>Test headers</w:t>
            </w:r>
          </w:p>
        </w:tc>
        <w:tc>
          <w:tcPr>
            <w:tcW w:w="2552" w:type="dxa"/>
          </w:tcPr>
          <w:p w14:paraId="57F39497" w14:textId="77777777" w:rsidR="00E00EC4" w:rsidRPr="001A1275" w:rsidRDefault="00E00EC4" w:rsidP="00E00EC4">
            <w:pPr>
              <w:rPr>
                <w:lang w:val="en-GB"/>
              </w:rPr>
            </w:pPr>
            <w:r w:rsidRPr="001A1275">
              <w:rPr>
                <w:lang w:val="en-GB"/>
              </w:rPr>
              <w:t>Headers take user to the appropriate page</w:t>
            </w:r>
          </w:p>
        </w:tc>
        <w:tc>
          <w:tcPr>
            <w:tcW w:w="3260" w:type="dxa"/>
          </w:tcPr>
          <w:p w14:paraId="36985540" w14:textId="2FA270DB" w:rsidR="00E00EC4" w:rsidRPr="001A1275" w:rsidRDefault="00895191" w:rsidP="00E00EC4">
            <w:pPr>
              <w:rPr>
                <w:lang w:val="en-GB"/>
              </w:rPr>
            </w:pPr>
            <w:r w:rsidRPr="001A1275">
              <w:rPr>
                <w:lang w:val="en-GB"/>
              </w:rPr>
              <w:t>Pass</w:t>
            </w:r>
          </w:p>
        </w:tc>
      </w:tr>
      <w:tr w:rsidR="001A1275" w:rsidRPr="001A1275" w14:paraId="58F42E6A" w14:textId="77777777" w:rsidTr="00E00EC4">
        <w:trPr>
          <w:trHeight w:val="575"/>
        </w:trPr>
        <w:tc>
          <w:tcPr>
            <w:tcW w:w="959" w:type="dxa"/>
          </w:tcPr>
          <w:p w14:paraId="033FB1BA" w14:textId="77777777" w:rsidR="00E00EC4" w:rsidRPr="001A1275" w:rsidRDefault="00E00EC4" w:rsidP="00E00EC4">
            <w:pPr>
              <w:rPr>
                <w:lang w:val="en-GB"/>
              </w:rPr>
            </w:pPr>
            <w:r w:rsidRPr="001A1275">
              <w:rPr>
                <w:lang w:val="en-GB"/>
              </w:rPr>
              <w:t>3</w:t>
            </w:r>
          </w:p>
        </w:tc>
        <w:tc>
          <w:tcPr>
            <w:tcW w:w="2551" w:type="dxa"/>
          </w:tcPr>
          <w:p w14:paraId="3D91D21C" w14:textId="77777777" w:rsidR="00E00EC4" w:rsidRPr="001A1275" w:rsidRDefault="00E00EC4" w:rsidP="00E00EC4">
            <w:pPr>
              <w:rPr>
                <w:lang w:val="en-GB"/>
              </w:rPr>
            </w:pPr>
            <w:r w:rsidRPr="001A1275">
              <w:rPr>
                <w:lang w:val="en-GB"/>
              </w:rPr>
              <w:t>Test Links</w:t>
            </w:r>
          </w:p>
        </w:tc>
        <w:tc>
          <w:tcPr>
            <w:tcW w:w="2552" w:type="dxa"/>
          </w:tcPr>
          <w:p w14:paraId="1E365617" w14:textId="77777777" w:rsidR="00E00EC4" w:rsidRPr="001A1275" w:rsidRDefault="00E00EC4" w:rsidP="00E00EC4">
            <w:pPr>
              <w:rPr>
                <w:lang w:val="en-GB"/>
              </w:rPr>
            </w:pPr>
            <w:r w:rsidRPr="001A1275">
              <w:rPr>
                <w:lang w:val="en-GB"/>
              </w:rPr>
              <w:t>All Links for songs/albums/artists work</w:t>
            </w:r>
          </w:p>
        </w:tc>
        <w:tc>
          <w:tcPr>
            <w:tcW w:w="3260" w:type="dxa"/>
          </w:tcPr>
          <w:p w14:paraId="259179A3" w14:textId="55D80CDE" w:rsidR="00E00EC4" w:rsidRPr="001A1275" w:rsidRDefault="00895191" w:rsidP="00E00EC4">
            <w:pPr>
              <w:rPr>
                <w:lang w:val="en-GB"/>
              </w:rPr>
            </w:pPr>
            <w:r w:rsidRPr="001A1275">
              <w:rPr>
                <w:lang w:val="en-GB"/>
              </w:rPr>
              <w:t>Pass</w:t>
            </w:r>
          </w:p>
        </w:tc>
      </w:tr>
    </w:tbl>
    <w:p w14:paraId="2D6C0FDE" w14:textId="6181F8D5" w:rsidR="00E00EC4" w:rsidRPr="001A1275" w:rsidRDefault="00E00EC4" w:rsidP="00E00EC4">
      <w:pPr>
        <w:pStyle w:val="Heading2"/>
        <w:rPr>
          <w:lang w:val="en-GB"/>
        </w:rPr>
      </w:pPr>
      <w:r w:rsidRPr="001A1275">
        <w:t>Scaling Test</w:t>
      </w:r>
    </w:p>
    <w:p w14:paraId="25A98F2B" w14:textId="77777777" w:rsidR="00E00EC4" w:rsidRPr="001A1275" w:rsidRDefault="00E00EC4" w:rsidP="00E00EC4">
      <w:pPr>
        <w:pStyle w:val="InfoBlue"/>
        <w:ind w:left="0"/>
        <w:rPr>
          <w:color w:val="auto"/>
          <w:lang w:val="en-G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7018"/>
      </w:tblGrid>
      <w:tr w:rsidR="001A1275" w:rsidRPr="001A1275" w14:paraId="6BF004E7" w14:textId="77777777" w:rsidTr="00E00EC4">
        <w:tc>
          <w:tcPr>
            <w:tcW w:w="2304" w:type="dxa"/>
          </w:tcPr>
          <w:p w14:paraId="74E61E17" w14:textId="77777777" w:rsidR="00E00EC4" w:rsidRPr="001A1275" w:rsidRDefault="00E00EC4" w:rsidP="00E00EC4">
            <w:pPr>
              <w:pStyle w:val="Tabletext"/>
              <w:rPr>
                <w:b/>
              </w:rPr>
            </w:pPr>
            <w:r w:rsidRPr="001A1275">
              <w:rPr>
                <w:b/>
              </w:rPr>
              <w:t>Test Case ID</w:t>
            </w:r>
          </w:p>
        </w:tc>
        <w:tc>
          <w:tcPr>
            <w:tcW w:w="7018" w:type="dxa"/>
          </w:tcPr>
          <w:p w14:paraId="3B1D3E69" w14:textId="0CEC7B5A" w:rsidR="00E00EC4" w:rsidRPr="001A1275" w:rsidRDefault="00E00EC4" w:rsidP="00E00EC4">
            <w:pPr>
              <w:pStyle w:val="Tabletext"/>
              <w:jc w:val="both"/>
              <w:rPr>
                <w:bCs/>
              </w:rPr>
            </w:pPr>
            <w:r w:rsidRPr="001A1275">
              <w:rPr>
                <w:bCs/>
              </w:rPr>
              <w:t>TC-2</w:t>
            </w:r>
          </w:p>
        </w:tc>
      </w:tr>
      <w:tr w:rsidR="001A1275" w:rsidRPr="001A1275" w14:paraId="70A3E8E2" w14:textId="77777777" w:rsidTr="00E00EC4">
        <w:tc>
          <w:tcPr>
            <w:tcW w:w="2304" w:type="dxa"/>
          </w:tcPr>
          <w:p w14:paraId="71F90C0C" w14:textId="77777777" w:rsidR="00E00EC4" w:rsidRPr="001A1275" w:rsidRDefault="00E00EC4" w:rsidP="00E00EC4">
            <w:pPr>
              <w:pStyle w:val="Tabletext"/>
              <w:rPr>
                <w:b/>
              </w:rPr>
            </w:pPr>
            <w:r w:rsidRPr="001A1275">
              <w:rPr>
                <w:b/>
              </w:rPr>
              <w:t>Test Case Name</w:t>
            </w:r>
          </w:p>
        </w:tc>
        <w:tc>
          <w:tcPr>
            <w:tcW w:w="7018" w:type="dxa"/>
          </w:tcPr>
          <w:p w14:paraId="7A502B8E" w14:textId="569A3F05" w:rsidR="00E00EC4" w:rsidRPr="001A1275" w:rsidRDefault="00E00EC4" w:rsidP="00E00EC4">
            <w:pPr>
              <w:pStyle w:val="Tabletext"/>
            </w:pPr>
            <w:r w:rsidRPr="001A1275">
              <w:t>Scaling Test</w:t>
            </w:r>
          </w:p>
        </w:tc>
      </w:tr>
      <w:tr w:rsidR="001A1275" w:rsidRPr="001A1275" w14:paraId="10CE9CFD" w14:textId="77777777" w:rsidTr="00E00EC4">
        <w:tc>
          <w:tcPr>
            <w:tcW w:w="2304" w:type="dxa"/>
          </w:tcPr>
          <w:p w14:paraId="5B2A2182" w14:textId="77777777" w:rsidR="00E00EC4" w:rsidRPr="001A1275" w:rsidRDefault="00E00EC4" w:rsidP="00E00EC4">
            <w:pPr>
              <w:pStyle w:val="Tabletext"/>
              <w:rPr>
                <w:b/>
              </w:rPr>
            </w:pPr>
            <w:r w:rsidRPr="001A1275">
              <w:rPr>
                <w:b/>
              </w:rPr>
              <w:t>Brief Description</w:t>
            </w:r>
          </w:p>
        </w:tc>
        <w:tc>
          <w:tcPr>
            <w:tcW w:w="7018" w:type="dxa"/>
          </w:tcPr>
          <w:p w14:paraId="7A54585B" w14:textId="25E6CF07" w:rsidR="00E00EC4" w:rsidRPr="001A1275" w:rsidRDefault="00E00EC4" w:rsidP="00E00EC4">
            <w:pPr>
              <w:pStyle w:val="Tabletext"/>
            </w:pPr>
            <w:r w:rsidRPr="001A1275">
              <w:t>Test that test works on all browsers at different scales</w:t>
            </w:r>
          </w:p>
        </w:tc>
      </w:tr>
      <w:tr w:rsidR="001A1275" w:rsidRPr="001A1275" w14:paraId="5823A45A" w14:textId="77777777" w:rsidTr="00E00EC4">
        <w:tc>
          <w:tcPr>
            <w:tcW w:w="2304" w:type="dxa"/>
          </w:tcPr>
          <w:p w14:paraId="6169482F" w14:textId="77777777" w:rsidR="00E00EC4" w:rsidRPr="001A1275" w:rsidRDefault="00E00EC4" w:rsidP="00E00EC4">
            <w:pPr>
              <w:pStyle w:val="Tabletext"/>
              <w:rPr>
                <w:b/>
              </w:rPr>
            </w:pPr>
            <w:r w:rsidRPr="001A1275">
              <w:rPr>
                <w:b/>
              </w:rPr>
              <w:t>Planned Test Duration</w:t>
            </w:r>
          </w:p>
        </w:tc>
        <w:tc>
          <w:tcPr>
            <w:tcW w:w="7018" w:type="dxa"/>
          </w:tcPr>
          <w:p w14:paraId="1F032EB5" w14:textId="0F16EE84" w:rsidR="00E00EC4" w:rsidRPr="001A1275" w:rsidRDefault="00E00EC4" w:rsidP="00E00EC4">
            <w:pPr>
              <w:pStyle w:val="Tabletext"/>
            </w:pPr>
            <w:r w:rsidRPr="001A1275">
              <w:t>10 min</w:t>
            </w:r>
          </w:p>
        </w:tc>
      </w:tr>
      <w:tr w:rsidR="001A1275" w:rsidRPr="001A1275" w14:paraId="5B9F6B27" w14:textId="77777777" w:rsidTr="00E00EC4">
        <w:tc>
          <w:tcPr>
            <w:tcW w:w="2304" w:type="dxa"/>
          </w:tcPr>
          <w:p w14:paraId="6A64FF4A" w14:textId="77777777" w:rsidR="00E00EC4" w:rsidRPr="001A1275" w:rsidRDefault="00E00EC4" w:rsidP="00E00EC4">
            <w:pPr>
              <w:pStyle w:val="Tabletext"/>
              <w:rPr>
                <w:b/>
              </w:rPr>
            </w:pPr>
            <w:r w:rsidRPr="001A1275">
              <w:rPr>
                <w:b/>
              </w:rPr>
              <w:t>Current Version</w:t>
            </w:r>
          </w:p>
        </w:tc>
        <w:tc>
          <w:tcPr>
            <w:tcW w:w="7018" w:type="dxa"/>
          </w:tcPr>
          <w:p w14:paraId="3FA2979E" w14:textId="77777777" w:rsidR="00E00EC4" w:rsidRPr="001A1275" w:rsidRDefault="00E00EC4" w:rsidP="00E00EC4">
            <w:pPr>
              <w:pStyle w:val="Tabletext"/>
            </w:pPr>
            <w:r w:rsidRPr="001A1275">
              <w:t>2.0</w:t>
            </w:r>
          </w:p>
        </w:tc>
      </w:tr>
      <w:tr w:rsidR="001A1275" w:rsidRPr="001A1275" w14:paraId="01CA16ED" w14:textId="77777777" w:rsidTr="00E00EC4">
        <w:tc>
          <w:tcPr>
            <w:tcW w:w="2304" w:type="dxa"/>
          </w:tcPr>
          <w:p w14:paraId="0DDEA072" w14:textId="77777777" w:rsidR="00E00EC4" w:rsidRPr="001A1275" w:rsidRDefault="00E00EC4" w:rsidP="00E00EC4">
            <w:pPr>
              <w:pStyle w:val="Tabletext"/>
              <w:rPr>
                <w:b/>
              </w:rPr>
            </w:pPr>
            <w:r w:rsidRPr="001A1275">
              <w:rPr>
                <w:b/>
              </w:rPr>
              <w:t>Date of Last Version</w:t>
            </w:r>
          </w:p>
        </w:tc>
        <w:tc>
          <w:tcPr>
            <w:tcW w:w="7018" w:type="dxa"/>
          </w:tcPr>
          <w:p w14:paraId="30BDF0C2" w14:textId="77777777" w:rsidR="00E00EC4" w:rsidRPr="001A1275" w:rsidRDefault="00E00EC4" w:rsidP="00E00EC4">
            <w:pPr>
              <w:pStyle w:val="Tabletext"/>
            </w:pPr>
            <w:r w:rsidRPr="001A1275">
              <w:t>11/10/2022</w:t>
            </w:r>
          </w:p>
        </w:tc>
      </w:tr>
      <w:tr w:rsidR="001A1275" w:rsidRPr="001A1275" w14:paraId="7A8B9995" w14:textId="77777777" w:rsidTr="00E00EC4">
        <w:tc>
          <w:tcPr>
            <w:tcW w:w="2304" w:type="dxa"/>
          </w:tcPr>
          <w:p w14:paraId="40DE2A69" w14:textId="77777777" w:rsidR="00E00EC4" w:rsidRPr="001A1275" w:rsidRDefault="00E00EC4" w:rsidP="00E00EC4">
            <w:pPr>
              <w:pStyle w:val="Tabletext"/>
              <w:rPr>
                <w:b/>
              </w:rPr>
            </w:pPr>
            <w:r w:rsidRPr="001A1275">
              <w:rPr>
                <w:b/>
              </w:rPr>
              <w:t>Created By</w:t>
            </w:r>
          </w:p>
        </w:tc>
        <w:tc>
          <w:tcPr>
            <w:tcW w:w="7018" w:type="dxa"/>
          </w:tcPr>
          <w:p w14:paraId="260DCD59" w14:textId="77777777" w:rsidR="00E00EC4" w:rsidRPr="001A1275" w:rsidRDefault="00E00EC4" w:rsidP="00E00EC4">
            <w:pPr>
              <w:pStyle w:val="Tabletext"/>
            </w:pPr>
            <w:r w:rsidRPr="001A1275">
              <w:t>Kevin White</w:t>
            </w:r>
          </w:p>
        </w:tc>
      </w:tr>
      <w:tr w:rsidR="001A1275" w:rsidRPr="001A1275" w14:paraId="285A7F07" w14:textId="77777777" w:rsidTr="00E00EC4">
        <w:tc>
          <w:tcPr>
            <w:tcW w:w="2304" w:type="dxa"/>
          </w:tcPr>
          <w:p w14:paraId="588FE98E" w14:textId="77777777" w:rsidR="00E00EC4" w:rsidRPr="001A1275" w:rsidRDefault="00E00EC4" w:rsidP="00E00EC4">
            <w:pPr>
              <w:pStyle w:val="Tabletext"/>
              <w:rPr>
                <w:b/>
              </w:rPr>
            </w:pPr>
            <w:r w:rsidRPr="001A1275">
              <w:rPr>
                <w:b/>
              </w:rPr>
              <w:lastRenderedPageBreak/>
              <w:t>Last Update By</w:t>
            </w:r>
          </w:p>
        </w:tc>
        <w:tc>
          <w:tcPr>
            <w:tcW w:w="7018" w:type="dxa"/>
          </w:tcPr>
          <w:p w14:paraId="23FFD351" w14:textId="77777777" w:rsidR="00E00EC4" w:rsidRPr="001A1275" w:rsidRDefault="00E00EC4" w:rsidP="00E00EC4">
            <w:pPr>
              <w:pStyle w:val="Tabletext"/>
            </w:pPr>
            <w:r w:rsidRPr="001A1275">
              <w:t>11/10/2022</w:t>
            </w:r>
          </w:p>
        </w:tc>
      </w:tr>
      <w:tr w:rsidR="001A1275" w:rsidRPr="001A1275" w14:paraId="1D2BDC28" w14:textId="77777777" w:rsidTr="00E00EC4">
        <w:tc>
          <w:tcPr>
            <w:tcW w:w="2304" w:type="dxa"/>
          </w:tcPr>
          <w:p w14:paraId="32C7F6A7" w14:textId="77777777" w:rsidR="00E00EC4" w:rsidRPr="001A1275" w:rsidRDefault="00E00EC4" w:rsidP="00E00EC4">
            <w:pPr>
              <w:pStyle w:val="Tabletext"/>
              <w:rPr>
                <w:b/>
              </w:rPr>
            </w:pPr>
            <w:r w:rsidRPr="001A1275">
              <w:rPr>
                <w:b/>
              </w:rPr>
              <w:t>Approved By</w:t>
            </w:r>
          </w:p>
        </w:tc>
        <w:tc>
          <w:tcPr>
            <w:tcW w:w="7018" w:type="dxa"/>
          </w:tcPr>
          <w:p w14:paraId="3C4E269B" w14:textId="77777777" w:rsidR="00E00EC4" w:rsidRPr="001A1275" w:rsidRDefault="00E00EC4" w:rsidP="00E00EC4">
            <w:pPr>
              <w:pStyle w:val="Tabletext"/>
            </w:pPr>
            <w:r w:rsidRPr="001A1275">
              <w:t>Elizabeth, Kate</w:t>
            </w:r>
          </w:p>
        </w:tc>
      </w:tr>
      <w:tr w:rsidR="001A1275" w:rsidRPr="001A1275" w14:paraId="562F461F" w14:textId="77777777" w:rsidTr="00E00EC4">
        <w:tc>
          <w:tcPr>
            <w:tcW w:w="2304" w:type="dxa"/>
          </w:tcPr>
          <w:p w14:paraId="36A9A7D3" w14:textId="77777777" w:rsidR="00E00EC4" w:rsidRPr="001A1275" w:rsidRDefault="00E00EC4" w:rsidP="00E00EC4">
            <w:pPr>
              <w:pStyle w:val="Tabletext"/>
              <w:rPr>
                <w:b/>
                <w:bCs/>
              </w:rPr>
            </w:pPr>
            <w:r w:rsidRPr="001A1275">
              <w:rPr>
                <w:b/>
                <w:bCs/>
              </w:rPr>
              <w:t>The version of Software Under Test</w:t>
            </w:r>
          </w:p>
        </w:tc>
        <w:tc>
          <w:tcPr>
            <w:tcW w:w="7018" w:type="dxa"/>
          </w:tcPr>
          <w:p w14:paraId="25981375" w14:textId="77777777" w:rsidR="00E00EC4" w:rsidRPr="001A1275" w:rsidRDefault="00E00EC4" w:rsidP="00E00EC4">
            <w:pPr>
              <w:pStyle w:val="Tabletext"/>
            </w:pPr>
            <w:r w:rsidRPr="001A1275">
              <w:t>0.9</w:t>
            </w:r>
          </w:p>
        </w:tc>
      </w:tr>
      <w:tr w:rsidR="001A1275" w:rsidRPr="001A1275" w14:paraId="7C1CF1BF" w14:textId="77777777" w:rsidTr="00E00EC4">
        <w:tc>
          <w:tcPr>
            <w:tcW w:w="2304" w:type="dxa"/>
            <w:tcBorders>
              <w:top w:val="single" w:sz="6" w:space="0" w:color="auto"/>
              <w:left w:val="single" w:sz="6" w:space="0" w:color="auto"/>
              <w:bottom w:val="single" w:sz="6" w:space="0" w:color="auto"/>
              <w:right w:val="single" w:sz="6" w:space="0" w:color="auto"/>
            </w:tcBorders>
          </w:tcPr>
          <w:p w14:paraId="6EA1EC33" w14:textId="77777777" w:rsidR="00E00EC4" w:rsidRPr="001A1275" w:rsidRDefault="00E00EC4" w:rsidP="00E00EC4">
            <w:pPr>
              <w:pStyle w:val="Tabletext"/>
              <w:rPr>
                <w:b/>
                <w:bCs/>
              </w:rPr>
            </w:pPr>
            <w:r w:rsidRPr="001A1275">
              <w:rPr>
                <w:b/>
                <w:bCs/>
              </w:rPr>
              <w:t>Test Engineer to Conduct the Test</w:t>
            </w:r>
          </w:p>
        </w:tc>
        <w:tc>
          <w:tcPr>
            <w:tcW w:w="7018" w:type="dxa"/>
            <w:tcBorders>
              <w:top w:val="single" w:sz="6" w:space="0" w:color="auto"/>
              <w:left w:val="single" w:sz="6" w:space="0" w:color="auto"/>
              <w:bottom w:val="single" w:sz="6" w:space="0" w:color="auto"/>
              <w:right w:val="single" w:sz="6" w:space="0" w:color="auto"/>
            </w:tcBorders>
          </w:tcPr>
          <w:p w14:paraId="54EF51AB" w14:textId="77777777" w:rsidR="00E00EC4" w:rsidRPr="001A1275" w:rsidRDefault="00E00EC4" w:rsidP="00E00EC4">
            <w:pPr>
              <w:pStyle w:val="Tabletext"/>
            </w:pPr>
            <w:r w:rsidRPr="001A1275">
              <w:t>Kevin White</w:t>
            </w:r>
          </w:p>
        </w:tc>
      </w:tr>
      <w:tr w:rsidR="001A1275" w:rsidRPr="001A1275" w14:paraId="16E2CB6C" w14:textId="77777777" w:rsidTr="00E00EC4">
        <w:tc>
          <w:tcPr>
            <w:tcW w:w="2304" w:type="dxa"/>
            <w:tcBorders>
              <w:top w:val="single" w:sz="6" w:space="0" w:color="auto"/>
              <w:left w:val="single" w:sz="6" w:space="0" w:color="auto"/>
              <w:bottom w:val="single" w:sz="6" w:space="0" w:color="auto"/>
              <w:right w:val="single" w:sz="6" w:space="0" w:color="auto"/>
            </w:tcBorders>
          </w:tcPr>
          <w:p w14:paraId="7D732A6A" w14:textId="77777777" w:rsidR="00E00EC4" w:rsidRPr="001A1275" w:rsidRDefault="00E00EC4" w:rsidP="00E00EC4">
            <w:pPr>
              <w:pStyle w:val="Tabletext"/>
              <w:rPr>
                <w:b/>
                <w:bCs/>
              </w:rPr>
            </w:pPr>
            <w:r w:rsidRPr="001A1275">
              <w:rPr>
                <w:b/>
                <w:bCs/>
              </w:rPr>
              <w:t>List of Test Support Software</w:t>
            </w:r>
          </w:p>
        </w:tc>
        <w:tc>
          <w:tcPr>
            <w:tcW w:w="7018" w:type="dxa"/>
            <w:tcBorders>
              <w:top w:val="single" w:sz="6" w:space="0" w:color="auto"/>
              <w:left w:val="single" w:sz="6" w:space="0" w:color="auto"/>
              <w:bottom w:val="single" w:sz="6" w:space="0" w:color="auto"/>
              <w:right w:val="single" w:sz="6" w:space="0" w:color="auto"/>
            </w:tcBorders>
          </w:tcPr>
          <w:p w14:paraId="462F126D" w14:textId="77777777" w:rsidR="00E00EC4" w:rsidRPr="001A1275" w:rsidRDefault="00E00EC4" w:rsidP="00E00EC4">
            <w:pPr>
              <w:pStyle w:val="Tabletext"/>
            </w:pPr>
            <w:r w:rsidRPr="001A1275">
              <w:t>Google Chrome</w:t>
            </w:r>
          </w:p>
        </w:tc>
      </w:tr>
      <w:tr w:rsidR="00E00EC4" w:rsidRPr="001A1275" w14:paraId="18558B74" w14:textId="77777777" w:rsidTr="00E00EC4">
        <w:tc>
          <w:tcPr>
            <w:tcW w:w="2304" w:type="dxa"/>
            <w:tcBorders>
              <w:top w:val="single" w:sz="6" w:space="0" w:color="auto"/>
              <w:left w:val="single" w:sz="6" w:space="0" w:color="auto"/>
              <w:bottom w:val="single" w:sz="6" w:space="0" w:color="auto"/>
              <w:right w:val="single" w:sz="6" w:space="0" w:color="auto"/>
            </w:tcBorders>
          </w:tcPr>
          <w:p w14:paraId="15A2B053" w14:textId="77777777" w:rsidR="00E00EC4" w:rsidRPr="001A1275" w:rsidRDefault="00E00EC4" w:rsidP="00E00EC4">
            <w:pPr>
              <w:pStyle w:val="Tabletext"/>
              <w:rPr>
                <w:b/>
                <w:bCs/>
              </w:rPr>
            </w:pPr>
            <w:r w:rsidRPr="001A1275">
              <w:rPr>
                <w:b/>
                <w:bCs/>
              </w:rPr>
              <w:t>List of Test Support Hardware</w:t>
            </w:r>
          </w:p>
        </w:tc>
        <w:tc>
          <w:tcPr>
            <w:tcW w:w="7018" w:type="dxa"/>
            <w:tcBorders>
              <w:top w:val="single" w:sz="6" w:space="0" w:color="auto"/>
              <w:left w:val="single" w:sz="6" w:space="0" w:color="auto"/>
              <w:bottom w:val="single" w:sz="6" w:space="0" w:color="auto"/>
              <w:right w:val="single" w:sz="6" w:space="0" w:color="auto"/>
            </w:tcBorders>
          </w:tcPr>
          <w:p w14:paraId="1D531B93" w14:textId="77777777" w:rsidR="00E00EC4" w:rsidRPr="001A1275" w:rsidRDefault="00E00EC4" w:rsidP="00E00EC4">
            <w:pPr>
              <w:pStyle w:val="Tabletext"/>
            </w:pPr>
            <w:r w:rsidRPr="001A1275">
              <w:t>Basic Laptop/Computer</w:t>
            </w:r>
          </w:p>
        </w:tc>
      </w:tr>
    </w:tbl>
    <w:p w14:paraId="24D3ABB2" w14:textId="77777777" w:rsidR="00E00EC4" w:rsidRPr="001A1275" w:rsidRDefault="00E00EC4" w:rsidP="00E00EC4">
      <w:pPr>
        <w:rPr>
          <w:lang w:val="en-GB"/>
        </w:rPr>
      </w:pPr>
    </w:p>
    <w:p w14:paraId="676E9B3C" w14:textId="77777777" w:rsidR="00E00EC4" w:rsidRPr="001A1275" w:rsidRDefault="00E00EC4" w:rsidP="00E00EC4">
      <w:pPr>
        <w:rPr>
          <w:b/>
          <w:bCs/>
          <w:lang w:val="en-GB"/>
        </w:rPr>
      </w:pPr>
      <w:r w:rsidRPr="001A1275">
        <w:rPr>
          <w:b/>
          <w:bCs/>
          <w:lang w:val="en-GB"/>
        </w:rPr>
        <w:t>Test Case 1 Scenario</w:t>
      </w:r>
    </w:p>
    <w:tbl>
      <w:tblPr>
        <w:tblStyle w:val="TableGrid"/>
        <w:tblW w:w="0" w:type="auto"/>
        <w:tblLook w:val="04A0" w:firstRow="1" w:lastRow="0" w:firstColumn="1" w:lastColumn="0" w:noHBand="0" w:noVBand="1"/>
      </w:tblPr>
      <w:tblGrid>
        <w:gridCol w:w="959"/>
        <w:gridCol w:w="2551"/>
        <w:gridCol w:w="2552"/>
        <w:gridCol w:w="3260"/>
      </w:tblGrid>
      <w:tr w:rsidR="001A1275" w:rsidRPr="001A1275" w14:paraId="604A1B65" w14:textId="77777777" w:rsidTr="00E00EC4">
        <w:tc>
          <w:tcPr>
            <w:tcW w:w="959" w:type="dxa"/>
          </w:tcPr>
          <w:p w14:paraId="19464941" w14:textId="77777777" w:rsidR="00E00EC4" w:rsidRPr="001A1275" w:rsidRDefault="00E00EC4" w:rsidP="00E00EC4">
            <w:pPr>
              <w:rPr>
                <w:lang w:val="en-GB"/>
              </w:rPr>
            </w:pPr>
            <w:r w:rsidRPr="001A1275">
              <w:rPr>
                <w:lang w:val="en-GB"/>
              </w:rPr>
              <w:t>Test Step Number</w:t>
            </w:r>
          </w:p>
        </w:tc>
        <w:tc>
          <w:tcPr>
            <w:tcW w:w="2551" w:type="dxa"/>
          </w:tcPr>
          <w:p w14:paraId="38751124" w14:textId="77777777" w:rsidR="00E00EC4" w:rsidRPr="001A1275" w:rsidRDefault="00E00EC4" w:rsidP="00E00EC4">
            <w:pPr>
              <w:rPr>
                <w:lang w:val="en-GB"/>
              </w:rPr>
            </w:pPr>
            <w:r w:rsidRPr="001A1275">
              <w:rPr>
                <w:lang w:val="en-GB"/>
              </w:rPr>
              <w:t>Input</w:t>
            </w:r>
          </w:p>
        </w:tc>
        <w:tc>
          <w:tcPr>
            <w:tcW w:w="2552" w:type="dxa"/>
          </w:tcPr>
          <w:p w14:paraId="7E1F5356" w14:textId="77777777" w:rsidR="00E00EC4" w:rsidRPr="001A1275" w:rsidRDefault="00E00EC4" w:rsidP="00E00EC4">
            <w:pPr>
              <w:rPr>
                <w:lang w:val="en-GB"/>
              </w:rPr>
            </w:pPr>
            <w:r w:rsidRPr="001A1275">
              <w:rPr>
                <w:lang w:val="en-GB"/>
              </w:rPr>
              <w:t>Expected</w:t>
            </w:r>
          </w:p>
        </w:tc>
        <w:tc>
          <w:tcPr>
            <w:tcW w:w="3260" w:type="dxa"/>
          </w:tcPr>
          <w:p w14:paraId="12CD1277" w14:textId="77777777" w:rsidR="00E00EC4" w:rsidRPr="001A1275" w:rsidRDefault="00E00EC4" w:rsidP="00E00EC4">
            <w:pPr>
              <w:rPr>
                <w:lang w:val="en-GB"/>
              </w:rPr>
            </w:pPr>
            <w:r w:rsidRPr="001A1275">
              <w:rPr>
                <w:lang w:val="en-GB"/>
              </w:rPr>
              <w:t>Result (Pass/Fail)</w:t>
            </w:r>
          </w:p>
        </w:tc>
      </w:tr>
      <w:tr w:rsidR="001A1275" w:rsidRPr="001A1275" w14:paraId="620883CB" w14:textId="77777777" w:rsidTr="00E00EC4">
        <w:tc>
          <w:tcPr>
            <w:tcW w:w="959" w:type="dxa"/>
          </w:tcPr>
          <w:p w14:paraId="1609EC6D" w14:textId="77777777" w:rsidR="00E00EC4" w:rsidRPr="001A1275" w:rsidRDefault="00E00EC4" w:rsidP="00E00EC4">
            <w:pPr>
              <w:rPr>
                <w:lang w:val="en-GB"/>
              </w:rPr>
            </w:pPr>
            <w:r w:rsidRPr="001A1275">
              <w:rPr>
                <w:lang w:val="en-GB"/>
              </w:rPr>
              <w:t>1</w:t>
            </w:r>
          </w:p>
        </w:tc>
        <w:tc>
          <w:tcPr>
            <w:tcW w:w="2551" w:type="dxa"/>
          </w:tcPr>
          <w:p w14:paraId="15BFD94F" w14:textId="77777777" w:rsidR="00E00EC4" w:rsidRPr="001A1275" w:rsidRDefault="00E00EC4" w:rsidP="00E00EC4">
            <w:pPr>
              <w:rPr>
                <w:lang w:val="en-GB"/>
              </w:rPr>
            </w:pPr>
            <w:r w:rsidRPr="001A1275">
              <w:rPr>
                <w:lang w:val="en-GB"/>
              </w:rPr>
              <w:t>Run the application.</w:t>
            </w:r>
          </w:p>
        </w:tc>
        <w:tc>
          <w:tcPr>
            <w:tcW w:w="2552" w:type="dxa"/>
          </w:tcPr>
          <w:p w14:paraId="7C0058A7" w14:textId="77777777" w:rsidR="00E00EC4" w:rsidRPr="001A1275" w:rsidRDefault="00E00EC4" w:rsidP="00E00EC4">
            <w:pPr>
              <w:rPr>
                <w:lang w:val="en-GB"/>
              </w:rPr>
            </w:pPr>
            <w:r w:rsidRPr="001A1275">
              <w:rPr>
                <w:lang w:val="en-GB"/>
              </w:rPr>
              <w:t>The application starts running.</w:t>
            </w:r>
          </w:p>
        </w:tc>
        <w:tc>
          <w:tcPr>
            <w:tcW w:w="3260" w:type="dxa"/>
          </w:tcPr>
          <w:p w14:paraId="3455FE46" w14:textId="758CBE1D" w:rsidR="00E00EC4" w:rsidRPr="001A1275" w:rsidRDefault="001C256D" w:rsidP="00E00EC4">
            <w:pPr>
              <w:rPr>
                <w:lang w:val="en-GB"/>
              </w:rPr>
            </w:pPr>
            <w:r w:rsidRPr="001A1275">
              <w:rPr>
                <w:lang w:val="en-GB"/>
              </w:rPr>
              <w:t>Yes</w:t>
            </w:r>
          </w:p>
        </w:tc>
      </w:tr>
      <w:tr w:rsidR="001A1275" w:rsidRPr="001A1275" w14:paraId="232FC796" w14:textId="77777777" w:rsidTr="00E00EC4">
        <w:tc>
          <w:tcPr>
            <w:tcW w:w="959" w:type="dxa"/>
          </w:tcPr>
          <w:p w14:paraId="7BB4DDB5" w14:textId="77777777" w:rsidR="00E00EC4" w:rsidRPr="001A1275" w:rsidRDefault="00E00EC4" w:rsidP="00E00EC4">
            <w:pPr>
              <w:rPr>
                <w:lang w:val="en-GB"/>
              </w:rPr>
            </w:pPr>
            <w:r w:rsidRPr="001A1275">
              <w:rPr>
                <w:lang w:val="en-GB"/>
              </w:rPr>
              <w:t>2</w:t>
            </w:r>
          </w:p>
        </w:tc>
        <w:tc>
          <w:tcPr>
            <w:tcW w:w="2551" w:type="dxa"/>
          </w:tcPr>
          <w:p w14:paraId="64AA5639" w14:textId="78A0B349" w:rsidR="00E00EC4" w:rsidRPr="001A1275" w:rsidRDefault="00E00EC4" w:rsidP="00E00EC4">
            <w:pPr>
              <w:rPr>
                <w:lang w:val="en-GB"/>
              </w:rPr>
            </w:pPr>
            <w:r w:rsidRPr="001A1275">
              <w:rPr>
                <w:lang w:val="en-GB"/>
              </w:rPr>
              <w:t>Works on Google, Firefox, Edge</w:t>
            </w:r>
          </w:p>
        </w:tc>
        <w:tc>
          <w:tcPr>
            <w:tcW w:w="2552" w:type="dxa"/>
          </w:tcPr>
          <w:p w14:paraId="75BAB114" w14:textId="49B1A4DE" w:rsidR="00E00EC4" w:rsidRPr="001A1275" w:rsidRDefault="00E00EC4" w:rsidP="00E00EC4">
            <w:pPr>
              <w:rPr>
                <w:lang w:val="en-GB"/>
              </w:rPr>
            </w:pPr>
            <w:r w:rsidRPr="001A1275">
              <w:rPr>
                <w:lang w:val="en-GB"/>
              </w:rPr>
              <w:t>To Run on all popular internet platforms</w:t>
            </w:r>
          </w:p>
        </w:tc>
        <w:tc>
          <w:tcPr>
            <w:tcW w:w="3260" w:type="dxa"/>
          </w:tcPr>
          <w:p w14:paraId="16284D72" w14:textId="19E4FCBC" w:rsidR="00E00EC4" w:rsidRPr="001A1275" w:rsidRDefault="001C256D" w:rsidP="00E00EC4">
            <w:pPr>
              <w:rPr>
                <w:lang w:val="en-GB"/>
              </w:rPr>
            </w:pPr>
            <w:r w:rsidRPr="001A1275">
              <w:rPr>
                <w:lang w:val="en-GB"/>
              </w:rPr>
              <w:t>Yes</w:t>
            </w:r>
          </w:p>
        </w:tc>
      </w:tr>
      <w:tr w:rsidR="00E00EC4" w:rsidRPr="001A1275" w14:paraId="1C902BDE" w14:textId="77777777" w:rsidTr="00E00EC4">
        <w:trPr>
          <w:trHeight w:val="575"/>
        </w:trPr>
        <w:tc>
          <w:tcPr>
            <w:tcW w:w="959" w:type="dxa"/>
          </w:tcPr>
          <w:p w14:paraId="7B088FAB" w14:textId="77777777" w:rsidR="00E00EC4" w:rsidRPr="001A1275" w:rsidRDefault="00E00EC4" w:rsidP="00E00EC4">
            <w:pPr>
              <w:rPr>
                <w:lang w:val="en-GB"/>
              </w:rPr>
            </w:pPr>
            <w:r w:rsidRPr="001A1275">
              <w:rPr>
                <w:lang w:val="en-GB"/>
              </w:rPr>
              <w:t>3</w:t>
            </w:r>
          </w:p>
        </w:tc>
        <w:tc>
          <w:tcPr>
            <w:tcW w:w="2551" w:type="dxa"/>
          </w:tcPr>
          <w:p w14:paraId="127C8C95" w14:textId="032CA51A" w:rsidR="00E00EC4" w:rsidRPr="001A1275" w:rsidRDefault="00E00EC4" w:rsidP="00E00EC4">
            <w:pPr>
              <w:rPr>
                <w:lang w:val="en-GB"/>
              </w:rPr>
            </w:pPr>
            <w:r w:rsidRPr="001A1275">
              <w:rPr>
                <w:lang w:val="en-GB"/>
              </w:rPr>
              <w:t>Scaling</w:t>
            </w:r>
          </w:p>
        </w:tc>
        <w:tc>
          <w:tcPr>
            <w:tcW w:w="2552" w:type="dxa"/>
          </w:tcPr>
          <w:p w14:paraId="4F29F48A" w14:textId="2560187B" w:rsidR="00E00EC4" w:rsidRPr="001A1275" w:rsidRDefault="00E00EC4" w:rsidP="00E00EC4">
            <w:pPr>
              <w:rPr>
                <w:lang w:val="en-GB"/>
              </w:rPr>
            </w:pPr>
            <w:r w:rsidRPr="001A1275">
              <w:rPr>
                <w:lang w:val="en-GB"/>
              </w:rPr>
              <w:t>Works at different scales on the user’s screen</w:t>
            </w:r>
          </w:p>
        </w:tc>
        <w:tc>
          <w:tcPr>
            <w:tcW w:w="3260" w:type="dxa"/>
          </w:tcPr>
          <w:p w14:paraId="179725C1" w14:textId="2F9B1F22" w:rsidR="00E00EC4" w:rsidRPr="001A1275" w:rsidRDefault="001C256D" w:rsidP="00E00EC4">
            <w:pPr>
              <w:rPr>
                <w:lang w:val="en-GB"/>
              </w:rPr>
            </w:pPr>
            <w:r w:rsidRPr="001A1275">
              <w:rPr>
                <w:lang w:val="en-GB"/>
              </w:rPr>
              <w:t>Fail</w:t>
            </w:r>
          </w:p>
        </w:tc>
      </w:tr>
    </w:tbl>
    <w:p w14:paraId="4870935B" w14:textId="77777777" w:rsidR="00E00EC4" w:rsidRPr="001A1275" w:rsidRDefault="00E00EC4" w:rsidP="00E00EC4">
      <w:pPr>
        <w:rPr>
          <w:b/>
          <w:bCs/>
          <w:lang w:val="en-GB"/>
        </w:rPr>
      </w:pPr>
    </w:p>
    <w:p w14:paraId="61EF9373" w14:textId="7297E672" w:rsidR="00E00EC4" w:rsidRPr="001A1275" w:rsidRDefault="00E00EC4" w:rsidP="00E00EC4">
      <w:pPr>
        <w:rPr>
          <w:b/>
          <w:bCs/>
          <w:lang w:val="en-GB"/>
        </w:rPr>
      </w:pPr>
      <w:r w:rsidRPr="001A1275">
        <w:rPr>
          <w:b/>
          <w:bCs/>
          <w:lang w:val="en-GB"/>
        </w:rPr>
        <w:t>Test Case 2 Scenario</w:t>
      </w:r>
    </w:p>
    <w:tbl>
      <w:tblPr>
        <w:tblStyle w:val="TableGrid"/>
        <w:tblW w:w="0" w:type="auto"/>
        <w:tblLook w:val="04A0" w:firstRow="1" w:lastRow="0" w:firstColumn="1" w:lastColumn="0" w:noHBand="0" w:noVBand="1"/>
      </w:tblPr>
      <w:tblGrid>
        <w:gridCol w:w="959"/>
        <w:gridCol w:w="2551"/>
        <w:gridCol w:w="2552"/>
        <w:gridCol w:w="3260"/>
      </w:tblGrid>
      <w:tr w:rsidR="001A1275" w:rsidRPr="001A1275" w14:paraId="77538F36" w14:textId="77777777" w:rsidTr="00E00EC4">
        <w:tc>
          <w:tcPr>
            <w:tcW w:w="959" w:type="dxa"/>
          </w:tcPr>
          <w:p w14:paraId="3EF89EA2" w14:textId="77777777" w:rsidR="00E00EC4" w:rsidRPr="001A1275" w:rsidRDefault="00E00EC4" w:rsidP="00E00EC4">
            <w:pPr>
              <w:rPr>
                <w:lang w:val="en-GB"/>
              </w:rPr>
            </w:pPr>
            <w:r w:rsidRPr="001A1275">
              <w:rPr>
                <w:lang w:val="en-GB"/>
              </w:rPr>
              <w:t>Test Step Number</w:t>
            </w:r>
          </w:p>
        </w:tc>
        <w:tc>
          <w:tcPr>
            <w:tcW w:w="2551" w:type="dxa"/>
          </w:tcPr>
          <w:p w14:paraId="62EA905B" w14:textId="77777777" w:rsidR="00E00EC4" w:rsidRPr="001A1275" w:rsidRDefault="00E00EC4" w:rsidP="00E00EC4">
            <w:pPr>
              <w:rPr>
                <w:lang w:val="en-GB"/>
              </w:rPr>
            </w:pPr>
            <w:r w:rsidRPr="001A1275">
              <w:rPr>
                <w:lang w:val="en-GB"/>
              </w:rPr>
              <w:t>Input</w:t>
            </w:r>
          </w:p>
        </w:tc>
        <w:tc>
          <w:tcPr>
            <w:tcW w:w="2552" w:type="dxa"/>
          </w:tcPr>
          <w:p w14:paraId="5BB0D54A" w14:textId="77777777" w:rsidR="00E00EC4" w:rsidRPr="001A1275" w:rsidRDefault="00E00EC4" w:rsidP="00E00EC4">
            <w:pPr>
              <w:rPr>
                <w:lang w:val="en-GB"/>
              </w:rPr>
            </w:pPr>
            <w:r w:rsidRPr="001A1275">
              <w:rPr>
                <w:lang w:val="en-GB"/>
              </w:rPr>
              <w:t>Expected</w:t>
            </w:r>
          </w:p>
        </w:tc>
        <w:tc>
          <w:tcPr>
            <w:tcW w:w="3260" w:type="dxa"/>
          </w:tcPr>
          <w:p w14:paraId="29F356BE" w14:textId="77777777" w:rsidR="00E00EC4" w:rsidRPr="001A1275" w:rsidRDefault="00E00EC4" w:rsidP="00E00EC4">
            <w:pPr>
              <w:rPr>
                <w:lang w:val="en-GB"/>
              </w:rPr>
            </w:pPr>
            <w:r w:rsidRPr="001A1275">
              <w:rPr>
                <w:lang w:val="en-GB"/>
              </w:rPr>
              <w:t>Result (Pass/Fail)</w:t>
            </w:r>
          </w:p>
        </w:tc>
      </w:tr>
      <w:tr w:rsidR="001A1275" w:rsidRPr="001A1275" w14:paraId="0E879DBD" w14:textId="77777777" w:rsidTr="00E00EC4">
        <w:tc>
          <w:tcPr>
            <w:tcW w:w="959" w:type="dxa"/>
          </w:tcPr>
          <w:p w14:paraId="5BAA02CD" w14:textId="77777777" w:rsidR="00E00EC4" w:rsidRPr="001A1275" w:rsidRDefault="00E00EC4" w:rsidP="00E00EC4">
            <w:pPr>
              <w:rPr>
                <w:lang w:val="en-GB"/>
              </w:rPr>
            </w:pPr>
            <w:r w:rsidRPr="001A1275">
              <w:rPr>
                <w:lang w:val="en-GB"/>
              </w:rPr>
              <w:t>1</w:t>
            </w:r>
          </w:p>
        </w:tc>
        <w:tc>
          <w:tcPr>
            <w:tcW w:w="2551" w:type="dxa"/>
          </w:tcPr>
          <w:p w14:paraId="243A59CD" w14:textId="03D18B13" w:rsidR="00E00EC4" w:rsidRPr="001A1275" w:rsidRDefault="00E00EC4" w:rsidP="00E00EC4">
            <w:pPr>
              <w:rPr>
                <w:lang w:val="en-GB"/>
              </w:rPr>
            </w:pPr>
            <w:r w:rsidRPr="001A1275">
              <w:rPr>
                <w:lang w:val="en-GB"/>
              </w:rPr>
              <w:t>Run the application.</w:t>
            </w:r>
          </w:p>
        </w:tc>
        <w:tc>
          <w:tcPr>
            <w:tcW w:w="2552" w:type="dxa"/>
          </w:tcPr>
          <w:p w14:paraId="6D93D374" w14:textId="28F01FEB" w:rsidR="00E00EC4" w:rsidRPr="001A1275" w:rsidRDefault="00E00EC4" w:rsidP="00E00EC4">
            <w:pPr>
              <w:rPr>
                <w:lang w:val="en-GB"/>
              </w:rPr>
            </w:pPr>
            <w:r w:rsidRPr="001A1275">
              <w:rPr>
                <w:lang w:val="en-GB"/>
              </w:rPr>
              <w:t>The application starts running.</w:t>
            </w:r>
          </w:p>
        </w:tc>
        <w:tc>
          <w:tcPr>
            <w:tcW w:w="3260" w:type="dxa"/>
          </w:tcPr>
          <w:p w14:paraId="5B23FC01" w14:textId="19831B35" w:rsidR="00E00EC4" w:rsidRPr="001A1275" w:rsidRDefault="00895191" w:rsidP="00E00EC4">
            <w:pPr>
              <w:rPr>
                <w:lang w:val="en-GB"/>
              </w:rPr>
            </w:pPr>
            <w:r w:rsidRPr="001A1275">
              <w:rPr>
                <w:lang w:val="en-GB"/>
              </w:rPr>
              <w:t>Pass</w:t>
            </w:r>
          </w:p>
        </w:tc>
      </w:tr>
      <w:tr w:rsidR="001A1275" w:rsidRPr="001A1275" w14:paraId="08A01942" w14:textId="77777777" w:rsidTr="00E00EC4">
        <w:tc>
          <w:tcPr>
            <w:tcW w:w="959" w:type="dxa"/>
          </w:tcPr>
          <w:p w14:paraId="03BB1A4E" w14:textId="77777777" w:rsidR="00E00EC4" w:rsidRPr="001A1275" w:rsidRDefault="00E00EC4" w:rsidP="00E00EC4">
            <w:pPr>
              <w:rPr>
                <w:lang w:val="en-GB"/>
              </w:rPr>
            </w:pPr>
            <w:r w:rsidRPr="001A1275">
              <w:rPr>
                <w:lang w:val="en-GB"/>
              </w:rPr>
              <w:t>2</w:t>
            </w:r>
          </w:p>
        </w:tc>
        <w:tc>
          <w:tcPr>
            <w:tcW w:w="2551" w:type="dxa"/>
          </w:tcPr>
          <w:p w14:paraId="3BECD01E" w14:textId="27043541" w:rsidR="00E00EC4" w:rsidRPr="001A1275" w:rsidRDefault="00E00EC4" w:rsidP="00E00EC4">
            <w:pPr>
              <w:rPr>
                <w:lang w:val="en-GB"/>
              </w:rPr>
            </w:pPr>
            <w:r w:rsidRPr="001A1275">
              <w:rPr>
                <w:lang w:val="en-GB"/>
              </w:rPr>
              <w:t>Works on Google, Firefox, Edge</w:t>
            </w:r>
          </w:p>
        </w:tc>
        <w:tc>
          <w:tcPr>
            <w:tcW w:w="2552" w:type="dxa"/>
          </w:tcPr>
          <w:p w14:paraId="06F8E811" w14:textId="10774201" w:rsidR="00E00EC4" w:rsidRPr="001A1275" w:rsidRDefault="00E00EC4" w:rsidP="00E00EC4">
            <w:pPr>
              <w:rPr>
                <w:lang w:val="en-GB"/>
              </w:rPr>
            </w:pPr>
            <w:r w:rsidRPr="001A1275">
              <w:rPr>
                <w:lang w:val="en-GB"/>
              </w:rPr>
              <w:t>To Run on all popular internet platforms</w:t>
            </w:r>
          </w:p>
        </w:tc>
        <w:tc>
          <w:tcPr>
            <w:tcW w:w="3260" w:type="dxa"/>
          </w:tcPr>
          <w:p w14:paraId="15EB8D80" w14:textId="2788E857" w:rsidR="00E00EC4" w:rsidRPr="001A1275" w:rsidRDefault="00895191" w:rsidP="00E00EC4">
            <w:pPr>
              <w:rPr>
                <w:lang w:val="en-GB"/>
              </w:rPr>
            </w:pPr>
            <w:r w:rsidRPr="001A1275">
              <w:rPr>
                <w:lang w:val="en-GB"/>
              </w:rPr>
              <w:t>Pass</w:t>
            </w:r>
          </w:p>
        </w:tc>
      </w:tr>
      <w:tr w:rsidR="00E00EC4" w:rsidRPr="001A1275" w14:paraId="3DD84FD1" w14:textId="77777777" w:rsidTr="00E00EC4">
        <w:trPr>
          <w:trHeight w:val="575"/>
        </w:trPr>
        <w:tc>
          <w:tcPr>
            <w:tcW w:w="959" w:type="dxa"/>
          </w:tcPr>
          <w:p w14:paraId="00F59D79" w14:textId="77777777" w:rsidR="00E00EC4" w:rsidRPr="001A1275" w:rsidRDefault="00E00EC4" w:rsidP="00E00EC4">
            <w:pPr>
              <w:rPr>
                <w:lang w:val="en-GB"/>
              </w:rPr>
            </w:pPr>
            <w:r w:rsidRPr="001A1275">
              <w:rPr>
                <w:lang w:val="en-GB"/>
              </w:rPr>
              <w:t>3</w:t>
            </w:r>
          </w:p>
        </w:tc>
        <w:tc>
          <w:tcPr>
            <w:tcW w:w="2551" w:type="dxa"/>
          </w:tcPr>
          <w:p w14:paraId="69A6C9AD" w14:textId="0E67D0E9" w:rsidR="00E00EC4" w:rsidRPr="001A1275" w:rsidRDefault="00E00EC4" w:rsidP="00E00EC4">
            <w:pPr>
              <w:rPr>
                <w:lang w:val="en-GB"/>
              </w:rPr>
            </w:pPr>
            <w:r w:rsidRPr="001A1275">
              <w:rPr>
                <w:lang w:val="en-GB"/>
              </w:rPr>
              <w:t>Scaling</w:t>
            </w:r>
          </w:p>
        </w:tc>
        <w:tc>
          <w:tcPr>
            <w:tcW w:w="2552" w:type="dxa"/>
          </w:tcPr>
          <w:p w14:paraId="3E93DDD2" w14:textId="6DD7A816" w:rsidR="00E00EC4" w:rsidRPr="001A1275" w:rsidRDefault="00E00EC4" w:rsidP="00E00EC4">
            <w:pPr>
              <w:rPr>
                <w:lang w:val="en-GB"/>
              </w:rPr>
            </w:pPr>
            <w:r w:rsidRPr="001A1275">
              <w:rPr>
                <w:lang w:val="en-GB"/>
              </w:rPr>
              <w:t>Works at different scales on the user’s screen</w:t>
            </w:r>
          </w:p>
        </w:tc>
        <w:tc>
          <w:tcPr>
            <w:tcW w:w="3260" w:type="dxa"/>
          </w:tcPr>
          <w:p w14:paraId="49B19CC7" w14:textId="59B48F0F" w:rsidR="00E00EC4" w:rsidRPr="001A1275" w:rsidRDefault="00895191" w:rsidP="00E00EC4">
            <w:pPr>
              <w:rPr>
                <w:lang w:val="en-GB"/>
              </w:rPr>
            </w:pPr>
            <w:r w:rsidRPr="001A1275">
              <w:rPr>
                <w:lang w:val="en-GB"/>
              </w:rPr>
              <w:t>Fail</w:t>
            </w:r>
          </w:p>
        </w:tc>
      </w:tr>
    </w:tbl>
    <w:p w14:paraId="2E7AD061" w14:textId="77777777" w:rsidR="00E00EC4" w:rsidRPr="001A1275" w:rsidRDefault="00E00EC4" w:rsidP="00E00EC4">
      <w:pPr>
        <w:rPr>
          <w:lang w:val="en-GB"/>
        </w:rPr>
      </w:pPr>
    </w:p>
    <w:p w14:paraId="2AA58E4C" w14:textId="77777777" w:rsidR="00E00EC4" w:rsidRPr="001A1275" w:rsidRDefault="00E00EC4" w:rsidP="00E00EC4">
      <w:pPr>
        <w:rPr>
          <w:lang w:val="en-GB"/>
        </w:rPr>
      </w:pPr>
    </w:p>
    <w:p w14:paraId="457A90B8" w14:textId="19B967DC" w:rsidR="00E00EC4" w:rsidRPr="001A1275" w:rsidRDefault="00E00EC4" w:rsidP="00E00EC4">
      <w:pPr>
        <w:pStyle w:val="Heading2"/>
        <w:rPr>
          <w:lang w:val="en-GB"/>
        </w:rPr>
      </w:pPr>
      <w:r w:rsidRPr="001A1275">
        <w:t>Embed Test</w:t>
      </w:r>
    </w:p>
    <w:p w14:paraId="0A0EC9F3" w14:textId="77777777" w:rsidR="00E00EC4" w:rsidRPr="001A1275" w:rsidRDefault="00E00EC4" w:rsidP="00E00EC4">
      <w:pPr>
        <w:pStyle w:val="InfoBlue"/>
        <w:ind w:left="0"/>
        <w:rPr>
          <w:color w:val="auto"/>
          <w:lang w:val="en-G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7018"/>
      </w:tblGrid>
      <w:tr w:rsidR="001A1275" w:rsidRPr="001A1275" w14:paraId="0BE01710" w14:textId="77777777" w:rsidTr="00E00EC4">
        <w:tc>
          <w:tcPr>
            <w:tcW w:w="2304" w:type="dxa"/>
          </w:tcPr>
          <w:p w14:paraId="7466205A" w14:textId="77777777" w:rsidR="00E00EC4" w:rsidRPr="001A1275" w:rsidRDefault="00E00EC4" w:rsidP="00E00EC4">
            <w:pPr>
              <w:pStyle w:val="Tabletext"/>
              <w:rPr>
                <w:b/>
              </w:rPr>
            </w:pPr>
            <w:r w:rsidRPr="001A1275">
              <w:rPr>
                <w:b/>
              </w:rPr>
              <w:t>Test Case ID</w:t>
            </w:r>
          </w:p>
        </w:tc>
        <w:tc>
          <w:tcPr>
            <w:tcW w:w="7018" w:type="dxa"/>
          </w:tcPr>
          <w:p w14:paraId="0CF41BED" w14:textId="35B829D9" w:rsidR="00E00EC4" w:rsidRPr="001A1275" w:rsidRDefault="00E00EC4" w:rsidP="00E00EC4">
            <w:pPr>
              <w:pStyle w:val="Tabletext"/>
              <w:jc w:val="both"/>
              <w:rPr>
                <w:bCs/>
              </w:rPr>
            </w:pPr>
            <w:r w:rsidRPr="001A1275">
              <w:rPr>
                <w:bCs/>
              </w:rPr>
              <w:t>TC-</w:t>
            </w:r>
            <w:r w:rsidR="0009338D" w:rsidRPr="001A1275">
              <w:rPr>
                <w:bCs/>
              </w:rPr>
              <w:t>3</w:t>
            </w:r>
          </w:p>
        </w:tc>
      </w:tr>
      <w:tr w:rsidR="001A1275" w:rsidRPr="001A1275" w14:paraId="3B6E2115" w14:textId="77777777" w:rsidTr="00E00EC4">
        <w:tc>
          <w:tcPr>
            <w:tcW w:w="2304" w:type="dxa"/>
          </w:tcPr>
          <w:p w14:paraId="2EE16AA0" w14:textId="77777777" w:rsidR="00E00EC4" w:rsidRPr="001A1275" w:rsidRDefault="00E00EC4" w:rsidP="00E00EC4">
            <w:pPr>
              <w:pStyle w:val="Tabletext"/>
              <w:rPr>
                <w:b/>
              </w:rPr>
            </w:pPr>
            <w:r w:rsidRPr="001A1275">
              <w:rPr>
                <w:b/>
              </w:rPr>
              <w:t>Test Case Name</w:t>
            </w:r>
          </w:p>
        </w:tc>
        <w:tc>
          <w:tcPr>
            <w:tcW w:w="7018" w:type="dxa"/>
          </w:tcPr>
          <w:p w14:paraId="18C43D3E" w14:textId="7057E4D8" w:rsidR="00E00EC4" w:rsidRPr="001A1275" w:rsidRDefault="00E00EC4" w:rsidP="00E00EC4">
            <w:pPr>
              <w:pStyle w:val="Tabletext"/>
            </w:pPr>
            <w:r w:rsidRPr="001A1275">
              <w:t>Embed Test</w:t>
            </w:r>
          </w:p>
        </w:tc>
      </w:tr>
      <w:tr w:rsidR="001A1275" w:rsidRPr="001A1275" w14:paraId="2E3F3E95" w14:textId="77777777" w:rsidTr="00E00EC4">
        <w:tc>
          <w:tcPr>
            <w:tcW w:w="2304" w:type="dxa"/>
          </w:tcPr>
          <w:p w14:paraId="0AF7E6E4" w14:textId="77777777" w:rsidR="00E00EC4" w:rsidRPr="001A1275" w:rsidRDefault="00E00EC4" w:rsidP="00E00EC4">
            <w:pPr>
              <w:pStyle w:val="Tabletext"/>
              <w:rPr>
                <w:b/>
              </w:rPr>
            </w:pPr>
            <w:r w:rsidRPr="001A1275">
              <w:rPr>
                <w:b/>
              </w:rPr>
              <w:t>Brief Description</w:t>
            </w:r>
          </w:p>
        </w:tc>
        <w:tc>
          <w:tcPr>
            <w:tcW w:w="7018" w:type="dxa"/>
          </w:tcPr>
          <w:p w14:paraId="63617E82" w14:textId="77777777" w:rsidR="00E00EC4" w:rsidRPr="001A1275" w:rsidRDefault="00E00EC4" w:rsidP="00E00EC4">
            <w:pPr>
              <w:pStyle w:val="Tabletext"/>
            </w:pPr>
            <w:r w:rsidRPr="001A1275">
              <w:t>Test that test works on all browsers at different scales</w:t>
            </w:r>
          </w:p>
        </w:tc>
      </w:tr>
      <w:tr w:rsidR="001A1275" w:rsidRPr="001A1275" w14:paraId="40DD8B0B" w14:textId="77777777" w:rsidTr="00E00EC4">
        <w:tc>
          <w:tcPr>
            <w:tcW w:w="2304" w:type="dxa"/>
          </w:tcPr>
          <w:p w14:paraId="4B50AF8C" w14:textId="77777777" w:rsidR="00E00EC4" w:rsidRPr="001A1275" w:rsidRDefault="00E00EC4" w:rsidP="00E00EC4">
            <w:pPr>
              <w:pStyle w:val="Tabletext"/>
              <w:rPr>
                <w:b/>
              </w:rPr>
            </w:pPr>
            <w:r w:rsidRPr="001A1275">
              <w:rPr>
                <w:b/>
              </w:rPr>
              <w:t>Planned Test Duration</w:t>
            </w:r>
          </w:p>
        </w:tc>
        <w:tc>
          <w:tcPr>
            <w:tcW w:w="7018" w:type="dxa"/>
          </w:tcPr>
          <w:p w14:paraId="716B6A65" w14:textId="656B997D" w:rsidR="00E00EC4" w:rsidRPr="001A1275" w:rsidRDefault="00E00EC4" w:rsidP="00E00EC4">
            <w:pPr>
              <w:pStyle w:val="Tabletext"/>
            </w:pPr>
            <w:r w:rsidRPr="001A1275">
              <w:t>10 min</w:t>
            </w:r>
          </w:p>
        </w:tc>
      </w:tr>
      <w:tr w:rsidR="001A1275" w:rsidRPr="001A1275" w14:paraId="52C819E6" w14:textId="77777777" w:rsidTr="00E00EC4">
        <w:tc>
          <w:tcPr>
            <w:tcW w:w="2304" w:type="dxa"/>
          </w:tcPr>
          <w:p w14:paraId="0E2C03A2" w14:textId="77777777" w:rsidR="00E00EC4" w:rsidRPr="001A1275" w:rsidRDefault="00E00EC4" w:rsidP="00E00EC4">
            <w:pPr>
              <w:pStyle w:val="Tabletext"/>
              <w:rPr>
                <w:b/>
              </w:rPr>
            </w:pPr>
            <w:r w:rsidRPr="001A1275">
              <w:rPr>
                <w:b/>
              </w:rPr>
              <w:t>Current Version</w:t>
            </w:r>
          </w:p>
        </w:tc>
        <w:tc>
          <w:tcPr>
            <w:tcW w:w="7018" w:type="dxa"/>
          </w:tcPr>
          <w:p w14:paraId="49942123" w14:textId="77777777" w:rsidR="00E00EC4" w:rsidRPr="001A1275" w:rsidRDefault="00E00EC4" w:rsidP="00E00EC4">
            <w:pPr>
              <w:pStyle w:val="Tabletext"/>
            </w:pPr>
            <w:r w:rsidRPr="001A1275">
              <w:t>2.0</w:t>
            </w:r>
          </w:p>
        </w:tc>
      </w:tr>
      <w:tr w:rsidR="001A1275" w:rsidRPr="001A1275" w14:paraId="7040C322" w14:textId="77777777" w:rsidTr="00E00EC4">
        <w:tc>
          <w:tcPr>
            <w:tcW w:w="2304" w:type="dxa"/>
          </w:tcPr>
          <w:p w14:paraId="619672C1" w14:textId="77777777" w:rsidR="00E00EC4" w:rsidRPr="001A1275" w:rsidRDefault="00E00EC4" w:rsidP="00E00EC4">
            <w:pPr>
              <w:pStyle w:val="Tabletext"/>
              <w:rPr>
                <w:b/>
              </w:rPr>
            </w:pPr>
            <w:r w:rsidRPr="001A1275">
              <w:rPr>
                <w:b/>
              </w:rPr>
              <w:t>Date of Last Version</w:t>
            </w:r>
          </w:p>
        </w:tc>
        <w:tc>
          <w:tcPr>
            <w:tcW w:w="7018" w:type="dxa"/>
          </w:tcPr>
          <w:p w14:paraId="63BD4D06" w14:textId="77777777" w:rsidR="00E00EC4" w:rsidRPr="001A1275" w:rsidRDefault="00E00EC4" w:rsidP="00E00EC4">
            <w:pPr>
              <w:pStyle w:val="Tabletext"/>
            </w:pPr>
            <w:r w:rsidRPr="001A1275">
              <w:t>11/10/2022</w:t>
            </w:r>
          </w:p>
        </w:tc>
      </w:tr>
      <w:tr w:rsidR="001A1275" w:rsidRPr="001A1275" w14:paraId="105CEC05" w14:textId="77777777" w:rsidTr="00E00EC4">
        <w:tc>
          <w:tcPr>
            <w:tcW w:w="2304" w:type="dxa"/>
          </w:tcPr>
          <w:p w14:paraId="7F8AD507" w14:textId="77777777" w:rsidR="00E00EC4" w:rsidRPr="001A1275" w:rsidRDefault="00E00EC4" w:rsidP="00E00EC4">
            <w:pPr>
              <w:pStyle w:val="Tabletext"/>
              <w:rPr>
                <w:b/>
              </w:rPr>
            </w:pPr>
            <w:r w:rsidRPr="001A1275">
              <w:rPr>
                <w:b/>
              </w:rPr>
              <w:lastRenderedPageBreak/>
              <w:t>Created By</w:t>
            </w:r>
          </w:p>
        </w:tc>
        <w:tc>
          <w:tcPr>
            <w:tcW w:w="7018" w:type="dxa"/>
          </w:tcPr>
          <w:p w14:paraId="0C1B5A1E" w14:textId="77777777" w:rsidR="00E00EC4" w:rsidRPr="001A1275" w:rsidRDefault="00E00EC4" w:rsidP="00E00EC4">
            <w:pPr>
              <w:pStyle w:val="Tabletext"/>
            </w:pPr>
            <w:r w:rsidRPr="001A1275">
              <w:t>Kevin White</w:t>
            </w:r>
          </w:p>
        </w:tc>
      </w:tr>
      <w:tr w:rsidR="001A1275" w:rsidRPr="001A1275" w14:paraId="45F0A628" w14:textId="77777777" w:rsidTr="00E00EC4">
        <w:tc>
          <w:tcPr>
            <w:tcW w:w="2304" w:type="dxa"/>
          </w:tcPr>
          <w:p w14:paraId="57D73B5B" w14:textId="77777777" w:rsidR="00E00EC4" w:rsidRPr="001A1275" w:rsidRDefault="00E00EC4" w:rsidP="00E00EC4">
            <w:pPr>
              <w:pStyle w:val="Tabletext"/>
              <w:rPr>
                <w:b/>
              </w:rPr>
            </w:pPr>
            <w:r w:rsidRPr="001A1275">
              <w:rPr>
                <w:b/>
              </w:rPr>
              <w:t>Last Update By</w:t>
            </w:r>
          </w:p>
        </w:tc>
        <w:tc>
          <w:tcPr>
            <w:tcW w:w="7018" w:type="dxa"/>
          </w:tcPr>
          <w:p w14:paraId="770CED18" w14:textId="77777777" w:rsidR="00E00EC4" w:rsidRPr="001A1275" w:rsidRDefault="00E00EC4" w:rsidP="00E00EC4">
            <w:pPr>
              <w:pStyle w:val="Tabletext"/>
            </w:pPr>
            <w:r w:rsidRPr="001A1275">
              <w:t>11/10/2022</w:t>
            </w:r>
          </w:p>
        </w:tc>
      </w:tr>
      <w:tr w:rsidR="001A1275" w:rsidRPr="001A1275" w14:paraId="4B24B928" w14:textId="77777777" w:rsidTr="00E00EC4">
        <w:tc>
          <w:tcPr>
            <w:tcW w:w="2304" w:type="dxa"/>
          </w:tcPr>
          <w:p w14:paraId="3C2330DC" w14:textId="77777777" w:rsidR="00E00EC4" w:rsidRPr="001A1275" w:rsidRDefault="00E00EC4" w:rsidP="00E00EC4">
            <w:pPr>
              <w:pStyle w:val="Tabletext"/>
              <w:rPr>
                <w:b/>
              </w:rPr>
            </w:pPr>
            <w:r w:rsidRPr="001A1275">
              <w:rPr>
                <w:b/>
              </w:rPr>
              <w:t>Approved By</w:t>
            </w:r>
          </w:p>
        </w:tc>
        <w:tc>
          <w:tcPr>
            <w:tcW w:w="7018" w:type="dxa"/>
          </w:tcPr>
          <w:p w14:paraId="2D164A14" w14:textId="77777777" w:rsidR="00E00EC4" w:rsidRPr="001A1275" w:rsidRDefault="00E00EC4" w:rsidP="00E00EC4">
            <w:pPr>
              <w:pStyle w:val="Tabletext"/>
            </w:pPr>
            <w:r w:rsidRPr="001A1275">
              <w:t>Elizabeth, Kate</w:t>
            </w:r>
          </w:p>
        </w:tc>
      </w:tr>
      <w:tr w:rsidR="001A1275" w:rsidRPr="001A1275" w14:paraId="2592D5DC" w14:textId="77777777" w:rsidTr="00E00EC4">
        <w:tc>
          <w:tcPr>
            <w:tcW w:w="2304" w:type="dxa"/>
          </w:tcPr>
          <w:p w14:paraId="5AE00FD7" w14:textId="77777777" w:rsidR="00E00EC4" w:rsidRPr="001A1275" w:rsidRDefault="00E00EC4" w:rsidP="00E00EC4">
            <w:pPr>
              <w:pStyle w:val="Tabletext"/>
              <w:rPr>
                <w:b/>
                <w:bCs/>
              </w:rPr>
            </w:pPr>
            <w:r w:rsidRPr="001A1275">
              <w:rPr>
                <w:b/>
                <w:bCs/>
              </w:rPr>
              <w:t>The version of Software Under Test</w:t>
            </w:r>
          </w:p>
        </w:tc>
        <w:tc>
          <w:tcPr>
            <w:tcW w:w="7018" w:type="dxa"/>
          </w:tcPr>
          <w:p w14:paraId="60CCA2EA" w14:textId="77777777" w:rsidR="00E00EC4" w:rsidRPr="001A1275" w:rsidRDefault="00E00EC4" w:rsidP="00E00EC4">
            <w:pPr>
              <w:pStyle w:val="Tabletext"/>
            </w:pPr>
            <w:r w:rsidRPr="001A1275">
              <w:t>0.9</w:t>
            </w:r>
          </w:p>
        </w:tc>
      </w:tr>
      <w:tr w:rsidR="001A1275" w:rsidRPr="001A1275" w14:paraId="135AB9DF" w14:textId="77777777" w:rsidTr="00E00EC4">
        <w:tc>
          <w:tcPr>
            <w:tcW w:w="2304" w:type="dxa"/>
            <w:tcBorders>
              <w:top w:val="single" w:sz="6" w:space="0" w:color="auto"/>
              <w:left w:val="single" w:sz="6" w:space="0" w:color="auto"/>
              <w:bottom w:val="single" w:sz="6" w:space="0" w:color="auto"/>
              <w:right w:val="single" w:sz="6" w:space="0" w:color="auto"/>
            </w:tcBorders>
          </w:tcPr>
          <w:p w14:paraId="0D230D26" w14:textId="77777777" w:rsidR="00E00EC4" w:rsidRPr="001A1275" w:rsidRDefault="00E00EC4" w:rsidP="00E00EC4">
            <w:pPr>
              <w:pStyle w:val="Tabletext"/>
              <w:rPr>
                <w:b/>
                <w:bCs/>
              </w:rPr>
            </w:pPr>
            <w:r w:rsidRPr="001A1275">
              <w:rPr>
                <w:b/>
                <w:bCs/>
              </w:rPr>
              <w:t>Test Engineer to Conduct the Test</w:t>
            </w:r>
          </w:p>
        </w:tc>
        <w:tc>
          <w:tcPr>
            <w:tcW w:w="7018" w:type="dxa"/>
            <w:tcBorders>
              <w:top w:val="single" w:sz="6" w:space="0" w:color="auto"/>
              <w:left w:val="single" w:sz="6" w:space="0" w:color="auto"/>
              <w:bottom w:val="single" w:sz="6" w:space="0" w:color="auto"/>
              <w:right w:val="single" w:sz="6" w:space="0" w:color="auto"/>
            </w:tcBorders>
          </w:tcPr>
          <w:p w14:paraId="14BC3570" w14:textId="77777777" w:rsidR="00E00EC4" w:rsidRPr="001A1275" w:rsidRDefault="00E00EC4" w:rsidP="00E00EC4">
            <w:pPr>
              <w:pStyle w:val="Tabletext"/>
            </w:pPr>
            <w:r w:rsidRPr="001A1275">
              <w:t>Kevin White</w:t>
            </w:r>
          </w:p>
        </w:tc>
      </w:tr>
      <w:tr w:rsidR="001A1275" w:rsidRPr="001A1275" w14:paraId="6B3BF47F" w14:textId="77777777" w:rsidTr="00E00EC4">
        <w:tc>
          <w:tcPr>
            <w:tcW w:w="2304" w:type="dxa"/>
            <w:tcBorders>
              <w:top w:val="single" w:sz="6" w:space="0" w:color="auto"/>
              <w:left w:val="single" w:sz="6" w:space="0" w:color="auto"/>
              <w:bottom w:val="single" w:sz="6" w:space="0" w:color="auto"/>
              <w:right w:val="single" w:sz="6" w:space="0" w:color="auto"/>
            </w:tcBorders>
          </w:tcPr>
          <w:p w14:paraId="1A994B9F" w14:textId="77777777" w:rsidR="00E00EC4" w:rsidRPr="001A1275" w:rsidRDefault="00E00EC4" w:rsidP="00E00EC4">
            <w:pPr>
              <w:pStyle w:val="Tabletext"/>
              <w:rPr>
                <w:b/>
                <w:bCs/>
              </w:rPr>
            </w:pPr>
            <w:r w:rsidRPr="001A1275">
              <w:rPr>
                <w:b/>
                <w:bCs/>
              </w:rPr>
              <w:t>List of Test Support Software</w:t>
            </w:r>
          </w:p>
        </w:tc>
        <w:tc>
          <w:tcPr>
            <w:tcW w:w="7018" w:type="dxa"/>
            <w:tcBorders>
              <w:top w:val="single" w:sz="6" w:space="0" w:color="auto"/>
              <w:left w:val="single" w:sz="6" w:space="0" w:color="auto"/>
              <w:bottom w:val="single" w:sz="6" w:space="0" w:color="auto"/>
              <w:right w:val="single" w:sz="6" w:space="0" w:color="auto"/>
            </w:tcBorders>
          </w:tcPr>
          <w:p w14:paraId="05F6E1AA" w14:textId="77777777" w:rsidR="00E00EC4" w:rsidRPr="001A1275" w:rsidRDefault="00E00EC4" w:rsidP="00E00EC4">
            <w:pPr>
              <w:pStyle w:val="Tabletext"/>
            </w:pPr>
            <w:r w:rsidRPr="001A1275">
              <w:t>Google Chrome</w:t>
            </w:r>
          </w:p>
        </w:tc>
      </w:tr>
      <w:tr w:rsidR="00E00EC4" w:rsidRPr="001A1275" w14:paraId="60A57A7F" w14:textId="77777777" w:rsidTr="00E00EC4">
        <w:tc>
          <w:tcPr>
            <w:tcW w:w="2304" w:type="dxa"/>
            <w:tcBorders>
              <w:top w:val="single" w:sz="6" w:space="0" w:color="auto"/>
              <w:left w:val="single" w:sz="6" w:space="0" w:color="auto"/>
              <w:bottom w:val="single" w:sz="6" w:space="0" w:color="auto"/>
              <w:right w:val="single" w:sz="6" w:space="0" w:color="auto"/>
            </w:tcBorders>
          </w:tcPr>
          <w:p w14:paraId="761F9FC0" w14:textId="77777777" w:rsidR="00E00EC4" w:rsidRPr="001A1275" w:rsidRDefault="00E00EC4" w:rsidP="00E00EC4">
            <w:pPr>
              <w:pStyle w:val="Tabletext"/>
              <w:rPr>
                <w:b/>
                <w:bCs/>
              </w:rPr>
            </w:pPr>
            <w:r w:rsidRPr="001A1275">
              <w:rPr>
                <w:b/>
                <w:bCs/>
              </w:rPr>
              <w:t>List of Test Support Hardware</w:t>
            </w:r>
          </w:p>
        </w:tc>
        <w:tc>
          <w:tcPr>
            <w:tcW w:w="7018" w:type="dxa"/>
            <w:tcBorders>
              <w:top w:val="single" w:sz="6" w:space="0" w:color="auto"/>
              <w:left w:val="single" w:sz="6" w:space="0" w:color="auto"/>
              <w:bottom w:val="single" w:sz="6" w:space="0" w:color="auto"/>
              <w:right w:val="single" w:sz="6" w:space="0" w:color="auto"/>
            </w:tcBorders>
          </w:tcPr>
          <w:p w14:paraId="36406D14" w14:textId="77777777" w:rsidR="00E00EC4" w:rsidRPr="001A1275" w:rsidRDefault="00E00EC4" w:rsidP="00E00EC4">
            <w:pPr>
              <w:pStyle w:val="Tabletext"/>
            </w:pPr>
            <w:r w:rsidRPr="001A1275">
              <w:t>Basic Laptop/Computer</w:t>
            </w:r>
          </w:p>
        </w:tc>
      </w:tr>
    </w:tbl>
    <w:p w14:paraId="475938FF" w14:textId="77777777" w:rsidR="00E00EC4" w:rsidRPr="001A1275" w:rsidRDefault="00E00EC4" w:rsidP="00E00EC4">
      <w:pPr>
        <w:rPr>
          <w:lang w:val="en-GB"/>
        </w:rPr>
      </w:pPr>
    </w:p>
    <w:p w14:paraId="44EC66D4" w14:textId="77777777" w:rsidR="00E00EC4" w:rsidRPr="001A1275" w:rsidRDefault="00E00EC4" w:rsidP="00E00EC4">
      <w:pPr>
        <w:rPr>
          <w:b/>
          <w:bCs/>
          <w:lang w:val="en-GB"/>
        </w:rPr>
      </w:pPr>
      <w:r w:rsidRPr="001A1275">
        <w:rPr>
          <w:b/>
          <w:bCs/>
          <w:lang w:val="en-GB"/>
        </w:rPr>
        <w:t>Test Case 1 Scenario</w:t>
      </w:r>
    </w:p>
    <w:tbl>
      <w:tblPr>
        <w:tblStyle w:val="TableGrid"/>
        <w:tblW w:w="0" w:type="auto"/>
        <w:tblLook w:val="04A0" w:firstRow="1" w:lastRow="0" w:firstColumn="1" w:lastColumn="0" w:noHBand="0" w:noVBand="1"/>
      </w:tblPr>
      <w:tblGrid>
        <w:gridCol w:w="959"/>
        <w:gridCol w:w="2551"/>
        <w:gridCol w:w="2552"/>
        <w:gridCol w:w="3260"/>
      </w:tblGrid>
      <w:tr w:rsidR="001A1275" w:rsidRPr="001A1275" w14:paraId="0D148616" w14:textId="77777777" w:rsidTr="00E00EC4">
        <w:tc>
          <w:tcPr>
            <w:tcW w:w="959" w:type="dxa"/>
          </w:tcPr>
          <w:p w14:paraId="3C31A4D6" w14:textId="77777777" w:rsidR="00E00EC4" w:rsidRPr="001A1275" w:rsidRDefault="00E00EC4" w:rsidP="00E00EC4">
            <w:pPr>
              <w:rPr>
                <w:lang w:val="en-GB"/>
              </w:rPr>
            </w:pPr>
            <w:r w:rsidRPr="001A1275">
              <w:rPr>
                <w:lang w:val="en-GB"/>
              </w:rPr>
              <w:t>Test Step Number</w:t>
            </w:r>
          </w:p>
        </w:tc>
        <w:tc>
          <w:tcPr>
            <w:tcW w:w="2551" w:type="dxa"/>
          </w:tcPr>
          <w:p w14:paraId="578D8D11" w14:textId="77777777" w:rsidR="00E00EC4" w:rsidRPr="001A1275" w:rsidRDefault="00E00EC4" w:rsidP="00E00EC4">
            <w:pPr>
              <w:rPr>
                <w:lang w:val="en-GB"/>
              </w:rPr>
            </w:pPr>
            <w:r w:rsidRPr="001A1275">
              <w:rPr>
                <w:lang w:val="en-GB"/>
              </w:rPr>
              <w:t>Input</w:t>
            </w:r>
          </w:p>
        </w:tc>
        <w:tc>
          <w:tcPr>
            <w:tcW w:w="2552" w:type="dxa"/>
          </w:tcPr>
          <w:p w14:paraId="6C69B185" w14:textId="77777777" w:rsidR="00E00EC4" w:rsidRPr="001A1275" w:rsidRDefault="00E00EC4" w:rsidP="00E00EC4">
            <w:pPr>
              <w:rPr>
                <w:lang w:val="en-GB"/>
              </w:rPr>
            </w:pPr>
            <w:r w:rsidRPr="001A1275">
              <w:rPr>
                <w:lang w:val="en-GB"/>
              </w:rPr>
              <w:t>Expected</w:t>
            </w:r>
          </w:p>
        </w:tc>
        <w:tc>
          <w:tcPr>
            <w:tcW w:w="3260" w:type="dxa"/>
          </w:tcPr>
          <w:p w14:paraId="2DCC2E2F" w14:textId="77777777" w:rsidR="00E00EC4" w:rsidRPr="001A1275" w:rsidRDefault="00E00EC4" w:rsidP="00E00EC4">
            <w:pPr>
              <w:rPr>
                <w:lang w:val="en-GB"/>
              </w:rPr>
            </w:pPr>
            <w:r w:rsidRPr="001A1275">
              <w:rPr>
                <w:lang w:val="en-GB"/>
              </w:rPr>
              <w:t>Result (Pass/Fail)</w:t>
            </w:r>
          </w:p>
        </w:tc>
      </w:tr>
      <w:tr w:rsidR="001A1275" w:rsidRPr="001A1275" w14:paraId="31328FA6" w14:textId="77777777" w:rsidTr="00E00EC4">
        <w:tc>
          <w:tcPr>
            <w:tcW w:w="959" w:type="dxa"/>
          </w:tcPr>
          <w:p w14:paraId="6768B8A1" w14:textId="77777777" w:rsidR="00E00EC4" w:rsidRPr="001A1275" w:rsidRDefault="00E00EC4" w:rsidP="00E00EC4">
            <w:pPr>
              <w:rPr>
                <w:lang w:val="en-GB"/>
              </w:rPr>
            </w:pPr>
            <w:r w:rsidRPr="001A1275">
              <w:rPr>
                <w:lang w:val="en-GB"/>
              </w:rPr>
              <w:t>1</w:t>
            </w:r>
          </w:p>
        </w:tc>
        <w:tc>
          <w:tcPr>
            <w:tcW w:w="2551" w:type="dxa"/>
          </w:tcPr>
          <w:p w14:paraId="377FF2FF" w14:textId="3C09134A" w:rsidR="00E00EC4" w:rsidRPr="001A1275" w:rsidRDefault="00E00EC4" w:rsidP="00E00EC4">
            <w:pPr>
              <w:rPr>
                <w:lang w:val="en-GB"/>
              </w:rPr>
            </w:pPr>
            <w:r w:rsidRPr="001A1275">
              <w:rPr>
                <w:lang w:val="en-GB"/>
              </w:rPr>
              <w:t>Deezer</w:t>
            </w:r>
          </w:p>
        </w:tc>
        <w:tc>
          <w:tcPr>
            <w:tcW w:w="2552" w:type="dxa"/>
          </w:tcPr>
          <w:p w14:paraId="4299F9CD" w14:textId="4F7F3353" w:rsidR="00E00EC4" w:rsidRPr="001A1275" w:rsidRDefault="00E00EC4" w:rsidP="00E00EC4">
            <w:pPr>
              <w:rPr>
                <w:lang w:val="en-GB"/>
              </w:rPr>
            </w:pPr>
            <w:r w:rsidRPr="001A1275">
              <w:rPr>
                <w:lang w:val="en-GB"/>
              </w:rPr>
              <w:t>Deezer connects song/album</w:t>
            </w:r>
          </w:p>
        </w:tc>
        <w:tc>
          <w:tcPr>
            <w:tcW w:w="3260" w:type="dxa"/>
          </w:tcPr>
          <w:p w14:paraId="28110D28" w14:textId="1ADCA8FF" w:rsidR="00E00EC4" w:rsidRPr="001A1275" w:rsidRDefault="001C256D" w:rsidP="00E00EC4">
            <w:pPr>
              <w:rPr>
                <w:lang w:val="en-GB"/>
              </w:rPr>
            </w:pPr>
            <w:r w:rsidRPr="001A1275">
              <w:rPr>
                <w:lang w:val="en-GB"/>
              </w:rPr>
              <w:t>Pass</w:t>
            </w:r>
          </w:p>
        </w:tc>
      </w:tr>
      <w:tr w:rsidR="001A1275" w:rsidRPr="001A1275" w14:paraId="54DD1EE3" w14:textId="77777777" w:rsidTr="00E00EC4">
        <w:tc>
          <w:tcPr>
            <w:tcW w:w="959" w:type="dxa"/>
          </w:tcPr>
          <w:p w14:paraId="7BBD9E28" w14:textId="77777777" w:rsidR="001C256D" w:rsidRPr="001A1275" w:rsidRDefault="001C256D" w:rsidP="001C256D">
            <w:pPr>
              <w:rPr>
                <w:lang w:val="en-GB"/>
              </w:rPr>
            </w:pPr>
            <w:r w:rsidRPr="001A1275">
              <w:rPr>
                <w:lang w:val="en-GB"/>
              </w:rPr>
              <w:t>2</w:t>
            </w:r>
          </w:p>
        </w:tc>
        <w:tc>
          <w:tcPr>
            <w:tcW w:w="2551" w:type="dxa"/>
          </w:tcPr>
          <w:p w14:paraId="34694FFB" w14:textId="11C5145F" w:rsidR="001C256D" w:rsidRPr="001A1275" w:rsidRDefault="001C256D" w:rsidP="001C256D">
            <w:pPr>
              <w:rPr>
                <w:lang w:val="en-GB"/>
              </w:rPr>
            </w:pPr>
            <w:r w:rsidRPr="001A1275">
              <w:rPr>
                <w:lang w:val="en-GB"/>
              </w:rPr>
              <w:t>Spotify</w:t>
            </w:r>
          </w:p>
        </w:tc>
        <w:tc>
          <w:tcPr>
            <w:tcW w:w="2552" w:type="dxa"/>
          </w:tcPr>
          <w:p w14:paraId="472E15F1" w14:textId="153F06BB" w:rsidR="001C256D" w:rsidRPr="001A1275" w:rsidRDefault="001C256D" w:rsidP="001C256D">
            <w:pPr>
              <w:rPr>
                <w:lang w:val="en-GB"/>
              </w:rPr>
            </w:pPr>
            <w:r w:rsidRPr="001A1275">
              <w:rPr>
                <w:lang w:val="en-GB"/>
              </w:rPr>
              <w:t>Spotify connects song/album</w:t>
            </w:r>
          </w:p>
        </w:tc>
        <w:tc>
          <w:tcPr>
            <w:tcW w:w="3260" w:type="dxa"/>
          </w:tcPr>
          <w:p w14:paraId="4E0C9C83" w14:textId="4F6B50B9" w:rsidR="001C256D" w:rsidRPr="001A1275" w:rsidRDefault="001C256D" w:rsidP="001C256D">
            <w:pPr>
              <w:rPr>
                <w:lang w:val="en-GB"/>
              </w:rPr>
            </w:pPr>
            <w:r w:rsidRPr="001A1275">
              <w:rPr>
                <w:lang w:val="en-GB"/>
              </w:rPr>
              <w:t>Pass</w:t>
            </w:r>
          </w:p>
        </w:tc>
      </w:tr>
      <w:tr w:rsidR="001A1275" w:rsidRPr="001A1275" w14:paraId="54487295" w14:textId="77777777" w:rsidTr="00E00EC4">
        <w:trPr>
          <w:trHeight w:val="350"/>
        </w:trPr>
        <w:tc>
          <w:tcPr>
            <w:tcW w:w="959" w:type="dxa"/>
          </w:tcPr>
          <w:p w14:paraId="41F6C760" w14:textId="77777777" w:rsidR="001C256D" w:rsidRPr="001A1275" w:rsidRDefault="001C256D" w:rsidP="001C256D">
            <w:pPr>
              <w:rPr>
                <w:lang w:val="en-GB"/>
              </w:rPr>
            </w:pPr>
            <w:r w:rsidRPr="001A1275">
              <w:rPr>
                <w:lang w:val="en-GB"/>
              </w:rPr>
              <w:t>3</w:t>
            </w:r>
          </w:p>
        </w:tc>
        <w:tc>
          <w:tcPr>
            <w:tcW w:w="2551" w:type="dxa"/>
          </w:tcPr>
          <w:p w14:paraId="334B90B5" w14:textId="56201E8E" w:rsidR="001C256D" w:rsidRPr="001A1275" w:rsidRDefault="001C256D" w:rsidP="001C256D">
            <w:pPr>
              <w:rPr>
                <w:lang w:val="en-GB"/>
              </w:rPr>
            </w:pPr>
            <w:r w:rsidRPr="001A1275">
              <w:rPr>
                <w:lang w:val="en-GB"/>
              </w:rPr>
              <w:t>Apple</w:t>
            </w:r>
          </w:p>
        </w:tc>
        <w:tc>
          <w:tcPr>
            <w:tcW w:w="2552" w:type="dxa"/>
          </w:tcPr>
          <w:p w14:paraId="74FB39A1" w14:textId="64D5A871" w:rsidR="001C256D" w:rsidRPr="001A1275" w:rsidRDefault="001C256D" w:rsidP="001C256D">
            <w:pPr>
              <w:rPr>
                <w:lang w:val="en-GB"/>
              </w:rPr>
            </w:pPr>
            <w:r w:rsidRPr="001A1275">
              <w:rPr>
                <w:lang w:val="en-GB"/>
              </w:rPr>
              <w:t>Apple connects song/album</w:t>
            </w:r>
          </w:p>
        </w:tc>
        <w:tc>
          <w:tcPr>
            <w:tcW w:w="3260" w:type="dxa"/>
          </w:tcPr>
          <w:p w14:paraId="64DED96F" w14:textId="4A88B265" w:rsidR="001C256D" w:rsidRPr="001A1275" w:rsidRDefault="001C256D" w:rsidP="001C256D">
            <w:pPr>
              <w:rPr>
                <w:lang w:val="en-GB"/>
              </w:rPr>
            </w:pPr>
            <w:r w:rsidRPr="001A1275">
              <w:rPr>
                <w:lang w:val="en-GB"/>
              </w:rPr>
              <w:t>Pass</w:t>
            </w:r>
          </w:p>
        </w:tc>
      </w:tr>
      <w:tr w:rsidR="001C256D" w:rsidRPr="001A1275" w14:paraId="2A132D56" w14:textId="77777777" w:rsidTr="00E00EC4">
        <w:trPr>
          <w:trHeight w:val="260"/>
        </w:trPr>
        <w:tc>
          <w:tcPr>
            <w:tcW w:w="959" w:type="dxa"/>
          </w:tcPr>
          <w:p w14:paraId="48361C96" w14:textId="3CBF018D" w:rsidR="001C256D" w:rsidRPr="001A1275" w:rsidRDefault="001C256D" w:rsidP="001C256D">
            <w:pPr>
              <w:rPr>
                <w:lang w:val="en-GB"/>
              </w:rPr>
            </w:pPr>
            <w:r w:rsidRPr="001A1275">
              <w:rPr>
                <w:lang w:val="en-GB"/>
              </w:rPr>
              <w:t>4</w:t>
            </w:r>
          </w:p>
        </w:tc>
        <w:tc>
          <w:tcPr>
            <w:tcW w:w="2551" w:type="dxa"/>
          </w:tcPr>
          <w:p w14:paraId="5EF3777D" w14:textId="16E7FB45" w:rsidR="001C256D" w:rsidRPr="001A1275" w:rsidRDefault="001C256D" w:rsidP="001C256D">
            <w:pPr>
              <w:rPr>
                <w:lang w:val="en-GB"/>
              </w:rPr>
            </w:pPr>
            <w:r w:rsidRPr="001A1275">
              <w:rPr>
                <w:lang w:val="en-GB"/>
              </w:rPr>
              <w:t>SoundCloud</w:t>
            </w:r>
          </w:p>
        </w:tc>
        <w:tc>
          <w:tcPr>
            <w:tcW w:w="2552" w:type="dxa"/>
          </w:tcPr>
          <w:p w14:paraId="234B378D" w14:textId="7E87668B" w:rsidR="001C256D" w:rsidRPr="001A1275" w:rsidRDefault="001C256D" w:rsidP="001C256D">
            <w:pPr>
              <w:rPr>
                <w:lang w:val="en-GB"/>
              </w:rPr>
            </w:pPr>
            <w:r w:rsidRPr="001A1275">
              <w:rPr>
                <w:lang w:val="en-GB"/>
              </w:rPr>
              <w:t>SoundCloud connects song/album</w:t>
            </w:r>
          </w:p>
        </w:tc>
        <w:tc>
          <w:tcPr>
            <w:tcW w:w="3260" w:type="dxa"/>
          </w:tcPr>
          <w:p w14:paraId="3CB94184" w14:textId="721F4DFA" w:rsidR="001C256D" w:rsidRPr="001A1275" w:rsidRDefault="001C256D" w:rsidP="001C256D">
            <w:pPr>
              <w:rPr>
                <w:lang w:val="en-GB"/>
              </w:rPr>
            </w:pPr>
            <w:r w:rsidRPr="001A1275">
              <w:rPr>
                <w:lang w:val="en-GB"/>
              </w:rPr>
              <w:t>Pass</w:t>
            </w:r>
          </w:p>
        </w:tc>
      </w:tr>
    </w:tbl>
    <w:p w14:paraId="7A60903F" w14:textId="77777777" w:rsidR="00E00EC4" w:rsidRPr="001A1275" w:rsidRDefault="00E00EC4" w:rsidP="00E00EC4">
      <w:pPr>
        <w:rPr>
          <w:b/>
          <w:bCs/>
          <w:lang w:val="en-GB"/>
        </w:rPr>
      </w:pPr>
    </w:p>
    <w:p w14:paraId="658AC416" w14:textId="77777777" w:rsidR="00E00EC4" w:rsidRPr="001A1275" w:rsidRDefault="00E00EC4" w:rsidP="00E00EC4">
      <w:pPr>
        <w:rPr>
          <w:b/>
          <w:bCs/>
          <w:lang w:val="en-GB"/>
        </w:rPr>
      </w:pPr>
      <w:r w:rsidRPr="001A1275">
        <w:rPr>
          <w:b/>
          <w:bCs/>
          <w:lang w:val="en-GB"/>
        </w:rPr>
        <w:t>Test Case 2 Scenario</w:t>
      </w:r>
    </w:p>
    <w:tbl>
      <w:tblPr>
        <w:tblStyle w:val="TableGrid"/>
        <w:tblW w:w="0" w:type="auto"/>
        <w:tblLook w:val="04A0" w:firstRow="1" w:lastRow="0" w:firstColumn="1" w:lastColumn="0" w:noHBand="0" w:noVBand="1"/>
      </w:tblPr>
      <w:tblGrid>
        <w:gridCol w:w="959"/>
        <w:gridCol w:w="2551"/>
        <w:gridCol w:w="2552"/>
        <w:gridCol w:w="3260"/>
      </w:tblGrid>
      <w:tr w:rsidR="001A1275" w:rsidRPr="001A1275" w14:paraId="2FDAE6ED" w14:textId="77777777" w:rsidTr="00E00EC4">
        <w:tc>
          <w:tcPr>
            <w:tcW w:w="959" w:type="dxa"/>
          </w:tcPr>
          <w:p w14:paraId="17915BEF" w14:textId="77777777" w:rsidR="00E00EC4" w:rsidRPr="001A1275" w:rsidRDefault="00E00EC4" w:rsidP="00E00EC4">
            <w:pPr>
              <w:rPr>
                <w:lang w:val="en-GB"/>
              </w:rPr>
            </w:pPr>
            <w:r w:rsidRPr="001A1275">
              <w:rPr>
                <w:lang w:val="en-GB"/>
              </w:rPr>
              <w:t>Test Step Number</w:t>
            </w:r>
          </w:p>
        </w:tc>
        <w:tc>
          <w:tcPr>
            <w:tcW w:w="2551" w:type="dxa"/>
          </w:tcPr>
          <w:p w14:paraId="3E808E6E" w14:textId="77777777" w:rsidR="00E00EC4" w:rsidRPr="001A1275" w:rsidRDefault="00E00EC4" w:rsidP="00E00EC4">
            <w:pPr>
              <w:rPr>
                <w:lang w:val="en-GB"/>
              </w:rPr>
            </w:pPr>
            <w:r w:rsidRPr="001A1275">
              <w:rPr>
                <w:lang w:val="en-GB"/>
              </w:rPr>
              <w:t>Input</w:t>
            </w:r>
          </w:p>
        </w:tc>
        <w:tc>
          <w:tcPr>
            <w:tcW w:w="2552" w:type="dxa"/>
          </w:tcPr>
          <w:p w14:paraId="64E4EB0C" w14:textId="77777777" w:rsidR="00E00EC4" w:rsidRPr="001A1275" w:rsidRDefault="00E00EC4" w:rsidP="00E00EC4">
            <w:pPr>
              <w:rPr>
                <w:lang w:val="en-GB"/>
              </w:rPr>
            </w:pPr>
            <w:r w:rsidRPr="001A1275">
              <w:rPr>
                <w:lang w:val="en-GB"/>
              </w:rPr>
              <w:t>Expected</w:t>
            </w:r>
          </w:p>
        </w:tc>
        <w:tc>
          <w:tcPr>
            <w:tcW w:w="3260" w:type="dxa"/>
          </w:tcPr>
          <w:p w14:paraId="3D1A2A70" w14:textId="77777777" w:rsidR="00E00EC4" w:rsidRPr="001A1275" w:rsidRDefault="00E00EC4" w:rsidP="00E00EC4">
            <w:pPr>
              <w:rPr>
                <w:lang w:val="en-GB"/>
              </w:rPr>
            </w:pPr>
            <w:r w:rsidRPr="001A1275">
              <w:rPr>
                <w:lang w:val="en-GB"/>
              </w:rPr>
              <w:t>Result (Pass/Fail)</w:t>
            </w:r>
          </w:p>
        </w:tc>
      </w:tr>
      <w:tr w:rsidR="001A1275" w:rsidRPr="001A1275" w14:paraId="00A850C2" w14:textId="77777777" w:rsidTr="00E00EC4">
        <w:tc>
          <w:tcPr>
            <w:tcW w:w="959" w:type="dxa"/>
          </w:tcPr>
          <w:p w14:paraId="7BD9DC93" w14:textId="6FAB8249" w:rsidR="00E00EC4" w:rsidRPr="001A1275" w:rsidRDefault="00E00EC4" w:rsidP="00E00EC4">
            <w:pPr>
              <w:rPr>
                <w:lang w:val="en-GB"/>
              </w:rPr>
            </w:pPr>
            <w:r w:rsidRPr="001A1275">
              <w:rPr>
                <w:lang w:val="en-GB"/>
              </w:rPr>
              <w:t>1</w:t>
            </w:r>
          </w:p>
        </w:tc>
        <w:tc>
          <w:tcPr>
            <w:tcW w:w="2551" w:type="dxa"/>
          </w:tcPr>
          <w:p w14:paraId="6FEFE25E" w14:textId="4A0419A1" w:rsidR="00E00EC4" w:rsidRPr="001A1275" w:rsidRDefault="00E00EC4" w:rsidP="00E00EC4">
            <w:pPr>
              <w:rPr>
                <w:lang w:val="en-GB"/>
              </w:rPr>
            </w:pPr>
            <w:r w:rsidRPr="001A1275">
              <w:rPr>
                <w:lang w:val="en-GB"/>
              </w:rPr>
              <w:t>Deezer</w:t>
            </w:r>
          </w:p>
        </w:tc>
        <w:tc>
          <w:tcPr>
            <w:tcW w:w="2552" w:type="dxa"/>
          </w:tcPr>
          <w:p w14:paraId="60CC30CC" w14:textId="3D934F3C" w:rsidR="00E00EC4" w:rsidRPr="001A1275" w:rsidRDefault="00E00EC4" w:rsidP="00E00EC4">
            <w:pPr>
              <w:rPr>
                <w:lang w:val="en-GB"/>
              </w:rPr>
            </w:pPr>
            <w:r w:rsidRPr="001A1275">
              <w:rPr>
                <w:lang w:val="en-GB"/>
              </w:rPr>
              <w:t>Deezer connects song/album</w:t>
            </w:r>
          </w:p>
        </w:tc>
        <w:tc>
          <w:tcPr>
            <w:tcW w:w="3260" w:type="dxa"/>
          </w:tcPr>
          <w:p w14:paraId="1478FDAB" w14:textId="4CEB29BF" w:rsidR="00E00EC4" w:rsidRPr="001A1275" w:rsidRDefault="00895191" w:rsidP="00E00EC4">
            <w:pPr>
              <w:rPr>
                <w:lang w:val="en-GB"/>
              </w:rPr>
            </w:pPr>
            <w:r w:rsidRPr="001A1275">
              <w:rPr>
                <w:lang w:val="en-GB"/>
              </w:rPr>
              <w:t>Pass</w:t>
            </w:r>
          </w:p>
        </w:tc>
      </w:tr>
      <w:tr w:rsidR="001A1275" w:rsidRPr="001A1275" w14:paraId="0A2401C2" w14:textId="77777777" w:rsidTr="00E00EC4">
        <w:tc>
          <w:tcPr>
            <w:tcW w:w="959" w:type="dxa"/>
          </w:tcPr>
          <w:p w14:paraId="542EC877" w14:textId="38E698D0" w:rsidR="00E00EC4" w:rsidRPr="001A1275" w:rsidRDefault="00E00EC4" w:rsidP="00E00EC4">
            <w:pPr>
              <w:rPr>
                <w:lang w:val="en-GB"/>
              </w:rPr>
            </w:pPr>
            <w:r w:rsidRPr="001A1275">
              <w:rPr>
                <w:lang w:val="en-GB"/>
              </w:rPr>
              <w:t>2</w:t>
            </w:r>
          </w:p>
        </w:tc>
        <w:tc>
          <w:tcPr>
            <w:tcW w:w="2551" w:type="dxa"/>
          </w:tcPr>
          <w:p w14:paraId="21CD5A98" w14:textId="55515345" w:rsidR="00E00EC4" w:rsidRPr="001A1275" w:rsidRDefault="00E00EC4" w:rsidP="00E00EC4">
            <w:pPr>
              <w:rPr>
                <w:lang w:val="en-GB"/>
              </w:rPr>
            </w:pPr>
            <w:r w:rsidRPr="001A1275">
              <w:rPr>
                <w:lang w:val="en-GB"/>
              </w:rPr>
              <w:t>Spotify</w:t>
            </w:r>
          </w:p>
        </w:tc>
        <w:tc>
          <w:tcPr>
            <w:tcW w:w="2552" w:type="dxa"/>
          </w:tcPr>
          <w:p w14:paraId="5E194498" w14:textId="5B66B3AE" w:rsidR="00E00EC4" w:rsidRPr="001A1275" w:rsidRDefault="00E00EC4" w:rsidP="00E00EC4">
            <w:pPr>
              <w:rPr>
                <w:lang w:val="en-GB"/>
              </w:rPr>
            </w:pPr>
            <w:r w:rsidRPr="001A1275">
              <w:rPr>
                <w:lang w:val="en-GB"/>
              </w:rPr>
              <w:t>Spotify connects song/album</w:t>
            </w:r>
          </w:p>
        </w:tc>
        <w:tc>
          <w:tcPr>
            <w:tcW w:w="3260" w:type="dxa"/>
          </w:tcPr>
          <w:p w14:paraId="0A697116" w14:textId="03E533EB" w:rsidR="00E00EC4" w:rsidRPr="001A1275" w:rsidRDefault="00895191" w:rsidP="00E00EC4">
            <w:pPr>
              <w:rPr>
                <w:lang w:val="en-GB"/>
              </w:rPr>
            </w:pPr>
            <w:r w:rsidRPr="001A1275">
              <w:rPr>
                <w:lang w:val="en-GB"/>
              </w:rPr>
              <w:t>Pass</w:t>
            </w:r>
          </w:p>
        </w:tc>
      </w:tr>
      <w:tr w:rsidR="001A1275" w:rsidRPr="001A1275" w14:paraId="3A572059" w14:textId="77777777" w:rsidTr="00E00EC4">
        <w:trPr>
          <w:trHeight w:val="305"/>
        </w:trPr>
        <w:tc>
          <w:tcPr>
            <w:tcW w:w="959" w:type="dxa"/>
          </w:tcPr>
          <w:p w14:paraId="22641BC3" w14:textId="61D42C46" w:rsidR="00E00EC4" w:rsidRPr="001A1275" w:rsidRDefault="00E00EC4" w:rsidP="00E00EC4">
            <w:pPr>
              <w:rPr>
                <w:lang w:val="en-GB"/>
              </w:rPr>
            </w:pPr>
            <w:r w:rsidRPr="001A1275">
              <w:rPr>
                <w:lang w:val="en-GB"/>
              </w:rPr>
              <w:t>3</w:t>
            </w:r>
          </w:p>
        </w:tc>
        <w:tc>
          <w:tcPr>
            <w:tcW w:w="2551" w:type="dxa"/>
          </w:tcPr>
          <w:p w14:paraId="7589C8BA" w14:textId="32C4C1C6" w:rsidR="00E00EC4" w:rsidRPr="001A1275" w:rsidRDefault="00E00EC4" w:rsidP="00E00EC4">
            <w:pPr>
              <w:rPr>
                <w:lang w:val="en-GB"/>
              </w:rPr>
            </w:pPr>
            <w:r w:rsidRPr="001A1275">
              <w:rPr>
                <w:lang w:val="en-GB"/>
              </w:rPr>
              <w:t>Apple</w:t>
            </w:r>
          </w:p>
        </w:tc>
        <w:tc>
          <w:tcPr>
            <w:tcW w:w="2552" w:type="dxa"/>
          </w:tcPr>
          <w:p w14:paraId="41E66CF3" w14:textId="63CC99D8" w:rsidR="00E00EC4" w:rsidRPr="001A1275" w:rsidRDefault="00E00EC4" w:rsidP="00E00EC4">
            <w:pPr>
              <w:rPr>
                <w:lang w:val="en-GB"/>
              </w:rPr>
            </w:pPr>
            <w:r w:rsidRPr="001A1275">
              <w:rPr>
                <w:lang w:val="en-GB"/>
              </w:rPr>
              <w:t>Apple connects song/album</w:t>
            </w:r>
          </w:p>
        </w:tc>
        <w:tc>
          <w:tcPr>
            <w:tcW w:w="3260" w:type="dxa"/>
          </w:tcPr>
          <w:p w14:paraId="3FEE76FA" w14:textId="0B056A22" w:rsidR="00E00EC4" w:rsidRPr="001A1275" w:rsidRDefault="00895191" w:rsidP="00E00EC4">
            <w:pPr>
              <w:rPr>
                <w:lang w:val="en-GB"/>
              </w:rPr>
            </w:pPr>
            <w:r w:rsidRPr="001A1275">
              <w:rPr>
                <w:lang w:val="en-GB"/>
              </w:rPr>
              <w:t>Pass</w:t>
            </w:r>
          </w:p>
        </w:tc>
      </w:tr>
      <w:tr w:rsidR="00E00EC4" w:rsidRPr="001A1275" w14:paraId="630A30E9" w14:textId="77777777" w:rsidTr="00E00EC4">
        <w:trPr>
          <w:trHeight w:val="260"/>
        </w:trPr>
        <w:tc>
          <w:tcPr>
            <w:tcW w:w="959" w:type="dxa"/>
          </w:tcPr>
          <w:p w14:paraId="45424CFC" w14:textId="19034293" w:rsidR="00E00EC4" w:rsidRPr="001A1275" w:rsidRDefault="00E00EC4" w:rsidP="00E00EC4">
            <w:pPr>
              <w:rPr>
                <w:lang w:val="en-GB"/>
              </w:rPr>
            </w:pPr>
            <w:r w:rsidRPr="001A1275">
              <w:rPr>
                <w:lang w:val="en-GB"/>
              </w:rPr>
              <w:t>4</w:t>
            </w:r>
          </w:p>
        </w:tc>
        <w:tc>
          <w:tcPr>
            <w:tcW w:w="2551" w:type="dxa"/>
          </w:tcPr>
          <w:p w14:paraId="1B9038CA" w14:textId="2D1DB268" w:rsidR="00E00EC4" w:rsidRPr="001A1275" w:rsidRDefault="00E00EC4" w:rsidP="00E00EC4">
            <w:pPr>
              <w:rPr>
                <w:lang w:val="en-GB"/>
              </w:rPr>
            </w:pPr>
            <w:r w:rsidRPr="001A1275">
              <w:rPr>
                <w:lang w:val="en-GB"/>
              </w:rPr>
              <w:t>SoundCloud</w:t>
            </w:r>
          </w:p>
        </w:tc>
        <w:tc>
          <w:tcPr>
            <w:tcW w:w="2552" w:type="dxa"/>
          </w:tcPr>
          <w:p w14:paraId="06DF5DAD" w14:textId="675211AD" w:rsidR="00E00EC4" w:rsidRPr="001A1275" w:rsidRDefault="00E00EC4" w:rsidP="00E00EC4">
            <w:pPr>
              <w:rPr>
                <w:lang w:val="en-GB"/>
              </w:rPr>
            </w:pPr>
            <w:r w:rsidRPr="001A1275">
              <w:rPr>
                <w:lang w:val="en-GB"/>
              </w:rPr>
              <w:t>SoundCloud connects song/album</w:t>
            </w:r>
          </w:p>
        </w:tc>
        <w:tc>
          <w:tcPr>
            <w:tcW w:w="3260" w:type="dxa"/>
          </w:tcPr>
          <w:p w14:paraId="4219637B" w14:textId="69C550D2" w:rsidR="00E00EC4" w:rsidRPr="001A1275" w:rsidRDefault="00895191" w:rsidP="00E00EC4">
            <w:pPr>
              <w:rPr>
                <w:lang w:val="en-GB"/>
              </w:rPr>
            </w:pPr>
            <w:r w:rsidRPr="001A1275">
              <w:rPr>
                <w:lang w:val="en-GB"/>
              </w:rPr>
              <w:t>Pass</w:t>
            </w:r>
          </w:p>
        </w:tc>
      </w:tr>
    </w:tbl>
    <w:p w14:paraId="3B80D3C5" w14:textId="77777777" w:rsidR="00E00EC4" w:rsidRPr="001A1275" w:rsidRDefault="00E00EC4" w:rsidP="00E00EC4">
      <w:pPr>
        <w:rPr>
          <w:lang w:val="en-GB"/>
        </w:rPr>
      </w:pPr>
    </w:p>
    <w:p w14:paraId="5848F373" w14:textId="77777777" w:rsidR="00E00EC4" w:rsidRPr="001A1275" w:rsidRDefault="00E00EC4" w:rsidP="00E00EC4">
      <w:pPr>
        <w:rPr>
          <w:lang w:val="en-GB"/>
        </w:rPr>
      </w:pPr>
    </w:p>
    <w:p w14:paraId="148D40FD" w14:textId="343CAA42" w:rsidR="0009338D" w:rsidRPr="001A1275" w:rsidRDefault="0009338D" w:rsidP="0009338D">
      <w:pPr>
        <w:pStyle w:val="Heading2"/>
        <w:rPr>
          <w:lang w:val="en-GB"/>
        </w:rPr>
      </w:pPr>
      <w:r w:rsidRPr="001A1275">
        <w:t>External Login Test</w:t>
      </w:r>
    </w:p>
    <w:p w14:paraId="0A02E15C" w14:textId="77777777" w:rsidR="0009338D" w:rsidRPr="001A1275" w:rsidRDefault="0009338D" w:rsidP="0009338D">
      <w:pPr>
        <w:pStyle w:val="InfoBlue"/>
        <w:ind w:left="0"/>
        <w:rPr>
          <w:color w:val="auto"/>
          <w:lang w:val="en-G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7018"/>
      </w:tblGrid>
      <w:tr w:rsidR="001A1275" w:rsidRPr="001A1275" w14:paraId="10968149" w14:textId="77777777" w:rsidTr="00B232C1">
        <w:tc>
          <w:tcPr>
            <w:tcW w:w="2304" w:type="dxa"/>
          </w:tcPr>
          <w:p w14:paraId="2B8C49C9" w14:textId="77777777" w:rsidR="0009338D" w:rsidRPr="001A1275" w:rsidRDefault="0009338D" w:rsidP="00B232C1">
            <w:pPr>
              <w:pStyle w:val="Tabletext"/>
              <w:rPr>
                <w:b/>
              </w:rPr>
            </w:pPr>
            <w:r w:rsidRPr="001A1275">
              <w:rPr>
                <w:b/>
              </w:rPr>
              <w:t>Test Case ID</w:t>
            </w:r>
          </w:p>
        </w:tc>
        <w:tc>
          <w:tcPr>
            <w:tcW w:w="7018" w:type="dxa"/>
          </w:tcPr>
          <w:p w14:paraId="3FF762CF" w14:textId="393FA3AB" w:rsidR="0009338D" w:rsidRPr="001A1275" w:rsidRDefault="0009338D" w:rsidP="00B232C1">
            <w:pPr>
              <w:pStyle w:val="Tabletext"/>
              <w:jc w:val="both"/>
              <w:rPr>
                <w:bCs/>
              </w:rPr>
            </w:pPr>
            <w:r w:rsidRPr="001A1275">
              <w:rPr>
                <w:bCs/>
              </w:rPr>
              <w:t>TC-4</w:t>
            </w:r>
          </w:p>
        </w:tc>
      </w:tr>
      <w:tr w:rsidR="001A1275" w:rsidRPr="001A1275" w14:paraId="5DB5DF2C" w14:textId="77777777" w:rsidTr="00B232C1">
        <w:tc>
          <w:tcPr>
            <w:tcW w:w="2304" w:type="dxa"/>
          </w:tcPr>
          <w:p w14:paraId="78EA7813" w14:textId="77777777" w:rsidR="0009338D" w:rsidRPr="001A1275" w:rsidRDefault="0009338D" w:rsidP="00B232C1">
            <w:pPr>
              <w:pStyle w:val="Tabletext"/>
              <w:rPr>
                <w:b/>
              </w:rPr>
            </w:pPr>
            <w:r w:rsidRPr="001A1275">
              <w:rPr>
                <w:b/>
              </w:rPr>
              <w:t>Test Case Name</w:t>
            </w:r>
          </w:p>
        </w:tc>
        <w:tc>
          <w:tcPr>
            <w:tcW w:w="7018" w:type="dxa"/>
          </w:tcPr>
          <w:p w14:paraId="560D77B3" w14:textId="5CD405DF" w:rsidR="0009338D" w:rsidRPr="001A1275" w:rsidRDefault="0009338D" w:rsidP="00B232C1">
            <w:pPr>
              <w:pStyle w:val="Tabletext"/>
            </w:pPr>
            <w:r w:rsidRPr="001A1275">
              <w:t>External Login Test</w:t>
            </w:r>
          </w:p>
        </w:tc>
      </w:tr>
      <w:tr w:rsidR="001A1275" w:rsidRPr="001A1275" w14:paraId="4D45DB6A" w14:textId="77777777" w:rsidTr="00B232C1">
        <w:tc>
          <w:tcPr>
            <w:tcW w:w="2304" w:type="dxa"/>
          </w:tcPr>
          <w:p w14:paraId="253F9053" w14:textId="77777777" w:rsidR="0009338D" w:rsidRPr="001A1275" w:rsidRDefault="0009338D" w:rsidP="00B232C1">
            <w:pPr>
              <w:pStyle w:val="Tabletext"/>
              <w:rPr>
                <w:b/>
              </w:rPr>
            </w:pPr>
            <w:r w:rsidRPr="001A1275">
              <w:rPr>
                <w:b/>
              </w:rPr>
              <w:t>Brief Description</w:t>
            </w:r>
          </w:p>
        </w:tc>
        <w:tc>
          <w:tcPr>
            <w:tcW w:w="7018" w:type="dxa"/>
          </w:tcPr>
          <w:p w14:paraId="129084DD" w14:textId="508BC951" w:rsidR="0009338D" w:rsidRPr="001A1275" w:rsidRDefault="0009338D" w:rsidP="00B232C1">
            <w:pPr>
              <w:pStyle w:val="Tabletext"/>
            </w:pPr>
            <w:r w:rsidRPr="001A1275">
              <w:t>Test if external login gives you embed access on our website</w:t>
            </w:r>
          </w:p>
        </w:tc>
      </w:tr>
      <w:tr w:rsidR="001A1275" w:rsidRPr="001A1275" w14:paraId="37E9FB02" w14:textId="77777777" w:rsidTr="00B232C1">
        <w:tc>
          <w:tcPr>
            <w:tcW w:w="2304" w:type="dxa"/>
          </w:tcPr>
          <w:p w14:paraId="0BFF5624" w14:textId="77777777" w:rsidR="0009338D" w:rsidRPr="001A1275" w:rsidRDefault="0009338D" w:rsidP="00B232C1">
            <w:pPr>
              <w:pStyle w:val="Tabletext"/>
              <w:rPr>
                <w:b/>
              </w:rPr>
            </w:pPr>
            <w:r w:rsidRPr="001A1275">
              <w:rPr>
                <w:b/>
              </w:rPr>
              <w:t>Planned Test Duration</w:t>
            </w:r>
          </w:p>
        </w:tc>
        <w:tc>
          <w:tcPr>
            <w:tcW w:w="7018" w:type="dxa"/>
          </w:tcPr>
          <w:p w14:paraId="5D985461" w14:textId="77777777" w:rsidR="0009338D" w:rsidRPr="001A1275" w:rsidRDefault="0009338D" w:rsidP="00B232C1">
            <w:pPr>
              <w:pStyle w:val="Tabletext"/>
            </w:pPr>
            <w:r w:rsidRPr="001A1275">
              <w:t>10 min</w:t>
            </w:r>
          </w:p>
        </w:tc>
      </w:tr>
      <w:tr w:rsidR="001A1275" w:rsidRPr="001A1275" w14:paraId="7D0DB4EC" w14:textId="77777777" w:rsidTr="00B232C1">
        <w:tc>
          <w:tcPr>
            <w:tcW w:w="2304" w:type="dxa"/>
          </w:tcPr>
          <w:p w14:paraId="264F598A" w14:textId="77777777" w:rsidR="0009338D" w:rsidRPr="001A1275" w:rsidRDefault="0009338D" w:rsidP="00B232C1">
            <w:pPr>
              <w:pStyle w:val="Tabletext"/>
              <w:rPr>
                <w:b/>
              </w:rPr>
            </w:pPr>
            <w:r w:rsidRPr="001A1275">
              <w:rPr>
                <w:b/>
              </w:rPr>
              <w:t>Current Version</w:t>
            </w:r>
          </w:p>
        </w:tc>
        <w:tc>
          <w:tcPr>
            <w:tcW w:w="7018" w:type="dxa"/>
          </w:tcPr>
          <w:p w14:paraId="4D2AC67E" w14:textId="77777777" w:rsidR="0009338D" w:rsidRPr="001A1275" w:rsidRDefault="0009338D" w:rsidP="00B232C1">
            <w:pPr>
              <w:pStyle w:val="Tabletext"/>
            </w:pPr>
            <w:r w:rsidRPr="001A1275">
              <w:t>2.0</w:t>
            </w:r>
          </w:p>
        </w:tc>
      </w:tr>
      <w:tr w:rsidR="001A1275" w:rsidRPr="001A1275" w14:paraId="0E616229" w14:textId="77777777" w:rsidTr="00B232C1">
        <w:tc>
          <w:tcPr>
            <w:tcW w:w="2304" w:type="dxa"/>
          </w:tcPr>
          <w:p w14:paraId="11E2CA2F" w14:textId="77777777" w:rsidR="0009338D" w:rsidRPr="001A1275" w:rsidRDefault="0009338D" w:rsidP="00B232C1">
            <w:pPr>
              <w:pStyle w:val="Tabletext"/>
              <w:rPr>
                <w:b/>
              </w:rPr>
            </w:pPr>
            <w:r w:rsidRPr="001A1275">
              <w:rPr>
                <w:b/>
              </w:rPr>
              <w:t>Date of Last Version</w:t>
            </w:r>
          </w:p>
        </w:tc>
        <w:tc>
          <w:tcPr>
            <w:tcW w:w="7018" w:type="dxa"/>
          </w:tcPr>
          <w:p w14:paraId="447317B5" w14:textId="77777777" w:rsidR="0009338D" w:rsidRPr="001A1275" w:rsidRDefault="0009338D" w:rsidP="00B232C1">
            <w:pPr>
              <w:pStyle w:val="Tabletext"/>
            </w:pPr>
            <w:r w:rsidRPr="001A1275">
              <w:t>11/10/2022</w:t>
            </w:r>
          </w:p>
        </w:tc>
      </w:tr>
      <w:tr w:rsidR="001A1275" w:rsidRPr="001A1275" w14:paraId="56675745" w14:textId="77777777" w:rsidTr="00B232C1">
        <w:tc>
          <w:tcPr>
            <w:tcW w:w="2304" w:type="dxa"/>
          </w:tcPr>
          <w:p w14:paraId="48FF657B" w14:textId="77777777" w:rsidR="0009338D" w:rsidRPr="001A1275" w:rsidRDefault="0009338D" w:rsidP="00B232C1">
            <w:pPr>
              <w:pStyle w:val="Tabletext"/>
              <w:rPr>
                <w:b/>
              </w:rPr>
            </w:pPr>
            <w:r w:rsidRPr="001A1275">
              <w:rPr>
                <w:b/>
              </w:rPr>
              <w:t>Created By</w:t>
            </w:r>
          </w:p>
        </w:tc>
        <w:tc>
          <w:tcPr>
            <w:tcW w:w="7018" w:type="dxa"/>
          </w:tcPr>
          <w:p w14:paraId="08E50E6E" w14:textId="77777777" w:rsidR="0009338D" w:rsidRPr="001A1275" w:rsidRDefault="0009338D" w:rsidP="00B232C1">
            <w:pPr>
              <w:pStyle w:val="Tabletext"/>
            </w:pPr>
            <w:r w:rsidRPr="001A1275">
              <w:t>Kevin White</w:t>
            </w:r>
          </w:p>
        </w:tc>
      </w:tr>
      <w:tr w:rsidR="001A1275" w:rsidRPr="001A1275" w14:paraId="40B3A70C" w14:textId="77777777" w:rsidTr="00B232C1">
        <w:tc>
          <w:tcPr>
            <w:tcW w:w="2304" w:type="dxa"/>
          </w:tcPr>
          <w:p w14:paraId="558BCC94" w14:textId="77777777" w:rsidR="0009338D" w:rsidRPr="001A1275" w:rsidRDefault="0009338D" w:rsidP="00B232C1">
            <w:pPr>
              <w:pStyle w:val="Tabletext"/>
              <w:rPr>
                <w:b/>
              </w:rPr>
            </w:pPr>
            <w:r w:rsidRPr="001A1275">
              <w:rPr>
                <w:b/>
              </w:rPr>
              <w:lastRenderedPageBreak/>
              <w:t>Last Update By</w:t>
            </w:r>
          </w:p>
        </w:tc>
        <w:tc>
          <w:tcPr>
            <w:tcW w:w="7018" w:type="dxa"/>
          </w:tcPr>
          <w:p w14:paraId="6F3433C9" w14:textId="77777777" w:rsidR="0009338D" w:rsidRPr="001A1275" w:rsidRDefault="0009338D" w:rsidP="00B232C1">
            <w:pPr>
              <w:pStyle w:val="Tabletext"/>
            </w:pPr>
            <w:r w:rsidRPr="001A1275">
              <w:t>11/10/2022</w:t>
            </w:r>
          </w:p>
        </w:tc>
      </w:tr>
      <w:tr w:rsidR="001A1275" w:rsidRPr="001A1275" w14:paraId="215B48BA" w14:textId="77777777" w:rsidTr="00B232C1">
        <w:tc>
          <w:tcPr>
            <w:tcW w:w="2304" w:type="dxa"/>
          </w:tcPr>
          <w:p w14:paraId="471C491B" w14:textId="77777777" w:rsidR="0009338D" w:rsidRPr="001A1275" w:rsidRDefault="0009338D" w:rsidP="00B232C1">
            <w:pPr>
              <w:pStyle w:val="Tabletext"/>
              <w:rPr>
                <w:b/>
              </w:rPr>
            </w:pPr>
            <w:r w:rsidRPr="001A1275">
              <w:rPr>
                <w:b/>
              </w:rPr>
              <w:t>Approved By</w:t>
            </w:r>
          </w:p>
        </w:tc>
        <w:tc>
          <w:tcPr>
            <w:tcW w:w="7018" w:type="dxa"/>
          </w:tcPr>
          <w:p w14:paraId="232D712B" w14:textId="77777777" w:rsidR="0009338D" w:rsidRPr="001A1275" w:rsidRDefault="0009338D" w:rsidP="00B232C1">
            <w:pPr>
              <w:pStyle w:val="Tabletext"/>
            </w:pPr>
            <w:r w:rsidRPr="001A1275">
              <w:t>Elizabeth, Kate</w:t>
            </w:r>
          </w:p>
        </w:tc>
      </w:tr>
      <w:tr w:rsidR="001A1275" w:rsidRPr="001A1275" w14:paraId="16BA5B54" w14:textId="77777777" w:rsidTr="00B232C1">
        <w:tc>
          <w:tcPr>
            <w:tcW w:w="2304" w:type="dxa"/>
          </w:tcPr>
          <w:p w14:paraId="4601D3B3" w14:textId="77777777" w:rsidR="0009338D" w:rsidRPr="001A1275" w:rsidRDefault="0009338D" w:rsidP="00B232C1">
            <w:pPr>
              <w:pStyle w:val="Tabletext"/>
              <w:rPr>
                <w:b/>
                <w:bCs/>
              </w:rPr>
            </w:pPr>
            <w:r w:rsidRPr="001A1275">
              <w:rPr>
                <w:b/>
                <w:bCs/>
              </w:rPr>
              <w:t>The version of Software Under Test</w:t>
            </w:r>
          </w:p>
        </w:tc>
        <w:tc>
          <w:tcPr>
            <w:tcW w:w="7018" w:type="dxa"/>
          </w:tcPr>
          <w:p w14:paraId="4F23427B" w14:textId="77777777" w:rsidR="0009338D" w:rsidRPr="001A1275" w:rsidRDefault="0009338D" w:rsidP="00B232C1">
            <w:pPr>
              <w:pStyle w:val="Tabletext"/>
            </w:pPr>
            <w:r w:rsidRPr="001A1275">
              <w:t>0.9</w:t>
            </w:r>
          </w:p>
        </w:tc>
      </w:tr>
      <w:tr w:rsidR="001A1275" w:rsidRPr="001A1275" w14:paraId="2BE6EB56" w14:textId="77777777" w:rsidTr="00B232C1">
        <w:tc>
          <w:tcPr>
            <w:tcW w:w="2304" w:type="dxa"/>
            <w:tcBorders>
              <w:top w:val="single" w:sz="6" w:space="0" w:color="auto"/>
              <w:left w:val="single" w:sz="6" w:space="0" w:color="auto"/>
              <w:bottom w:val="single" w:sz="6" w:space="0" w:color="auto"/>
              <w:right w:val="single" w:sz="6" w:space="0" w:color="auto"/>
            </w:tcBorders>
          </w:tcPr>
          <w:p w14:paraId="064E558C" w14:textId="77777777" w:rsidR="0009338D" w:rsidRPr="001A1275" w:rsidRDefault="0009338D" w:rsidP="00B232C1">
            <w:pPr>
              <w:pStyle w:val="Tabletext"/>
              <w:rPr>
                <w:b/>
                <w:bCs/>
              </w:rPr>
            </w:pPr>
            <w:r w:rsidRPr="001A1275">
              <w:rPr>
                <w:b/>
                <w:bCs/>
              </w:rPr>
              <w:t>Test Engineer to Conduct the Test</w:t>
            </w:r>
          </w:p>
        </w:tc>
        <w:tc>
          <w:tcPr>
            <w:tcW w:w="7018" w:type="dxa"/>
            <w:tcBorders>
              <w:top w:val="single" w:sz="6" w:space="0" w:color="auto"/>
              <w:left w:val="single" w:sz="6" w:space="0" w:color="auto"/>
              <w:bottom w:val="single" w:sz="6" w:space="0" w:color="auto"/>
              <w:right w:val="single" w:sz="6" w:space="0" w:color="auto"/>
            </w:tcBorders>
          </w:tcPr>
          <w:p w14:paraId="06349FE6" w14:textId="77777777" w:rsidR="0009338D" w:rsidRPr="001A1275" w:rsidRDefault="0009338D" w:rsidP="00B232C1">
            <w:pPr>
              <w:pStyle w:val="Tabletext"/>
            </w:pPr>
            <w:r w:rsidRPr="001A1275">
              <w:t>Kevin White</w:t>
            </w:r>
          </w:p>
        </w:tc>
      </w:tr>
      <w:tr w:rsidR="001A1275" w:rsidRPr="001A1275" w14:paraId="3582DA75" w14:textId="77777777" w:rsidTr="00B232C1">
        <w:tc>
          <w:tcPr>
            <w:tcW w:w="2304" w:type="dxa"/>
            <w:tcBorders>
              <w:top w:val="single" w:sz="6" w:space="0" w:color="auto"/>
              <w:left w:val="single" w:sz="6" w:space="0" w:color="auto"/>
              <w:bottom w:val="single" w:sz="6" w:space="0" w:color="auto"/>
              <w:right w:val="single" w:sz="6" w:space="0" w:color="auto"/>
            </w:tcBorders>
          </w:tcPr>
          <w:p w14:paraId="54DEFF3C" w14:textId="77777777" w:rsidR="0009338D" w:rsidRPr="001A1275" w:rsidRDefault="0009338D" w:rsidP="00B232C1">
            <w:pPr>
              <w:pStyle w:val="Tabletext"/>
              <w:rPr>
                <w:b/>
                <w:bCs/>
              </w:rPr>
            </w:pPr>
            <w:r w:rsidRPr="001A1275">
              <w:rPr>
                <w:b/>
                <w:bCs/>
              </w:rPr>
              <w:t>List of Test Support Software</w:t>
            </w:r>
          </w:p>
        </w:tc>
        <w:tc>
          <w:tcPr>
            <w:tcW w:w="7018" w:type="dxa"/>
            <w:tcBorders>
              <w:top w:val="single" w:sz="6" w:space="0" w:color="auto"/>
              <w:left w:val="single" w:sz="6" w:space="0" w:color="auto"/>
              <w:bottom w:val="single" w:sz="6" w:space="0" w:color="auto"/>
              <w:right w:val="single" w:sz="6" w:space="0" w:color="auto"/>
            </w:tcBorders>
          </w:tcPr>
          <w:p w14:paraId="09F27518" w14:textId="77777777" w:rsidR="0009338D" w:rsidRPr="001A1275" w:rsidRDefault="0009338D" w:rsidP="00B232C1">
            <w:pPr>
              <w:pStyle w:val="Tabletext"/>
            </w:pPr>
            <w:r w:rsidRPr="001A1275">
              <w:t>Google Chrome</w:t>
            </w:r>
          </w:p>
        </w:tc>
      </w:tr>
      <w:tr w:rsidR="0009338D" w:rsidRPr="001A1275" w14:paraId="5203C19E" w14:textId="77777777" w:rsidTr="00B232C1">
        <w:tc>
          <w:tcPr>
            <w:tcW w:w="2304" w:type="dxa"/>
            <w:tcBorders>
              <w:top w:val="single" w:sz="6" w:space="0" w:color="auto"/>
              <w:left w:val="single" w:sz="6" w:space="0" w:color="auto"/>
              <w:bottom w:val="single" w:sz="6" w:space="0" w:color="auto"/>
              <w:right w:val="single" w:sz="6" w:space="0" w:color="auto"/>
            </w:tcBorders>
          </w:tcPr>
          <w:p w14:paraId="780391F1" w14:textId="77777777" w:rsidR="0009338D" w:rsidRPr="001A1275" w:rsidRDefault="0009338D" w:rsidP="00B232C1">
            <w:pPr>
              <w:pStyle w:val="Tabletext"/>
              <w:rPr>
                <w:b/>
                <w:bCs/>
              </w:rPr>
            </w:pPr>
            <w:r w:rsidRPr="001A1275">
              <w:rPr>
                <w:b/>
                <w:bCs/>
              </w:rPr>
              <w:t>List of Test Support Hardware</w:t>
            </w:r>
          </w:p>
        </w:tc>
        <w:tc>
          <w:tcPr>
            <w:tcW w:w="7018" w:type="dxa"/>
            <w:tcBorders>
              <w:top w:val="single" w:sz="6" w:space="0" w:color="auto"/>
              <w:left w:val="single" w:sz="6" w:space="0" w:color="auto"/>
              <w:bottom w:val="single" w:sz="6" w:space="0" w:color="auto"/>
              <w:right w:val="single" w:sz="6" w:space="0" w:color="auto"/>
            </w:tcBorders>
          </w:tcPr>
          <w:p w14:paraId="3C02C9C8" w14:textId="77777777" w:rsidR="0009338D" w:rsidRPr="001A1275" w:rsidRDefault="0009338D" w:rsidP="00B232C1">
            <w:pPr>
              <w:pStyle w:val="Tabletext"/>
            </w:pPr>
            <w:r w:rsidRPr="001A1275">
              <w:t>Basic Laptop/Computer</w:t>
            </w:r>
          </w:p>
        </w:tc>
      </w:tr>
    </w:tbl>
    <w:p w14:paraId="75279A92" w14:textId="77777777" w:rsidR="0009338D" w:rsidRPr="001A1275" w:rsidRDefault="0009338D" w:rsidP="0009338D">
      <w:pPr>
        <w:rPr>
          <w:lang w:val="en-GB"/>
        </w:rPr>
      </w:pPr>
    </w:p>
    <w:p w14:paraId="0B61BA85" w14:textId="77777777" w:rsidR="0009338D" w:rsidRPr="001A1275" w:rsidRDefault="0009338D" w:rsidP="0009338D">
      <w:pPr>
        <w:rPr>
          <w:b/>
          <w:bCs/>
          <w:lang w:val="en-GB"/>
        </w:rPr>
      </w:pPr>
      <w:r w:rsidRPr="001A1275">
        <w:rPr>
          <w:b/>
          <w:bCs/>
          <w:lang w:val="en-GB"/>
        </w:rPr>
        <w:t>Test Case 1 Scenario</w:t>
      </w:r>
    </w:p>
    <w:tbl>
      <w:tblPr>
        <w:tblStyle w:val="TableGrid"/>
        <w:tblW w:w="0" w:type="auto"/>
        <w:tblLook w:val="04A0" w:firstRow="1" w:lastRow="0" w:firstColumn="1" w:lastColumn="0" w:noHBand="0" w:noVBand="1"/>
      </w:tblPr>
      <w:tblGrid>
        <w:gridCol w:w="959"/>
        <w:gridCol w:w="2551"/>
        <w:gridCol w:w="2552"/>
        <w:gridCol w:w="3260"/>
      </w:tblGrid>
      <w:tr w:rsidR="001A1275" w:rsidRPr="001A1275" w14:paraId="4300A5A6" w14:textId="77777777" w:rsidTr="00B232C1">
        <w:tc>
          <w:tcPr>
            <w:tcW w:w="959" w:type="dxa"/>
          </w:tcPr>
          <w:p w14:paraId="3F3D2DF3" w14:textId="77777777" w:rsidR="0009338D" w:rsidRPr="001A1275" w:rsidRDefault="0009338D" w:rsidP="00B232C1">
            <w:pPr>
              <w:rPr>
                <w:lang w:val="en-GB"/>
              </w:rPr>
            </w:pPr>
            <w:r w:rsidRPr="001A1275">
              <w:rPr>
                <w:lang w:val="en-GB"/>
              </w:rPr>
              <w:t>Test Step Number</w:t>
            </w:r>
          </w:p>
        </w:tc>
        <w:tc>
          <w:tcPr>
            <w:tcW w:w="2551" w:type="dxa"/>
          </w:tcPr>
          <w:p w14:paraId="29188E82" w14:textId="77777777" w:rsidR="0009338D" w:rsidRPr="001A1275" w:rsidRDefault="0009338D" w:rsidP="00B232C1">
            <w:pPr>
              <w:rPr>
                <w:lang w:val="en-GB"/>
              </w:rPr>
            </w:pPr>
            <w:r w:rsidRPr="001A1275">
              <w:rPr>
                <w:lang w:val="en-GB"/>
              </w:rPr>
              <w:t>Input</w:t>
            </w:r>
          </w:p>
        </w:tc>
        <w:tc>
          <w:tcPr>
            <w:tcW w:w="2552" w:type="dxa"/>
          </w:tcPr>
          <w:p w14:paraId="2E1FD2CA" w14:textId="77777777" w:rsidR="0009338D" w:rsidRPr="001A1275" w:rsidRDefault="0009338D" w:rsidP="00B232C1">
            <w:pPr>
              <w:rPr>
                <w:lang w:val="en-GB"/>
              </w:rPr>
            </w:pPr>
            <w:r w:rsidRPr="001A1275">
              <w:rPr>
                <w:lang w:val="en-GB"/>
              </w:rPr>
              <w:t>Expected</w:t>
            </w:r>
          </w:p>
        </w:tc>
        <w:tc>
          <w:tcPr>
            <w:tcW w:w="3260" w:type="dxa"/>
          </w:tcPr>
          <w:p w14:paraId="15E666C1" w14:textId="77777777" w:rsidR="0009338D" w:rsidRPr="001A1275" w:rsidRDefault="0009338D" w:rsidP="00B232C1">
            <w:pPr>
              <w:rPr>
                <w:lang w:val="en-GB"/>
              </w:rPr>
            </w:pPr>
            <w:r w:rsidRPr="001A1275">
              <w:rPr>
                <w:lang w:val="en-GB"/>
              </w:rPr>
              <w:t>Result (Pass/Fail)</w:t>
            </w:r>
          </w:p>
        </w:tc>
      </w:tr>
      <w:tr w:rsidR="001A1275" w:rsidRPr="001A1275" w14:paraId="3DC1D9CA" w14:textId="77777777" w:rsidTr="00B232C1">
        <w:tc>
          <w:tcPr>
            <w:tcW w:w="959" w:type="dxa"/>
          </w:tcPr>
          <w:p w14:paraId="0ADF993D" w14:textId="77777777" w:rsidR="00895191" w:rsidRPr="001A1275" w:rsidRDefault="00895191" w:rsidP="00895191">
            <w:pPr>
              <w:rPr>
                <w:lang w:val="en-GB"/>
              </w:rPr>
            </w:pPr>
            <w:r w:rsidRPr="001A1275">
              <w:rPr>
                <w:lang w:val="en-GB"/>
              </w:rPr>
              <w:t>1</w:t>
            </w:r>
          </w:p>
        </w:tc>
        <w:tc>
          <w:tcPr>
            <w:tcW w:w="2551" w:type="dxa"/>
          </w:tcPr>
          <w:p w14:paraId="3F067B06" w14:textId="022A88CA" w:rsidR="00895191" w:rsidRPr="001A1275" w:rsidRDefault="00895191" w:rsidP="00895191">
            <w:pPr>
              <w:rPr>
                <w:lang w:val="en-GB"/>
              </w:rPr>
            </w:pPr>
            <w:r w:rsidRPr="001A1275">
              <w:rPr>
                <w:lang w:val="en-GB"/>
              </w:rPr>
              <w:t>Pre-Login</w:t>
            </w:r>
          </w:p>
        </w:tc>
        <w:tc>
          <w:tcPr>
            <w:tcW w:w="2552" w:type="dxa"/>
          </w:tcPr>
          <w:p w14:paraId="76AA620E" w14:textId="3F9E1377" w:rsidR="00895191" w:rsidRPr="001A1275" w:rsidRDefault="00895191" w:rsidP="00895191">
            <w:pPr>
              <w:rPr>
                <w:lang w:val="en-GB"/>
              </w:rPr>
            </w:pPr>
            <w:r w:rsidRPr="001A1275">
              <w:rPr>
                <w:lang w:val="en-GB"/>
              </w:rPr>
              <w:t>Users can only listen to part of the song</w:t>
            </w:r>
          </w:p>
        </w:tc>
        <w:tc>
          <w:tcPr>
            <w:tcW w:w="3260" w:type="dxa"/>
          </w:tcPr>
          <w:p w14:paraId="01809ADE" w14:textId="2350E217" w:rsidR="00895191" w:rsidRPr="001A1275" w:rsidRDefault="00895191" w:rsidP="00895191">
            <w:pPr>
              <w:rPr>
                <w:lang w:val="en-GB"/>
              </w:rPr>
            </w:pPr>
            <w:r w:rsidRPr="001A1275">
              <w:rPr>
                <w:lang w:val="en-GB"/>
              </w:rPr>
              <w:t>Yes</w:t>
            </w:r>
          </w:p>
        </w:tc>
      </w:tr>
      <w:tr w:rsidR="001A1275" w:rsidRPr="001A1275" w14:paraId="05182A0E" w14:textId="77777777" w:rsidTr="00B232C1">
        <w:tc>
          <w:tcPr>
            <w:tcW w:w="959" w:type="dxa"/>
          </w:tcPr>
          <w:p w14:paraId="50CCFB7E" w14:textId="77777777" w:rsidR="00895191" w:rsidRPr="001A1275" w:rsidRDefault="00895191" w:rsidP="00895191">
            <w:pPr>
              <w:rPr>
                <w:lang w:val="en-GB"/>
              </w:rPr>
            </w:pPr>
            <w:r w:rsidRPr="001A1275">
              <w:rPr>
                <w:lang w:val="en-GB"/>
              </w:rPr>
              <w:t>2</w:t>
            </w:r>
          </w:p>
        </w:tc>
        <w:tc>
          <w:tcPr>
            <w:tcW w:w="2551" w:type="dxa"/>
          </w:tcPr>
          <w:p w14:paraId="62D8DF4C" w14:textId="1725C6A8" w:rsidR="00895191" w:rsidRPr="001A1275" w:rsidRDefault="00895191" w:rsidP="00895191">
            <w:pPr>
              <w:rPr>
                <w:lang w:val="en-GB"/>
              </w:rPr>
            </w:pPr>
            <w:r w:rsidRPr="001A1275">
              <w:rPr>
                <w:lang w:val="en-GB"/>
              </w:rPr>
              <w:t>Login</w:t>
            </w:r>
          </w:p>
        </w:tc>
        <w:tc>
          <w:tcPr>
            <w:tcW w:w="2552" w:type="dxa"/>
          </w:tcPr>
          <w:p w14:paraId="34FB4E3C" w14:textId="54144796" w:rsidR="00895191" w:rsidRPr="001A1275" w:rsidRDefault="00895191" w:rsidP="00895191">
            <w:pPr>
              <w:rPr>
                <w:lang w:val="en-GB"/>
              </w:rPr>
            </w:pPr>
            <w:r w:rsidRPr="001A1275">
              <w:rPr>
                <w:lang w:val="en-GB"/>
              </w:rPr>
              <w:t>User logs into streaming play form of choice</w:t>
            </w:r>
          </w:p>
        </w:tc>
        <w:tc>
          <w:tcPr>
            <w:tcW w:w="3260" w:type="dxa"/>
          </w:tcPr>
          <w:p w14:paraId="27F535A8" w14:textId="08DD7889" w:rsidR="00895191" w:rsidRPr="001A1275" w:rsidRDefault="00895191" w:rsidP="00895191">
            <w:pPr>
              <w:rPr>
                <w:lang w:val="en-GB"/>
              </w:rPr>
            </w:pPr>
            <w:r w:rsidRPr="001A1275">
              <w:rPr>
                <w:lang w:val="en-GB"/>
              </w:rPr>
              <w:t>Pass</w:t>
            </w:r>
          </w:p>
        </w:tc>
      </w:tr>
      <w:tr w:rsidR="001A1275" w:rsidRPr="001A1275" w14:paraId="53343DC4" w14:textId="77777777" w:rsidTr="00B232C1">
        <w:trPr>
          <w:trHeight w:val="350"/>
        </w:trPr>
        <w:tc>
          <w:tcPr>
            <w:tcW w:w="959" w:type="dxa"/>
          </w:tcPr>
          <w:p w14:paraId="0B11FB29" w14:textId="77777777" w:rsidR="00895191" w:rsidRPr="001A1275" w:rsidRDefault="00895191" w:rsidP="00895191">
            <w:pPr>
              <w:rPr>
                <w:lang w:val="en-GB"/>
              </w:rPr>
            </w:pPr>
            <w:r w:rsidRPr="001A1275">
              <w:rPr>
                <w:lang w:val="en-GB"/>
              </w:rPr>
              <w:t>3</w:t>
            </w:r>
          </w:p>
        </w:tc>
        <w:tc>
          <w:tcPr>
            <w:tcW w:w="2551" w:type="dxa"/>
          </w:tcPr>
          <w:p w14:paraId="4BDCFD7B" w14:textId="22C12061" w:rsidR="00895191" w:rsidRPr="001A1275" w:rsidRDefault="00895191" w:rsidP="00895191">
            <w:pPr>
              <w:rPr>
                <w:lang w:val="en-GB"/>
              </w:rPr>
            </w:pPr>
            <w:r w:rsidRPr="001A1275">
              <w:rPr>
                <w:lang w:val="en-GB"/>
              </w:rPr>
              <w:t>Open Application Again</w:t>
            </w:r>
          </w:p>
        </w:tc>
        <w:tc>
          <w:tcPr>
            <w:tcW w:w="2552" w:type="dxa"/>
          </w:tcPr>
          <w:p w14:paraId="77F52A40" w14:textId="2AEEAF5B" w:rsidR="00895191" w:rsidRPr="001A1275" w:rsidRDefault="00895191" w:rsidP="00895191">
            <w:pPr>
              <w:rPr>
                <w:lang w:val="en-GB"/>
              </w:rPr>
            </w:pPr>
            <w:r w:rsidRPr="001A1275">
              <w:rPr>
                <w:lang w:val="en-GB"/>
              </w:rPr>
              <w:t>The user should be able to open our website again</w:t>
            </w:r>
          </w:p>
        </w:tc>
        <w:tc>
          <w:tcPr>
            <w:tcW w:w="3260" w:type="dxa"/>
          </w:tcPr>
          <w:p w14:paraId="1362DFE6" w14:textId="4AB58070" w:rsidR="00895191" w:rsidRPr="001A1275" w:rsidRDefault="00895191" w:rsidP="00895191">
            <w:pPr>
              <w:rPr>
                <w:lang w:val="en-GB"/>
              </w:rPr>
            </w:pPr>
            <w:r w:rsidRPr="001A1275">
              <w:rPr>
                <w:lang w:val="en-GB"/>
              </w:rPr>
              <w:t>Pass</w:t>
            </w:r>
          </w:p>
        </w:tc>
      </w:tr>
      <w:tr w:rsidR="00895191" w:rsidRPr="001A1275" w14:paraId="6BCB54C3" w14:textId="77777777" w:rsidTr="00B232C1">
        <w:trPr>
          <w:trHeight w:val="260"/>
        </w:trPr>
        <w:tc>
          <w:tcPr>
            <w:tcW w:w="959" w:type="dxa"/>
          </w:tcPr>
          <w:p w14:paraId="16325F6C" w14:textId="77777777" w:rsidR="00895191" w:rsidRPr="001A1275" w:rsidRDefault="00895191" w:rsidP="00895191">
            <w:pPr>
              <w:rPr>
                <w:lang w:val="en-GB"/>
              </w:rPr>
            </w:pPr>
            <w:r w:rsidRPr="001A1275">
              <w:rPr>
                <w:lang w:val="en-GB"/>
              </w:rPr>
              <w:t>4</w:t>
            </w:r>
          </w:p>
        </w:tc>
        <w:tc>
          <w:tcPr>
            <w:tcW w:w="2551" w:type="dxa"/>
          </w:tcPr>
          <w:p w14:paraId="25837632" w14:textId="03D7083D" w:rsidR="00895191" w:rsidRPr="001A1275" w:rsidRDefault="00895191" w:rsidP="00895191">
            <w:pPr>
              <w:rPr>
                <w:lang w:val="en-GB"/>
              </w:rPr>
            </w:pPr>
            <w:r w:rsidRPr="001A1275">
              <w:rPr>
                <w:lang w:val="en-GB"/>
              </w:rPr>
              <w:t>Listen</w:t>
            </w:r>
          </w:p>
        </w:tc>
        <w:tc>
          <w:tcPr>
            <w:tcW w:w="2552" w:type="dxa"/>
          </w:tcPr>
          <w:p w14:paraId="3F5A2C56" w14:textId="5AFF93B5" w:rsidR="00895191" w:rsidRPr="001A1275" w:rsidRDefault="00895191" w:rsidP="00895191">
            <w:pPr>
              <w:rPr>
                <w:lang w:val="en-GB"/>
              </w:rPr>
            </w:pPr>
            <w:r w:rsidRPr="001A1275">
              <w:rPr>
                <w:lang w:val="en-GB"/>
              </w:rPr>
              <w:t>The user should be able to listen to the FULL song</w:t>
            </w:r>
          </w:p>
        </w:tc>
        <w:tc>
          <w:tcPr>
            <w:tcW w:w="3260" w:type="dxa"/>
          </w:tcPr>
          <w:p w14:paraId="0163C6B9" w14:textId="35738DA8" w:rsidR="00895191" w:rsidRPr="001A1275" w:rsidRDefault="00895191" w:rsidP="00895191">
            <w:pPr>
              <w:rPr>
                <w:lang w:val="en-GB"/>
              </w:rPr>
            </w:pPr>
            <w:r w:rsidRPr="001A1275">
              <w:rPr>
                <w:lang w:val="en-GB"/>
              </w:rPr>
              <w:t>Pass</w:t>
            </w:r>
          </w:p>
        </w:tc>
      </w:tr>
    </w:tbl>
    <w:p w14:paraId="727FA776" w14:textId="77777777" w:rsidR="0009338D" w:rsidRPr="001A1275" w:rsidRDefault="0009338D" w:rsidP="0009338D">
      <w:pPr>
        <w:rPr>
          <w:b/>
          <w:bCs/>
          <w:lang w:val="en-GB"/>
        </w:rPr>
      </w:pPr>
    </w:p>
    <w:p w14:paraId="26485188" w14:textId="77777777" w:rsidR="0009338D" w:rsidRPr="001A1275" w:rsidRDefault="0009338D" w:rsidP="0009338D">
      <w:pPr>
        <w:rPr>
          <w:b/>
          <w:bCs/>
          <w:lang w:val="en-GB"/>
        </w:rPr>
      </w:pPr>
      <w:r w:rsidRPr="001A1275">
        <w:rPr>
          <w:b/>
          <w:bCs/>
          <w:lang w:val="en-GB"/>
        </w:rPr>
        <w:t>Test Case 2 Scenario</w:t>
      </w:r>
    </w:p>
    <w:tbl>
      <w:tblPr>
        <w:tblStyle w:val="TableGrid"/>
        <w:tblW w:w="0" w:type="auto"/>
        <w:tblLook w:val="04A0" w:firstRow="1" w:lastRow="0" w:firstColumn="1" w:lastColumn="0" w:noHBand="0" w:noVBand="1"/>
      </w:tblPr>
      <w:tblGrid>
        <w:gridCol w:w="959"/>
        <w:gridCol w:w="2551"/>
        <w:gridCol w:w="2552"/>
        <w:gridCol w:w="3260"/>
      </w:tblGrid>
      <w:tr w:rsidR="001A1275" w:rsidRPr="001A1275" w14:paraId="03CF9BB5" w14:textId="77777777" w:rsidTr="00B232C1">
        <w:tc>
          <w:tcPr>
            <w:tcW w:w="959" w:type="dxa"/>
          </w:tcPr>
          <w:p w14:paraId="3F6C8508" w14:textId="77777777" w:rsidR="0009338D" w:rsidRPr="001A1275" w:rsidRDefault="0009338D" w:rsidP="00B232C1">
            <w:pPr>
              <w:rPr>
                <w:lang w:val="en-GB"/>
              </w:rPr>
            </w:pPr>
            <w:r w:rsidRPr="001A1275">
              <w:rPr>
                <w:lang w:val="en-GB"/>
              </w:rPr>
              <w:t>Test Step Number</w:t>
            </w:r>
          </w:p>
        </w:tc>
        <w:tc>
          <w:tcPr>
            <w:tcW w:w="2551" w:type="dxa"/>
          </w:tcPr>
          <w:p w14:paraId="41384758" w14:textId="77777777" w:rsidR="0009338D" w:rsidRPr="001A1275" w:rsidRDefault="0009338D" w:rsidP="00B232C1">
            <w:pPr>
              <w:rPr>
                <w:lang w:val="en-GB"/>
              </w:rPr>
            </w:pPr>
            <w:r w:rsidRPr="001A1275">
              <w:rPr>
                <w:lang w:val="en-GB"/>
              </w:rPr>
              <w:t>Input</w:t>
            </w:r>
          </w:p>
        </w:tc>
        <w:tc>
          <w:tcPr>
            <w:tcW w:w="2552" w:type="dxa"/>
          </w:tcPr>
          <w:p w14:paraId="2715C0BB" w14:textId="77777777" w:rsidR="0009338D" w:rsidRPr="001A1275" w:rsidRDefault="0009338D" w:rsidP="00B232C1">
            <w:pPr>
              <w:rPr>
                <w:lang w:val="en-GB"/>
              </w:rPr>
            </w:pPr>
            <w:r w:rsidRPr="001A1275">
              <w:rPr>
                <w:lang w:val="en-GB"/>
              </w:rPr>
              <w:t>Expected</w:t>
            </w:r>
          </w:p>
        </w:tc>
        <w:tc>
          <w:tcPr>
            <w:tcW w:w="3260" w:type="dxa"/>
          </w:tcPr>
          <w:p w14:paraId="088F7D89" w14:textId="77777777" w:rsidR="0009338D" w:rsidRPr="001A1275" w:rsidRDefault="0009338D" w:rsidP="00B232C1">
            <w:pPr>
              <w:rPr>
                <w:lang w:val="en-GB"/>
              </w:rPr>
            </w:pPr>
            <w:r w:rsidRPr="001A1275">
              <w:rPr>
                <w:lang w:val="en-GB"/>
              </w:rPr>
              <w:t>Result (Pass/Fail)</w:t>
            </w:r>
          </w:p>
        </w:tc>
      </w:tr>
      <w:tr w:rsidR="001A1275" w:rsidRPr="001A1275" w14:paraId="457D7C12" w14:textId="77777777" w:rsidTr="00B232C1">
        <w:tc>
          <w:tcPr>
            <w:tcW w:w="959" w:type="dxa"/>
          </w:tcPr>
          <w:p w14:paraId="4E95254D" w14:textId="3C1A2735" w:rsidR="00556370" w:rsidRPr="001A1275" w:rsidRDefault="00556370" w:rsidP="00556370">
            <w:pPr>
              <w:rPr>
                <w:lang w:val="en-GB"/>
              </w:rPr>
            </w:pPr>
            <w:r w:rsidRPr="001A1275">
              <w:rPr>
                <w:lang w:val="en-GB"/>
              </w:rPr>
              <w:t>1</w:t>
            </w:r>
          </w:p>
        </w:tc>
        <w:tc>
          <w:tcPr>
            <w:tcW w:w="2551" w:type="dxa"/>
          </w:tcPr>
          <w:p w14:paraId="4AC4DDCE" w14:textId="21613964" w:rsidR="00556370" w:rsidRPr="001A1275" w:rsidRDefault="00556370" w:rsidP="00556370">
            <w:pPr>
              <w:rPr>
                <w:lang w:val="en-GB"/>
              </w:rPr>
            </w:pPr>
            <w:r w:rsidRPr="001A1275">
              <w:rPr>
                <w:lang w:val="en-GB"/>
              </w:rPr>
              <w:t>Pre-Login</w:t>
            </w:r>
          </w:p>
        </w:tc>
        <w:tc>
          <w:tcPr>
            <w:tcW w:w="2552" w:type="dxa"/>
          </w:tcPr>
          <w:p w14:paraId="7D7DF1B6" w14:textId="3D2F057D" w:rsidR="00556370" w:rsidRPr="001A1275" w:rsidRDefault="00895191" w:rsidP="00556370">
            <w:pPr>
              <w:rPr>
                <w:lang w:val="en-GB"/>
              </w:rPr>
            </w:pPr>
            <w:r w:rsidRPr="001A1275">
              <w:rPr>
                <w:lang w:val="en-GB"/>
              </w:rPr>
              <w:t>Users</w:t>
            </w:r>
            <w:r w:rsidR="00556370" w:rsidRPr="001A1275">
              <w:rPr>
                <w:lang w:val="en-GB"/>
              </w:rPr>
              <w:t xml:space="preserve"> can only listen to part of </w:t>
            </w:r>
            <w:r w:rsidRPr="001A1275">
              <w:rPr>
                <w:lang w:val="en-GB"/>
              </w:rPr>
              <w:t xml:space="preserve">the </w:t>
            </w:r>
            <w:r w:rsidR="00556370" w:rsidRPr="001A1275">
              <w:rPr>
                <w:lang w:val="en-GB"/>
              </w:rPr>
              <w:t>song</w:t>
            </w:r>
          </w:p>
        </w:tc>
        <w:tc>
          <w:tcPr>
            <w:tcW w:w="3260" w:type="dxa"/>
          </w:tcPr>
          <w:p w14:paraId="63AED710" w14:textId="69B5E820" w:rsidR="00556370" w:rsidRPr="001A1275" w:rsidRDefault="00895191" w:rsidP="00556370">
            <w:pPr>
              <w:rPr>
                <w:lang w:val="en-GB"/>
              </w:rPr>
            </w:pPr>
            <w:r w:rsidRPr="001A1275">
              <w:rPr>
                <w:lang w:val="en-GB"/>
              </w:rPr>
              <w:t>Pass</w:t>
            </w:r>
          </w:p>
        </w:tc>
      </w:tr>
      <w:tr w:rsidR="001A1275" w:rsidRPr="001A1275" w14:paraId="55EF5FB8" w14:textId="77777777" w:rsidTr="00B232C1">
        <w:tc>
          <w:tcPr>
            <w:tcW w:w="959" w:type="dxa"/>
          </w:tcPr>
          <w:p w14:paraId="7A0D90A8" w14:textId="1EEBA282" w:rsidR="00556370" w:rsidRPr="001A1275" w:rsidRDefault="00556370" w:rsidP="00556370">
            <w:pPr>
              <w:rPr>
                <w:lang w:val="en-GB"/>
              </w:rPr>
            </w:pPr>
            <w:r w:rsidRPr="001A1275">
              <w:rPr>
                <w:lang w:val="en-GB"/>
              </w:rPr>
              <w:t>2</w:t>
            </w:r>
          </w:p>
        </w:tc>
        <w:tc>
          <w:tcPr>
            <w:tcW w:w="2551" w:type="dxa"/>
          </w:tcPr>
          <w:p w14:paraId="7573803A" w14:textId="5BD7EA11" w:rsidR="00556370" w:rsidRPr="001A1275" w:rsidRDefault="00556370" w:rsidP="00556370">
            <w:pPr>
              <w:rPr>
                <w:lang w:val="en-GB"/>
              </w:rPr>
            </w:pPr>
            <w:r w:rsidRPr="001A1275">
              <w:rPr>
                <w:lang w:val="en-GB"/>
              </w:rPr>
              <w:t>Login</w:t>
            </w:r>
          </w:p>
        </w:tc>
        <w:tc>
          <w:tcPr>
            <w:tcW w:w="2552" w:type="dxa"/>
          </w:tcPr>
          <w:p w14:paraId="6B0B335E" w14:textId="52B35764" w:rsidR="00556370" w:rsidRPr="001A1275" w:rsidRDefault="00556370" w:rsidP="00556370">
            <w:pPr>
              <w:rPr>
                <w:lang w:val="en-GB"/>
              </w:rPr>
            </w:pPr>
            <w:r w:rsidRPr="001A1275">
              <w:rPr>
                <w:lang w:val="en-GB"/>
              </w:rPr>
              <w:t>User logs into streaming play form of choice</w:t>
            </w:r>
          </w:p>
        </w:tc>
        <w:tc>
          <w:tcPr>
            <w:tcW w:w="3260" w:type="dxa"/>
          </w:tcPr>
          <w:p w14:paraId="27BE988F" w14:textId="0F744DCA" w:rsidR="00556370" w:rsidRPr="001A1275" w:rsidRDefault="00895191" w:rsidP="00556370">
            <w:pPr>
              <w:rPr>
                <w:lang w:val="en-GB"/>
              </w:rPr>
            </w:pPr>
            <w:r w:rsidRPr="001A1275">
              <w:rPr>
                <w:lang w:val="en-GB"/>
              </w:rPr>
              <w:t>Fail</w:t>
            </w:r>
          </w:p>
        </w:tc>
      </w:tr>
      <w:tr w:rsidR="001A1275" w:rsidRPr="001A1275" w14:paraId="6841BF0E" w14:textId="77777777" w:rsidTr="00B232C1">
        <w:trPr>
          <w:trHeight w:val="305"/>
        </w:trPr>
        <w:tc>
          <w:tcPr>
            <w:tcW w:w="959" w:type="dxa"/>
          </w:tcPr>
          <w:p w14:paraId="5B37F168" w14:textId="547212C9" w:rsidR="00556370" w:rsidRPr="001A1275" w:rsidRDefault="00556370" w:rsidP="00556370">
            <w:pPr>
              <w:rPr>
                <w:lang w:val="en-GB"/>
              </w:rPr>
            </w:pPr>
            <w:r w:rsidRPr="001A1275">
              <w:rPr>
                <w:lang w:val="en-GB"/>
              </w:rPr>
              <w:t>3</w:t>
            </w:r>
          </w:p>
        </w:tc>
        <w:tc>
          <w:tcPr>
            <w:tcW w:w="2551" w:type="dxa"/>
          </w:tcPr>
          <w:p w14:paraId="0C34FB46" w14:textId="4F8AAB8A" w:rsidR="00556370" w:rsidRPr="001A1275" w:rsidRDefault="00556370" w:rsidP="00556370">
            <w:pPr>
              <w:rPr>
                <w:lang w:val="en-GB"/>
              </w:rPr>
            </w:pPr>
            <w:r w:rsidRPr="001A1275">
              <w:rPr>
                <w:lang w:val="en-GB"/>
              </w:rPr>
              <w:t>Open Application Again</w:t>
            </w:r>
          </w:p>
        </w:tc>
        <w:tc>
          <w:tcPr>
            <w:tcW w:w="2552" w:type="dxa"/>
          </w:tcPr>
          <w:p w14:paraId="679873C2" w14:textId="3B483528" w:rsidR="00556370" w:rsidRPr="001A1275" w:rsidRDefault="00895191" w:rsidP="00556370">
            <w:pPr>
              <w:rPr>
                <w:lang w:val="en-GB"/>
              </w:rPr>
            </w:pPr>
            <w:r w:rsidRPr="001A1275">
              <w:rPr>
                <w:lang w:val="en-GB"/>
              </w:rPr>
              <w:t>The user</w:t>
            </w:r>
            <w:r w:rsidR="00556370" w:rsidRPr="001A1275">
              <w:rPr>
                <w:lang w:val="en-GB"/>
              </w:rPr>
              <w:t xml:space="preserve"> should be able to </w:t>
            </w:r>
            <w:r w:rsidRPr="001A1275">
              <w:rPr>
                <w:lang w:val="en-GB"/>
              </w:rPr>
              <w:t>open</w:t>
            </w:r>
            <w:r w:rsidR="00556370" w:rsidRPr="001A1275">
              <w:rPr>
                <w:lang w:val="en-GB"/>
              </w:rPr>
              <w:t xml:space="preserve"> our website again</w:t>
            </w:r>
          </w:p>
        </w:tc>
        <w:tc>
          <w:tcPr>
            <w:tcW w:w="3260" w:type="dxa"/>
          </w:tcPr>
          <w:p w14:paraId="5E9DD6AE" w14:textId="3B374A18" w:rsidR="00556370" w:rsidRPr="001A1275" w:rsidRDefault="00895191" w:rsidP="00556370">
            <w:pPr>
              <w:rPr>
                <w:lang w:val="en-GB"/>
              </w:rPr>
            </w:pPr>
            <w:r w:rsidRPr="001A1275">
              <w:rPr>
                <w:lang w:val="en-GB"/>
              </w:rPr>
              <w:t>Fail</w:t>
            </w:r>
          </w:p>
        </w:tc>
      </w:tr>
      <w:tr w:rsidR="00556370" w:rsidRPr="001A1275" w14:paraId="2E42A410" w14:textId="77777777" w:rsidTr="00B232C1">
        <w:trPr>
          <w:trHeight w:val="260"/>
        </w:trPr>
        <w:tc>
          <w:tcPr>
            <w:tcW w:w="959" w:type="dxa"/>
          </w:tcPr>
          <w:p w14:paraId="3D4B60DD" w14:textId="65812C75" w:rsidR="00556370" w:rsidRPr="001A1275" w:rsidRDefault="00556370" w:rsidP="00556370">
            <w:pPr>
              <w:rPr>
                <w:lang w:val="en-GB"/>
              </w:rPr>
            </w:pPr>
            <w:r w:rsidRPr="001A1275">
              <w:rPr>
                <w:lang w:val="en-GB"/>
              </w:rPr>
              <w:t>4</w:t>
            </w:r>
          </w:p>
        </w:tc>
        <w:tc>
          <w:tcPr>
            <w:tcW w:w="2551" w:type="dxa"/>
          </w:tcPr>
          <w:p w14:paraId="0FCFE3E4" w14:textId="5E6B870D" w:rsidR="00556370" w:rsidRPr="001A1275" w:rsidRDefault="00556370" w:rsidP="00556370">
            <w:pPr>
              <w:rPr>
                <w:lang w:val="en-GB"/>
              </w:rPr>
            </w:pPr>
            <w:r w:rsidRPr="001A1275">
              <w:rPr>
                <w:lang w:val="en-GB"/>
              </w:rPr>
              <w:t>Listen</w:t>
            </w:r>
          </w:p>
        </w:tc>
        <w:tc>
          <w:tcPr>
            <w:tcW w:w="2552" w:type="dxa"/>
          </w:tcPr>
          <w:p w14:paraId="356660FE" w14:textId="5C2C1A45" w:rsidR="00556370" w:rsidRPr="001A1275" w:rsidRDefault="00895191" w:rsidP="00556370">
            <w:pPr>
              <w:rPr>
                <w:lang w:val="en-GB"/>
              </w:rPr>
            </w:pPr>
            <w:r w:rsidRPr="001A1275">
              <w:rPr>
                <w:lang w:val="en-GB"/>
              </w:rPr>
              <w:t>The user</w:t>
            </w:r>
            <w:r w:rsidR="00556370" w:rsidRPr="001A1275">
              <w:rPr>
                <w:lang w:val="en-GB"/>
              </w:rPr>
              <w:t xml:space="preserve"> should be able </w:t>
            </w:r>
            <w:r w:rsidRPr="001A1275">
              <w:rPr>
                <w:lang w:val="en-GB"/>
              </w:rPr>
              <w:t>t</w:t>
            </w:r>
            <w:r w:rsidR="00556370" w:rsidRPr="001A1275">
              <w:rPr>
                <w:lang w:val="en-GB"/>
              </w:rPr>
              <w:t xml:space="preserve">o listen to </w:t>
            </w:r>
            <w:r w:rsidRPr="001A1275">
              <w:rPr>
                <w:lang w:val="en-GB"/>
              </w:rPr>
              <w:t xml:space="preserve">the </w:t>
            </w:r>
            <w:r w:rsidR="00556370" w:rsidRPr="001A1275">
              <w:rPr>
                <w:lang w:val="en-GB"/>
              </w:rPr>
              <w:t>FULL song</w:t>
            </w:r>
          </w:p>
        </w:tc>
        <w:tc>
          <w:tcPr>
            <w:tcW w:w="3260" w:type="dxa"/>
          </w:tcPr>
          <w:p w14:paraId="33A3CED6" w14:textId="70FC4E43" w:rsidR="00556370" w:rsidRPr="001A1275" w:rsidRDefault="00895191" w:rsidP="00556370">
            <w:pPr>
              <w:rPr>
                <w:lang w:val="en-GB"/>
              </w:rPr>
            </w:pPr>
            <w:r w:rsidRPr="001A1275">
              <w:rPr>
                <w:lang w:val="en-GB"/>
              </w:rPr>
              <w:t>Fail</w:t>
            </w:r>
          </w:p>
        </w:tc>
      </w:tr>
    </w:tbl>
    <w:p w14:paraId="4D9CB5C1" w14:textId="77777777" w:rsidR="0009338D" w:rsidRPr="001A1275" w:rsidRDefault="0009338D" w:rsidP="0009338D">
      <w:pPr>
        <w:rPr>
          <w:lang w:val="en-GB"/>
        </w:rPr>
      </w:pPr>
    </w:p>
    <w:p w14:paraId="0FF592F2" w14:textId="77777777" w:rsidR="0009338D" w:rsidRPr="001A1275" w:rsidRDefault="0009338D" w:rsidP="0009338D">
      <w:pPr>
        <w:rPr>
          <w:lang w:val="en-GB"/>
        </w:rPr>
      </w:pPr>
    </w:p>
    <w:p w14:paraId="32F62E9A" w14:textId="713988E4" w:rsidR="00F944BD" w:rsidRPr="001A1275" w:rsidRDefault="00F944BD" w:rsidP="00A50C2C">
      <w:pPr>
        <w:rPr>
          <w:lang w:val="en-GB"/>
        </w:rPr>
      </w:pPr>
    </w:p>
    <w:sectPr w:rsidR="00F944BD" w:rsidRPr="001A127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0C561" w14:textId="77777777" w:rsidR="00A22AFD" w:rsidRDefault="00A22AFD">
      <w:pPr>
        <w:spacing w:line="240" w:lineRule="auto"/>
      </w:pPr>
      <w:r>
        <w:separator/>
      </w:r>
    </w:p>
  </w:endnote>
  <w:endnote w:type="continuationSeparator" w:id="0">
    <w:p w14:paraId="1608474E" w14:textId="77777777" w:rsidR="00A22AFD" w:rsidRDefault="00A22A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00EC4" w14:paraId="7D947239" w14:textId="77777777">
      <w:tc>
        <w:tcPr>
          <w:tcW w:w="3162" w:type="dxa"/>
          <w:tcBorders>
            <w:top w:val="nil"/>
            <w:left w:val="nil"/>
            <w:bottom w:val="nil"/>
            <w:right w:val="nil"/>
          </w:tcBorders>
        </w:tcPr>
        <w:p w14:paraId="74A48E93" w14:textId="7B4F3866" w:rsidR="00E00EC4" w:rsidRDefault="00E00EC4">
          <w:pPr>
            <w:ind w:right="360"/>
          </w:pPr>
          <w:r>
            <w:t>Public Release</w:t>
          </w:r>
        </w:p>
      </w:tc>
      <w:tc>
        <w:tcPr>
          <w:tcW w:w="3162" w:type="dxa"/>
          <w:tcBorders>
            <w:top w:val="nil"/>
            <w:left w:val="nil"/>
            <w:bottom w:val="nil"/>
            <w:right w:val="nil"/>
          </w:tcBorders>
        </w:tcPr>
        <w:p w14:paraId="67FE8BD8" w14:textId="1A6A662A" w:rsidR="00E00EC4" w:rsidRDefault="00000000">
          <w:pPr>
            <w:jc w:val="center"/>
          </w:pPr>
          <w:fldSimple w:instr=" DOCPROPERTY &quot;Company&quot;  \* MERGEFORMAT ">
            <w:r w:rsidR="00E00EC4">
              <w:t>&lt;Team Name&gt;</w:t>
            </w:r>
          </w:fldSimple>
          <w:r w:rsidR="00E00EC4">
            <w:t xml:space="preserve">, </w:t>
          </w:r>
          <w:r w:rsidR="00E00EC4">
            <w:fldChar w:fldCharType="begin"/>
          </w:r>
          <w:r w:rsidR="00E00EC4">
            <w:instrText xml:space="preserve"> DATE \@ "yyyy" </w:instrText>
          </w:r>
          <w:r w:rsidR="00E00EC4">
            <w:fldChar w:fldCharType="separate"/>
          </w:r>
          <w:r w:rsidR="001A1275">
            <w:rPr>
              <w:noProof/>
            </w:rPr>
            <w:t>2022</w:t>
          </w:r>
          <w:r w:rsidR="00E00EC4">
            <w:fldChar w:fldCharType="end"/>
          </w:r>
        </w:p>
      </w:tc>
      <w:tc>
        <w:tcPr>
          <w:tcW w:w="3162" w:type="dxa"/>
          <w:tcBorders>
            <w:top w:val="nil"/>
            <w:left w:val="nil"/>
            <w:bottom w:val="nil"/>
            <w:right w:val="nil"/>
          </w:tcBorders>
        </w:tcPr>
        <w:p w14:paraId="2B47D3C8" w14:textId="77777777" w:rsidR="00E00EC4" w:rsidRDefault="00E00EC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tc>
    </w:tr>
  </w:tbl>
  <w:p w14:paraId="42EEFB5A" w14:textId="77777777" w:rsidR="00E00EC4" w:rsidRDefault="00E00E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B2918" w14:textId="77777777" w:rsidR="00A22AFD" w:rsidRDefault="00A22AFD">
      <w:pPr>
        <w:spacing w:line="240" w:lineRule="auto"/>
      </w:pPr>
      <w:r>
        <w:separator/>
      </w:r>
    </w:p>
  </w:footnote>
  <w:footnote w:type="continuationSeparator" w:id="0">
    <w:p w14:paraId="5BA24283" w14:textId="77777777" w:rsidR="00A22AFD" w:rsidRDefault="00A22A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35A70" w14:textId="77777777" w:rsidR="00E00EC4" w:rsidRDefault="00E00EC4">
    <w:pPr>
      <w:rPr>
        <w:sz w:val="24"/>
      </w:rPr>
    </w:pPr>
  </w:p>
  <w:p w14:paraId="0AA15D86" w14:textId="77777777" w:rsidR="00E00EC4" w:rsidRDefault="00E00EC4">
    <w:pPr>
      <w:pBdr>
        <w:top w:val="single" w:sz="6" w:space="1" w:color="auto"/>
      </w:pBdr>
      <w:rPr>
        <w:sz w:val="24"/>
      </w:rPr>
    </w:pPr>
  </w:p>
  <w:p w14:paraId="78BD0D48" w14:textId="77777777" w:rsidR="001A1275" w:rsidRDefault="001A1275" w:rsidP="001A127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Team Toronto Keyboard Maple Leaf Warriors</w:t>
    </w:r>
    <w:r>
      <w:rPr>
        <w:rFonts w:ascii="Arial" w:hAnsi="Arial"/>
        <w:b/>
        <w:sz w:val="36"/>
      </w:rPr>
      <w:fldChar w:fldCharType="end"/>
    </w:r>
  </w:p>
  <w:p w14:paraId="2EA238C0" w14:textId="77777777" w:rsidR="00E00EC4" w:rsidRDefault="00E00EC4">
    <w:pPr>
      <w:pBdr>
        <w:bottom w:val="single" w:sz="6" w:space="1" w:color="auto"/>
      </w:pBdr>
      <w:jc w:val="right"/>
      <w:rPr>
        <w:sz w:val="24"/>
      </w:rPr>
    </w:pPr>
  </w:p>
  <w:p w14:paraId="2067F2A5" w14:textId="77777777" w:rsidR="00E00EC4" w:rsidRDefault="00E00E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00EC4" w14:paraId="1ABBABA0" w14:textId="77777777">
      <w:tc>
        <w:tcPr>
          <w:tcW w:w="6379" w:type="dxa"/>
        </w:tcPr>
        <w:p w14:paraId="47C220A6" w14:textId="75E52D11" w:rsidR="00E00EC4" w:rsidRDefault="00594282">
          <w:r>
            <w:rPr>
              <w:b/>
            </w:rPr>
            <w:t>NoaN</w:t>
          </w:r>
          <w:r>
            <w:rPr>
              <w:b/>
            </w:rPr>
            <w:t>odz</w:t>
          </w:r>
        </w:p>
      </w:tc>
      <w:tc>
        <w:tcPr>
          <w:tcW w:w="3179" w:type="dxa"/>
        </w:tcPr>
        <w:p w14:paraId="7D6B5C2A" w14:textId="41D654F6" w:rsidR="00E00EC4" w:rsidRDefault="00E00EC4">
          <w:pPr>
            <w:tabs>
              <w:tab w:val="left" w:pos="1135"/>
            </w:tabs>
            <w:spacing w:before="40"/>
            <w:ind w:right="68"/>
          </w:pPr>
          <w:r>
            <w:t xml:space="preserve">  Version:           </w:t>
          </w:r>
          <w:r w:rsidR="00594282">
            <w:t>2.0</w:t>
          </w:r>
        </w:p>
      </w:tc>
    </w:tr>
    <w:tr w:rsidR="00E00EC4" w14:paraId="269AEAC3" w14:textId="77777777">
      <w:tc>
        <w:tcPr>
          <w:tcW w:w="6379" w:type="dxa"/>
        </w:tcPr>
        <w:p w14:paraId="2CB3D00D" w14:textId="44C9BFE4" w:rsidR="00E00EC4" w:rsidRDefault="00E00EC4">
          <w:r>
            <w:t>Test</w:t>
          </w:r>
        </w:p>
      </w:tc>
      <w:tc>
        <w:tcPr>
          <w:tcW w:w="3179" w:type="dxa"/>
        </w:tcPr>
        <w:p w14:paraId="09413BAC" w14:textId="1880F05B" w:rsidR="00E00EC4" w:rsidRDefault="00E00EC4">
          <w:r>
            <w:t xml:space="preserve">  Date:  </w:t>
          </w:r>
          <w:r w:rsidR="00594282">
            <w:t>11/10/2022</w:t>
          </w:r>
        </w:p>
      </w:tc>
    </w:tr>
    <w:tr w:rsidR="00E00EC4" w14:paraId="77970165" w14:textId="77777777">
      <w:tc>
        <w:tcPr>
          <w:tcW w:w="9558" w:type="dxa"/>
          <w:gridSpan w:val="2"/>
        </w:tcPr>
        <w:p w14:paraId="202CF3F0" w14:textId="1DC6298D" w:rsidR="00E00EC4" w:rsidRDefault="00E00EC4">
          <w:r>
            <w:t>Software Test Document</w:t>
          </w:r>
        </w:p>
      </w:tc>
    </w:tr>
  </w:tbl>
  <w:p w14:paraId="771D7D45" w14:textId="77777777" w:rsidR="00E00EC4" w:rsidRDefault="00E00E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160537"/>
    <w:multiLevelType w:val="hybridMultilevel"/>
    <w:tmpl w:val="449C99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6B56021"/>
    <w:multiLevelType w:val="hybridMultilevel"/>
    <w:tmpl w:val="5B6CB4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B6463C6"/>
    <w:multiLevelType w:val="hybridMultilevel"/>
    <w:tmpl w:val="FF24C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5732880"/>
    <w:multiLevelType w:val="multilevel"/>
    <w:tmpl w:val="D652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7FE42EF"/>
    <w:multiLevelType w:val="hybridMultilevel"/>
    <w:tmpl w:val="A1C8E694"/>
    <w:lvl w:ilvl="0" w:tplc="7876B200">
      <w:start w:val="1"/>
      <w:numFmt w:val="bullet"/>
      <w:lvlText w:val=""/>
      <w:lvlJc w:val="left"/>
      <w:pPr>
        <w:ind w:left="772" w:hanging="360"/>
      </w:pPr>
      <w:rPr>
        <w:rFonts w:ascii="Symbol" w:hAnsi="Symbol" w:hint="default"/>
      </w:rPr>
    </w:lvl>
    <w:lvl w:ilvl="1" w:tplc="08090003" w:tentative="1">
      <w:start w:val="1"/>
      <w:numFmt w:val="bullet"/>
      <w:lvlText w:val="o"/>
      <w:lvlJc w:val="left"/>
      <w:pPr>
        <w:ind w:left="1492" w:hanging="360"/>
      </w:pPr>
      <w:rPr>
        <w:rFonts w:ascii="Courier New" w:hAnsi="Courier New" w:cs="Courier New" w:hint="default"/>
      </w:rPr>
    </w:lvl>
    <w:lvl w:ilvl="2" w:tplc="08090005" w:tentative="1">
      <w:start w:val="1"/>
      <w:numFmt w:val="bullet"/>
      <w:lvlText w:val=""/>
      <w:lvlJc w:val="left"/>
      <w:pPr>
        <w:ind w:left="2212" w:hanging="360"/>
      </w:pPr>
      <w:rPr>
        <w:rFonts w:ascii="Wingdings" w:hAnsi="Wingdings" w:hint="default"/>
      </w:rPr>
    </w:lvl>
    <w:lvl w:ilvl="3" w:tplc="08090001" w:tentative="1">
      <w:start w:val="1"/>
      <w:numFmt w:val="bullet"/>
      <w:lvlText w:val=""/>
      <w:lvlJc w:val="left"/>
      <w:pPr>
        <w:ind w:left="2932" w:hanging="360"/>
      </w:pPr>
      <w:rPr>
        <w:rFonts w:ascii="Symbol" w:hAnsi="Symbol" w:hint="default"/>
      </w:rPr>
    </w:lvl>
    <w:lvl w:ilvl="4" w:tplc="08090003" w:tentative="1">
      <w:start w:val="1"/>
      <w:numFmt w:val="bullet"/>
      <w:lvlText w:val="o"/>
      <w:lvlJc w:val="left"/>
      <w:pPr>
        <w:ind w:left="3652" w:hanging="360"/>
      </w:pPr>
      <w:rPr>
        <w:rFonts w:ascii="Courier New" w:hAnsi="Courier New" w:cs="Courier New" w:hint="default"/>
      </w:rPr>
    </w:lvl>
    <w:lvl w:ilvl="5" w:tplc="08090005" w:tentative="1">
      <w:start w:val="1"/>
      <w:numFmt w:val="bullet"/>
      <w:lvlText w:val=""/>
      <w:lvlJc w:val="left"/>
      <w:pPr>
        <w:ind w:left="4372" w:hanging="360"/>
      </w:pPr>
      <w:rPr>
        <w:rFonts w:ascii="Wingdings" w:hAnsi="Wingdings" w:hint="default"/>
      </w:rPr>
    </w:lvl>
    <w:lvl w:ilvl="6" w:tplc="08090001" w:tentative="1">
      <w:start w:val="1"/>
      <w:numFmt w:val="bullet"/>
      <w:lvlText w:val=""/>
      <w:lvlJc w:val="left"/>
      <w:pPr>
        <w:ind w:left="5092" w:hanging="360"/>
      </w:pPr>
      <w:rPr>
        <w:rFonts w:ascii="Symbol" w:hAnsi="Symbol" w:hint="default"/>
      </w:rPr>
    </w:lvl>
    <w:lvl w:ilvl="7" w:tplc="08090003" w:tentative="1">
      <w:start w:val="1"/>
      <w:numFmt w:val="bullet"/>
      <w:lvlText w:val="o"/>
      <w:lvlJc w:val="left"/>
      <w:pPr>
        <w:ind w:left="5812" w:hanging="360"/>
      </w:pPr>
      <w:rPr>
        <w:rFonts w:ascii="Courier New" w:hAnsi="Courier New" w:cs="Courier New" w:hint="default"/>
      </w:rPr>
    </w:lvl>
    <w:lvl w:ilvl="8" w:tplc="08090005" w:tentative="1">
      <w:start w:val="1"/>
      <w:numFmt w:val="bullet"/>
      <w:lvlText w:val=""/>
      <w:lvlJc w:val="left"/>
      <w:pPr>
        <w:ind w:left="6532" w:hanging="360"/>
      </w:pPr>
      <w:rPr>
        <w:rFonts w:ascii="Wingdings" w:hAnsi="Wingdings" w:hint="default"/>
      </w:rPr>
    </w:lvl>
  </w:abstractNum>
  <w:abstractNum w:abstractNumId="20"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2CC4D53"/>
    <w:multiLevelType w:val="hybridMultilevel"/>
    <w:tmpl w:val="71A2D37E"/>
    <w:lvl w:ilvl="0" w:tplc="14323D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43108425">
    <w:abstractNumId w:val="0"/>
  </w:num>
  <w:num w:numId="2" w16cid:durableId="164419596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176725509">
    <w:abstractNumId w:val="4"/>
  </w:num>
  <w:num w:numId="4" w16cid:durableId="2003967999">
    <w:abstractNumId w:val="16"/>
  </w:num>
  <w:num w:numId="5" w16cid:durableId="952173937">
    <w:abstractNumId w:val="32"/>
  </w:num>
  <w:num w:numId="6" w16cid:durableId="1632707235">
    <w:abstractNumId w:val="25"/>
  </w:num>
  <w:num w:numId="7" w16cid:durableId="1524436436">
    <w:abstractNumId w:val="24"/>
  </w:num>
  <w:num w:numId="8" w16cid:durableId="1222668131">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1673296815">
    <w:abstractNumId w:val="3"/>
  </w:num>
  <w:num w:numId="10" w16cid:durableId="570115688">
    <w:abstractNumId w:val="31"/>
  </w:num>
  <w:num w:numId="11" w16cid:durableId="1806003030">
    <w:abstractNumId w:val="5"/>
  </w:num>
  <w:num w:numId="12" w16cid:durableId="730662859">
    <w:abstractNumId w:val="18"/>
  </w:num>
  <w:num w:numId="13" w16cid:durableId="444814137">
    <w:abstractNumId w:val="15"/>
  </w:num>
  <w:num w:numId="14" w16cid:durableId="559829861">
    <w:abstractNumId w:val="30"/>
  </w:num>
  <w:num w:numId="15" w16cid:durableId="517085210">
    <w:abstractNumId w:val="14"/>
  </w:num>
  <w:num w:numId="16" w16cid:durableId="1289775531">
    <w:abstractNumId w:val="7"/>
  </w:num>
  <w:num w:numId="17" w16cid:durableId="1674643179">
    <w:abstractNumId w:val="29"/>
  </w:num>
  <w:num w:numId="18" w16cid:durableId="1261837717">
    <w:abstractNumId w:val="23"/>
  </w:num>
  <w:num w:numId="19" w16cid:durableId="1350834522">
    <w:abstractNumId w:val="8"/>
  </w:num>
  <w:num w:numId="20" w16cid:durableId="1064907678">
    <w:abstractNumId w:val="21"/>
  </w:num>
  <w:num w:numId="21" w16cid:durableId="1059018290">
    <w:abstractNumId w:val="13"/>
  </w:num>
  <w:num w:numId="22" w16cid:durableId="518391182">
    <w:abstractNumId w:val="28"/>
  </w:num>
  <w:num w:numId="23" w16cid:durableId="1886260038">
    <w:abstractNumId w:val="11"/>
  </w:num>
  <w:num w:numId="24" w16cid:durableId="1524199630">
    <w:abstractNumId w:val="10"/>
  </w:num>
  <w:num w:numId="25" w16cid:durableId="1636134609">
    <w:abstractNumId w:val="9"/>
  </w:num>
  <w:num w:numId="26" w16cid:durableId="1632175578">
    <w:abstractNumId w:val="26"/>
  </w:num>
  <w:num w:numId="27" w16cid:durableId="1427455571">
    <w:abstractNumId w:val="27"/>
  </w:num>
  <w:num w:numId="28" w16cid:durableId="1680616303">
    <w:abstractNumId w:val="33"/>
  </w:num>
  <w:num w:numId="29" w16cid:durableId="508646076">
    <w:abstractNumId w:val="20"/>
  </w:num>
  <w:num w:numId="30" w16cid:durableId="211238339">
    <w:abstractNumId w:val="17"/>
  </w:num>
  <w:num w:numId="31" w16cid:durableId="657926184">
    <w:abstractNumId w:val="12"/>
  </w:num>
  <w:num w:numId="32" w16cid:durableId="248778163">
    <w:abstractNumId w:val="2"/>
  </w:num>
  <w:num w:numId="33" w16cid:durableId="143858428">
    <w:abstractNumId w:val="6"/>
  </w:num>
  <w:num w:numId="34" w16cid:durableId="1688099868">
    <w:abstractNumId w:val="22"/>
  </w:num>
  <w:num w:numId="35" w16cid:durableId="6203817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400C"/>
    <w:rsid w:val="0007274A"/>
    <w:rsid w:val="00072D8A"/>
    <w:rsid w:val="0009338D"/>
    <w:rsid w:val="00093685"/>
    <w:rsid w:val="001A1275"/>
    <w:rsid w:val="001C256D"/>
    <w:rsid w:val="001C6C0E"/>
    <w:rsid w:val="001F3609"/>
    <w:rsid w:val="00233885"/>
    <w:rsid w:val="002360D8"/>
    <w:rsid w:val="00241914"/>
    <w:rsid w:val="00262A7A"/>
    <w:rsid w:val="002E202A"/>
    <w:rsid w:val="0037604B"/>
    <w:rsid w:val="0039400C"/>
    <w:rsid w:val="003A2C73"/>
    <w:rsid w:val="00442D1D"/>
    <w:rsid w:val="004665B5"/>
    <w:rsid w:val="00474577"/>
    <w:rsid w:val="004943C0"/>
    <w:rsid w:val="004A4817"/>
    <w:rsid w:val="004B6A40"/>
    <w:rsid w:val="004C25EA"/>
    <w:rsid w:val="004C7FF0"/>
    <w:rsid w:val="004D7D14"/>
    <w:rsid w:val="00504971"/>
    <w:rsid w:val="005534D8"/>
    <w:rsid w:val="00556370"/>
    <w:rsid w:val="005645FF"/>
    <w:rsid w:val="00571D5F"/>
    <w:rsid w:val="00593F88"/>
    <w:rsid w:val="00594282"/>
    <w:rsid w:val="005D6CB3"/>
    <w:rsid w:val="005E7A39"/>
    <w:rsid w:val="00640F8B"/>
    <w:rsid w:val="00675A54"/>
    <w:rsid w:val="006E5F1C"/>
    <w:rsid w:val="007126DC"/>
    <w:rsid w:val="0071696C"/>
    <w:rsid w:val="00717C4A"/>
    <w:rsid w:val="00741678"/>
    <w:rsid w:val="00793463"/>
    <w:rsid w:val="007E52CE"/>
    <w:rsid w:val="0082017F"/>
    <w:rsid w:val="008338FE"/>
    <w:rsid w:val="00837B3A"/>
    <w:rsid w:val="00895191"/>
    <w:rsid w:val="008D057E"/>
    <w:rsid w:val="008E35E5"/>
    <w:rsid w:val="00900C2B"/>
    <w:rsid w:val="00903A82"/>
    <w:rsid w:val="009E2D73"/>
    <w:rsid w:val="00A22AFD"/>
    <w:rsid w:val="00A50C2C"/>
    <w:rsid w:val="00A57DB7"/>
    <w:rsid w:val="00A828D5"/>
    <w:rsid w:val="00AD0F16"/>
    <w:rsid w:val="00B15722"/>
    <w:rsid w:val="00B442BB"/>
    <w:rsid w:val="00B971D3"/>
    <w:rsid w:val="00BA2984"/>
    <w:rsid w:val="00BE1774"/>
    <w:rsid w:val="00BF7C5B"/>
    <w:rsid w:val="00C71180"/>
    <w:rsid w:val="00C73A53"/>
    <w:rsid w:val="00CC0524"/>
    <w:rsid w:val="00CC1EAC"/>
    <w:rsid w:val="00CD30A7"/>
    <w:rsid w:val="00CE19CF"/>
    <w:rsid w:val="00CF6B8A"/>
    <w:rsid w:val="00D279C5"/>
    <w:rsid w:val="00D454EB"/>
    <w:rsid w:val="00DE1027"/>
    <w:rsid w:val="00E00EC4"/>
    <w:rsid w:val="00E84635"/>
    <w:rsid w:val="00E9396B"/>
    <w:rsid w:val="00EE7CD6"/>
    <w:rsid w:val="00F34953"/>
    <w:rsid w:val="00F62A8F"/>
    <w:rsid w:val="00F944BD"/>
    <w:rsid w:val="00FC70D3"/>
    <w:rsid w:val="00FF3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E8A9DC"/>
  <w15:docId w15:val="{C84B668E-1D5C-4752-B2EC-236DCFF49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6E5F1C"/>
    <w:pPr>
      <w:widowControl/>
      <w:tabs>
        <w:tab w:val="left" w:pos="540"/>
        <w:tab w:val="left" w:pos="1260"/>
      </w:tabs>
      <w:spacing w:after="120"/>
      <w:ind w:left="52"/>
      <w:jc w:val="both"/>
    </w:pPr>
    <w:rPr>
      <w:i/>
      <w:color w:val="4F81BD" w:themeColor="accent1"/>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NormalWeb">
    <w:name w:val="Normal (Web)"/>
    <w:basedOn w:val="Normal"/>
    <w:uiPriority w:val="99"/>
    <w:semiHidden/>
    <w:unhideWhenUsed/>
    <w:rsid w:val="005D6CB3"/>
    <w:rPr>
      <w:sz w:val="24"/>
      <w:szCs w:val="24"/>
    </w:rPr>
  </w:style>
  <w:style w:type="table" w:styleId="TableGrid">
    <w:name w:val="Table Grid"/>
    <w:basedOn w:val="TableNormal"/>
    <w:uiPriority w:val="59"/>
    <w:rsid w:val="00F944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279C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79C5"/>
    <w:rPr>
      <w:rFonts w:ascii="Segoe UI" w:hAnsi="Segoe UI" w:cs="Segoe UI"/>
      <w:sz w:val="18"/>
      <w:szCs w:val="18"/>
    </w:rPr>
  </w:style>
  <w:style w:type="character" w:customStyle="1" w:styleId="TitleChar">
    <w:name w:val="Title Char"/>
    <w:basedOn w:val="DefaultParagraphFont"/>
    <w:link w:val="Title"/>
    <w:rsid w:val="001A1275"/>
    <w:rPr>
      <w:rFonts w:ascii="Arial" w:hAnsi="Arial"/>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249261">
      <w:bodyDiv w:val="1"/>
      <w:marLeft w:val="0"/>
      <w:marRight w:val="0"/>
      <w:marTop w:val="0"/>
      <w:marBottom w:val="0"/>
      <w:divBdr>
        <w:top w:val="none" w:sz="0" w:space="0" w:color="auto"/>
        <w:left w:val="none" w:sz="0" w:space="0" w:color="auto"/>
        <w:bottom w:val="none" w:sz="0" w:space="0" w:color="auto"/>
        <w:right w:val="none" w:sz="0" w:space="0" w:color="auto"/>
      </w:divBdr>
      <w:divsChild>
        <w:div w:id="26179304">
          <w:marLeft w:val="0"/>
          <w:marRight w:val="0"/>
          <w:marTop w:val="0"/>
          <w:marBottom w:val="0"/>
          <w:divBdr>
            <w:top w:val="none" w:sz="0" w:space="0" w:color="auto"/>
            <w:left w:val="none" w:sz="0" w:space="0" w:color="auto"/>
            <w:bottom w:val="none" w:sz="0" w:space="0" w:color="auto"/>
            <w:right w:val="none" w:sz="0" w:space="0" w:color="auto"/>
          </w:divBdr>
        </w:div>
      </w:divsChild>
    </w:div>
    <w:div w:id="1670450693">
      <w:bodyDiv w:val="1"/>
      <w:marLeft w:val="0"/>
      <w:marRight w:val="0"/>
      <w:marTop w:val="0"/>
      <w:marBottom w:val="0"/>
      <w:divBdr>
        <w:top w:val="none" w:sz="0" w:space="0" w:color="auto"/>
        <w:left w:val="none" w:sz="0" w:space="0" w:color="auto"/>
        <w:bottom w:val="none" w:sz="0" w:space="0" w:color="auto"/>
        <w:right w:val="none" w:sz="0" w:space="0" w:color="auto"/>
      </w:divBdr>
    </w:div>
    <w:div w:id="205797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0010109\Downloads\rup_vision_sp%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rup_vision_sp (3).dot</Template>
  <TotalTime>267</TotalTime>
  <Pages>10</Pages>
  <Words>1360</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Roggio, Bob</dc:creator>
  <cp:lastModifiedBy>Kevin White</cp:lastModifiedBy>
  <cp:revision>14</cp:revision>
  <cp:lastPrinted>2001-03-15T18:26:00Z</cp:lastPrinted>
  <dcterms:created xsi:type="dcterms:W3CDTF">2022-11-05T23:58:00Z</dcterms:created>
  <dcterms:modified xsi:type="dcterms:W3CDTF">2022-11-12T00:02:00Z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775b5129ac2a6eb87d2fb0c978aaf152349aa9343804fb8672f458b933d4faca</vt:lpwstr>
  </property>
</Properties>
</file>